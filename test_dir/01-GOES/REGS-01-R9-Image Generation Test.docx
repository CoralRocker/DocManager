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1419493938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86328277"/>
      <w:bookmarkStart w:id="1" w:name="_Toc110584918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110584919"/>
      <w:bookmarkStart w:id="3" w:name="_Toc86328278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110584920"/>
      <w:bookmarkStart w:id="5" w:name="_Toc86328279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110584921"/>
      <w:bookmarkStart w:id="7" w:name="_Toc86328280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86328281"/>
      <w:bookmarkStart w:id="9" w:name="_Toc110584922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22324541"/>
      <w:bookmarkStart w:id="11" w:name="_Toc23520748"/>
      <w:bookmarkStart w:id="12" w:name="_Toc22324651"/>
      <w:bookmarkStart w:id="13" w:name="_Toc22324761"/>
      <w:bookmarkStart w:id="14" w:name="_Toc22324871"/>
      <w:bookmarkStart w:id="15" w:name="_Toc22324981"/>
      <w:bookmarkStart w:id="16" w:name="_Toc22325091"/>
      <w:bookmarkStart w:id="17" w:name="_Toc22325201"/>
      <w:bookmarkStart w:id="18" w:name="_Toc23510199"/>
      <w:bookmarkStart w:id="19" w:name="_Toc23510313"/>
      <w:bookmarkStart w:id="20" w:name="_Toc23510901"/>
      <w:bookmarkStart w:id="21" w:name="_Toc23511016"/>
      <w:bookmarkStart w:id="22" w:name="_Toc23520496"/>
      <w:bookmarkStart w:id="23" w:name="_Toc23520622"/>
      <w:bookmarkStart w:id="24" w:name="_Toc24490129"/>
      <w:bookmarkStart w:id="25" w:name="_Toc22324431"/>
      <w:bookmarkStart w:id="26" w:name="_Toc22324205"/>
      <w:bookmarkStart w:id="27" w:name="_Toc22324095"/>
      <w:bookmarkStart w:id="28" w:name="_Toc22323987"/>
      <w:bookmarkStart w:id="29" w:name="_Toc22323724"/>
      <w:bookmarkStart w:id="30" w:name="_Toc22239342"/>
      <w:bookmarkStart w:id="31" w:name="_Toc77435182"/>
      <w:bookmarkStart w:id="32" w:name="_Toc77420089"/>
      <w:bookmarkStart w:id="33" w:name="_Toc77419978"/>
      <w:bookmarkStart w:id="34" w:name="_Toc77419867"/>
      <w:bookmarkStart w:id="35" w:name="_Toc77088919"/>
      <w:bookmarkStart w:id="36" w:name="_Toc24974009"/>
      <w:bookmarkStart w:id="37" w:name="_Toc24808907"/>
      <w:bookmarkStart w:id="38" w:name="_Toc24490939"/>
      <w:bookmarkStart w:id="39" w:name="_Toc24490131"/>
      <w:bookmarkStart w:id="40" w:name="_Toc22324542"/>
      <w:bookmarkStart w:id="41" w:name="_Toc23520745"/>
      <w:bookmarkStart w:id="42" w:name="_Toc23520749"/>
      <w:bookmarkStart w:id="43" w:name="_Toc23520623"/>
      <w:bookmarkStart w:id="44" w:name="_Toc23520497"/>
      <w:bookmarkStart w:id="45" w:name="_Toc23511017"/>
      <w:bookmarkStart w:id="46" w:name="_Toc23510902"/>
      <w:bookmarkStart w:id="47" w:name="_Toc23510314"/>
      <w:bookmarkStart w:id="48" w:name="_Toc23510200"/>
      <w:bookmarkStart w:id="49" w:name="_Toc22325202"/>
      <w:bookmarkStart w:id="50" w:name="_Toc22325092"/>
      <w:bookmarkStart w:id="51" w:name="_Toc22324982"/>
      <w:bookmarkStart w:id="52" w:name="_Toc22324872"/>
      <w:bookmarkStart w:id="53" w:name="_Toc22324762"/>
      <w:bookmarkStart w:id="54" w:name="_Toc22324652"/>
      <w:bookmarkStart w:id="55" w:name="_Toc24490130"/>
      <w:bookmarkStart w:id="56" w:name="_Toc22324432"/>
      <w:bookmarkStart w:id="57" w:name="_Toc22324206"/>
      <w:bookmarkStart w:id="58" w:name="_Toc22324096"/>
      <w:bookmarkStart w:id="59" w:name="_Toc22323988"/>
      <w:bookmarkStart w:id="60" w:name="_Toc22323725"/>
      <w:bookmarkStart w:id="61" w:name="_Toc22239343"/>
      <w:bookmarkStart w:id="62" w:name="_Toc77435183"/>
      <w:bookmarkStart w:id="63" w:name="_Toc77420090"/>
      <w:bookmarkStart w:id="64" w:name="_Toc77419979"/>
      <w:bookmarkStart w:id="65" w:name="_Toc77419868"/>
      <w:bookmarkStart w:id="66" w:name="_Toc77088920"/>
      <w:bookmarkStart w:id="67" w:name="_Toc24974010"/>
      <w:bookmarkStart w:id="68" w:name="_Toc24808908"/>
      <w:bookmarkStart w:id="69" w:name="_Toc24490940"/>
      <w:bookmarkStart w:id="70" w:name="_Toc22324203"/>
      <w:bookmarkStart w:id="71" w:name="_Toc23520620"/>
      <w:bookmarkStart w:id="72" w:name="_Toc23520494"/>
      <w:bookmarkStart w:id="73" w:name="_Toc23511014"/>
      <w:bookmarkStart w:id="74" w:name="_Toc23510899"/>
      <w:bookmarkStart w:id="75" w:name="_Toc23510311"/>
      <w:bookmarkStart w:id="76" w:name="_Toc23510197"/>
      <w:bookmarkStart w:id="77" w:name="_Toc22325199"/>
      <w:bookmarkStart w:id="78" w:name="_Toc22325089"/>
      <w:bookmarkStart w:id="79" w:name="_Toc22324979"/>
      <w:bookmarkStart w:id="80" w:name="_Toc22324869"/>
      <w:bookmarkStart w:id="81" w:name="_Toc22324759"/>
      <w:bookmarkStart w:id="82" w:name="_Toc22324649"/>
      <w:bookmarkStart w:id="83" w:name="_Toc22324539"/>
      <w:bookmarkStart w:id="84" w:name="_Toc22324429"/>
      <w:bookmarkStart w:id="85" w:name="_Toc23520746"/>
      <w:bookmarkStart w:id="86" w:name="_Toc22324093"/>
      <w:bookmarkStart w:id="87" w:name="_Toc22323985"/>
      <w:bookmarkStart w:id="88" w:name="_Toc22323722"/>
      <w:bookmarkStart w:id="89" w:name="_Toc22239340"/>
      <w:bookmarkStart w:id="90" w:name="_Toc77435180"/>
      <w:bookmarkStart w:id="91" w:name="_Toc77420087"/>
      <w:bookmarkStart w:id="92" w:name="_Toc77419976"/>
      <w:bookmarkStart w:id="93" w:name="_Toc77419865"/>
      <w:bookmarkStart w:id="94" w:name="_Toc77088917"/>
      <w:bookmarkStart w:id="95" w:name="_Toc24974007"/>
      <w:bookmarkStart w:id="96" w:name="_Toc24808905"/>
      <w:bookmarkStart w:id="97" w:name="_Toc24490937"/>
      <w:bookmarkStart w:id="98" w:name="_Toc24490127"/>
      <w:bookmarkStart w:id="99" w:name="_Toc24974015"/>
      <w:bookmarkStart w:id="100" w:name="_Toc22324204"/>
      <w:bookmarkStart w:id="101" w:name="_Toc23520621"/>
      <w:bookmarkStart w:id="102" w:name="_Toc23520495"/>
      <w:bookmarkStart w:id="103" w:name="_Toc23511015"/>
      <w:bookmarkStart w:id="104" w:name="_Toc23510900"/>
      <w:bookmarkStart w:id="105" w:name="_Toc23510312"/>
      <w:bookmarkStart w:id="106" w:name="_Toc23510198"/>
      <w:bookmarkStart w:id="107" w:name="_Toc22325200"/>
      <w:bookmarkStart w:id="108" w:name="_Toc22325090"/>
      <w:bookmarkStart w:id="109" w:name="_Toc22324980"/>
      <w:bookmarkStart w:id="110" w:name="_Toc22324870"/>
      <w:bookmarkStart w:id="111" w:name="_Toc22324760"/>
      <w:bookmarkStart w:id="112" w:name="_Toc22324650"/>
      <w:bookmarkStart w:id="113" w:name="_Toc22324540"/>
      <w:bookmarkStart w:id="114" w:name="_Toc22324430"/>
      <w:bookmarkStart w:id="115" w:name="_Toc23520747"/>
      <w:bookmarkStart w:id="116" w:name="_Toc22324094"/>
      <w:bookmarkStart w:id="117" w:name="_Toc22323986"/>
      <w:bookmarkStart w:id="118" w:name="_Toc22323723"/>
      <w:bookmarkStart w:id="119" w:name="_Toc22239341"/>
      <w:bookmarkStart w:id="120" w:name="_Toc77435181"/>
      <w:bookmarkStart w:id="121" w:name="_Toc77420088"/>
      <w:bookmarkStart w:id="122" w:name="_Toc77419977"/>
      <w:bookmarkStart w:id="123" w:name="_Toc77419866"/>
      <w:bookmarkStart w:id="124" w:name="_Toc77088918"/>
      <w:bookmarkStart w:id="125" w:name="_Toc24974008"/>
      <w:bookmarkStart w:id="126" w:name="_Toc24808906"/>
      <w:bookmarkStart w:id="127" w:name="_Toc24490938"/>
      <w:bookmarkStart w:id="128" w:name="_Toc24490128"/>
      <w:bookmarkStart w:id="129" w:name="_Toc22324765"/>
      <w:bookmarkStart w:id="130" w:name="_Toc24808912"/>
      <w:bookmarkStart w:id="131" w:name="_Toc24490944"/>
      <w:bookmarkStart w:id="132" w:name="_Toc24490134"/>
      <w:bookmarkStart w:id="133" w:name="_Toc23520752"/>
      <w:bookmarkStart w:id="134" w:name="_Toc23520626"/>
      <w:bookmarkStart w:id="135" w:name="_Toc23520500"/>
      <w:bookmarkStart w:id="136" w:name="_Toc23511020"/>
      <w:bookmarkStart w:id="137" w:name="_Toc23510905"/>
      <w:bookmarkStart w:id="138" w:name="_Toc23510317"/>
      <w:bookmarkStart w:id="139" w:name="_Toc23510203"/>
      <w:bookmarkStart w:id="140" w:name="_Toc22325205"/>
      <w:bookmarkStart w:id="141" w:name="_Toc22325095"/>
      <w:bookmarkStart w:id="142" w:name="_Toc22324985"/>
      <w:bookmarkStart w:id="143" w:name="_Toc22324875"/>
      <w:bookmarkStart w:id="144" w:name="_Toc24974014"/>
      <w:bookmarkStart w:id="145" w:name="_Toc22324655"/>
      <w:bookmarkStart w:id="146" w:name="_Toc22324545"/>
      <w:bookmarkStart w:id="147" w:name="_Toc22324435"/>
      <w:bookmarkStart w:id="148" w:name="_Toc22324209"/>
      <w:bookmarkStart w:id="149" w:name="_Toc22324099"/>
      <w:bookmarkStart w:id="150" w:name="_Toc22323991"/>
      <w:bookmarkStart w:id="151" w:name="_Toc22323728"/>
      <w:bookmarkStart w:id="152" w:name="_Toc22239346"/>
      <w:bookmarkStart w:id="153" w:name="_Toc77435186"/>
      <w:bookmarkStart w:id="154" w:name="_Toc77420093"/>
      <w:bookmarkStart w:id="155" w:name="_Toc77419982"/>
      <w:bookmarkStart w:id="156" w:name="_Toc77419871"/>
      <w:bookmarkStart w:id="157" w:name="_Toc77088923"/>
      <w:bookmarkStart w:id="158" w:name="_Toc24974013"/>
      <w:bookmarkStart w:id="159" w:name="_Toc22324876"/>
      <w:bookmarkStart w:id="160" w:name="_Toc77419984"/>
      <w:bookmarkStart w:id="161" w:name="_Toc24808913"/>
      <w:bookmarkStart w:id="162" w:name="_Toc24490945"/>
      <w:bookmarkStart w:id="163" w:name="_Toc24490135"/>
      <w:bookmarkStart w:id="164" w:name="_Toc23520753"/>
      <w:bookmarkStart w:id="165" w:name="_Toc23520627"/>
      <w:bookmarkStart w:id="166" w:name="_Toc23520501"/>
      <w:bookmarkStart w:id="167" w:name="_Toc23511021"/>
      <w:bookmarkStart w:id="168" w:name="_Toc23510906"/>
      <w:bookmarkStart w:id="169" w:name="_Toc23510318"/>
      <w:bookmarkStart w:id="170" w:name="_Toc23510204"/>
      <w:bookmarkStart w:id="171" w:name="_Toc22325206"/>
      <w:bookmarkStart w:id="172" w:name="_Toc22325096"/>
      <w:bookmarkStart w:id="173" w:name="_Toc22324986"/>
      <w:bookmarkStart w:id="174" w:name="_Toc24808911"/>
      <w:bookmarkStart w:id="175" w:name="_Toc22324766"/>
      <w:bookmarkStart w:id="176" w:name="_Toc22324656"/>
      <w:bookmarkStart w:id="177" w:name="_Toc22324546"/>
      <w:bookmarkStart w:id="178" w:name="_Toc22324436"/>
      <w:bookmarkStart w:id="179" w:name="_Toc22324210"/>
      <w:bookmarkStart w:id="180" w:name="_Toc22324100"/>
      <w:bookmarkStart w:id="181" w:name="_Toc22323992"/>
      <w:bookmarkStart w:id="182" w:name="_Toc22323729"/>
      <w:bookmarkStart w:id="183" w:name="_Toc22239347"/>
      <w:bookmarkStart w:id="184" w:name="_Toc77435187"/>
      <w:bookmarkStart w:id="185" w:name="_Toc77420094"/>
      <w:bookmarkStart w:id="186" w:name="_Toc77419983"/>
      <w:bookmarkStart w:id="187" w:name="_Toc77419872"/>
      <w:bookmarkStart w:id="188" w:name="_Toc77088924"/>
      <w:bookmarkStart w:id="189" w:name="_Toc22324653"/>
      <w:bookmarkStart w:id="190" w:name="_Toc24490942"/>
      <w:bookmarkStart w:id="191" w:name="_Toc24490132"/>
      <w:bookmarkStart w:id="192" w:name="_Toc23520750"/>
      <w:bookmarkStart w:id="193" w:name="_Toc23520624"/>
      <w:bookmarkStart w:id="194" w:name="_Toc23520498"/>
      <w:bookmarkStart w:id="195" w:name="_Toc23511018"/>
      <w:bookmarkStart w:id="196" w:name="_Toc23510903"/>
      <w:bookmarkStart w:id="197" w:name="_Toc23510315"/>
      <w:bookmarkStart w:id="198" w:name="_Toc23510201"/>
      <w:bookmarkStart w:id="199" w:name="_Toc22325203"/>
      <w:bookmarkStart w:id="200" w:name="_Toc22325093"/>
      <w:bookmarkStart w:id="201" w:name="_Toc22324983"/>
      <w:bookmarkStart w:id="202" w:name="_Toc22324873"/>
      <w:bookmarkStart w:id="203" w:name="_Toc22324763"/>
      <w:bookmarkStart w:id="204" w:name="_Toc24808910"/>
      <w:bookmarkStart w:id="205" w:name="_Toc22324543"/>
      <w:bookmarkStart w:id="206" w:name="_Toc22324433"/>
      <w:bookmarkStart w:id="207" w:name="_Toc22324207"/>
      <w:bookmarkStart w:id="208" w:name="_Toc22324097"/>
      <w:bookmarkStart w:id="209" w:name="_Toc22323989"/>
      <w:bookmarkStart w:id="210" w:name="_Toc22323726"/>
      <w:bookmarkStart w:id="211" w:name="_Toc22239344"/>
      <w:bookmarkStart w:id="212" w:name="_Toc77435184"/>
      <w:bookmarkStart w:id="213" w:name="_Toc77420091"/>
      <w:bookmarkStart w:id="214" w:name="_Toc77419980"/>
      <w:bookmarkStart w:id="215" w:name="_Toc77419869"/>
      <w:bookmarkStart w:id="216" w:name="_Toc77088921"/>
      <w:bookmarkStart w:id="217" w:name="_Toc24974011"/>
      <w:bookmarkStart w:id="218" w:name="_Toc24808909"/>
      <w:bookmarkStart w:id="219" w:name="_Toc22324654"/>
      <w:bookmarkStart w:id="220" w:name="_Toc24490943"/>
      <w:bookmarkStart w:id="221" w:name="_Toc24490133"/>
      <w:bookmarkStart w:id="222" w:name="_Toc23520751"/>
      <w:bookmarkStart w:id="223" w:name="_Toc23520625"/>
      <w:bookmarkStart w:id="224" w:name="_Toc23520499"/>
      <w:bookmarkStart w:id="225" w:name="_Toc23511019"/>
      <w:bookmarkStart w:id="226" w:name="_Toc23510904"/>
      <w:bookmarkStart w:id="227" w:name="_Toc23510316"/>
      <w:bookmarkStart w:id="228" w:name="_Toc23510202"/>
      <w:bookmarkStart w:id="229" w:name="_Toc22325204"/>
      <w:bookmarkStart w:id="230" w:name="_Toc22325094"/>
      <w:bookmarkStart w:id="231" w:name="_Toc22324984"/>
      <w:bookmarkStart w:id="232" w:name="_Toc22324874"/>
      <w:bookmarkStart w:id="233" w:name="_Toc22324764"/>
      <w:bookmarkStart w:id="234" w:name="_Toc24490941"/>
      <w:bookmarkStart w:id="235" w:name="_Toc22324544"/>
      <w:bookmarkStart w:id="236" w:name="_Toc22324434"/>
      <w:bookmarkStart w:id="237" w:name="_Toc22324208"/>
      <w:bookmarkStart w:id="238" w:name="_Toc22324098"/>
      <w:bookmarkStart w:id="239" w:name="_Toc22323990"/>
      <w:bookmarkStart w:id="240" w:name="_Toc22323727"/>
      <w:bookmarkStart w:id="241" w:name="_Toc22239345"/>
      <w:bookmarkStart w:id="242" w:name="_Toc77435185"/>
      <w:bookmarkStart w:id="243" w:name="_Toc77420092"/>
      <w:bookmarkStart w:id="244" w:name="_Toc77419981"/>
      <w:bookmarkStart w:id="245" w:name="_Toc77419870"/>
      <w:bookmarkStart w:id="246" w:name="_Toc77088922"/>
      <w:bookmarkStart w:id="247" w:name="_Toc24974012"/>
      <w:bookmarkStart w:id="248" w:name="_Toc77435174"/>
      <w:bookmarkStart w:id="249" w:name="_Toc23510191"/>
      <w:bookmarkStart w:id="250" w:name="_Toc22325193"/>
      <w:bookmarkStart w:id="251" w:name="_Toc22325083"/>
      <w:bookmarkStart w:id="252" w:name="_Toc22324973"/>
      <w:bookmarkStart w:id="253" w:name="_Toc22324863"/>
      <w:bookmarkStart w:id="254" w:name="_Toc22324753"/>
      <w:bookmarkStart w:id="255" w:name="_Toc22324643"/>
      <w:bookmarkStart w:id="256" w:name="_Toc22324533"/>
      <w:bookmarkStart w:id="257" w:name="_Toc22324423"/>
      <w:bookmarkStart w:id="258" w:name="_Toc22324197"/>
      <w:bookmarkStart w:id="259" w:name="_Toc22324087"/>
      <w:bookmarkStart w:id="260" w:name="_Toc22323979"/>
      <w:bookmarkStart w:id="261" w:name="_Toc22323716"/>
      <w:bookmarkStart w:id="262" w:name="_Toc22239334"/>
      <w:bookmarkStart w:id="263" w:name="_Toc23510305"/>
      <w:bookmarkStart w:id="264" w:name="_Toc77420081"/>
      <w:bookmarkStart w:id="265" w:name="_Toc77419970"/>
      <w:bookmarkStart w:id="266" w:name="_Toc77419859"/>
      <w:bookmarkStart w:id="267" w:name="_Toc77088911"/>
      <w:bookmarkStart w:id="268" w:name="_Toc24974001"/>
      <w:bookmarkStart w:id="269" w:name="_Toc24808899"/>
      <w:bookmarkStart w:id="270" w:name="_Toc24490931"/>
      <w:bookmarkStart w:id="271" w:name="_Toc24490121"/>
      <w:bookmarkStart w:id="272" w:name="_Toc23520739"/>
      <w:bookmarkStart w:id="273" w:name="_Toc23520613"/>
      <w:bookmarkStart w:id="274" w:name="_Toc23520487"/>
      <w:bookmarkStart w:id="275" w:name="_Toc23511007"/>
      <w:bookmarkStart w:id="276" w:name="_Toc23510892"/>
      <w:bookmarkStart w:id="277" w:name="_Toc23510304"/>
      <w:bookmarkStart w:id="278" w:name="_Toc22239335"/>
      <w:bookmarkStart w:id="279" w:name="_Toc23510306"/>
      <w:bookmarkStart w:id="280" w:name="_Toc23510192"/>
      <w:bookmarkStart w:id="281" w:name="_Toc22325194"/>
      <w:bookmarkStart w:id="282" w:name="_Toc22325084"/>
      <w:bookmarkStart w:id="283" w:name="_Toc22324974"/>
      <w:bookmarkStart w:id="284" w:name="_Toc22324864"/>
      <w:bookmarkStart w:id="285" w:name="_Toc22324754"/>
      <w:bookmarkStart w:id="286" w:name="_Toc22324644"/>
      <w:bookmarkStart w:id="287" w:name="_Toc22324534"/>
      <w:bookmarkStart w:id="288" w:name="_Toc22324424"/>
      <w:bookmarkStart w:id="289" w:name="_Toc22324198"/>
      <w:bookmarkStart w:id="290" w:name="_Toc22324088"/>
      <w:bookmarkStart w:id="291" w:name="_Toc22323980"/>
      <w:bookmarkStart w:id="292" w:name="_Toc22323717"/>
      <w:bookmarkStart w:id="293" w:name="_Toc23510190"/>
      <w:bookmarkStart w:id="294" w:name="_Toc77435175"/>
      <w:bookmarkStart w:id="295" w:name="_Toc77420082"/>
      <w:bookmarkStart w:id="296" w:name="_Toc77419971"/>
      <w:bookmarkStart w:id="297" w:name="_Toc77419860"/>
      <w:bookmarkStart w:id="298" w:name="_Toc77088912"/>
      <w:bookmarkStart w:id="299" w:name="_Toc24974002"/>
      <w:bookmarkStart w:id="300" w:name="_Toc24808900"/>
      <w:bookmarkStart w:id="301" w:name="_Toc24490932"/>
      <w:bookmarkStart w:id="302" w:name="_Toc24490122"/>
      <w:bookmarkStart w:id="303" w:name="_Toc23520740"/>
      <w:bookmarkStart w:id="304" w:name="_Toc23520614"/>
      <w:bookmarkStart w:id="305" w:name="_Toc23520488"/>
      <w:bookmarkStart w:id="306" w:name="_Toc23511008"/>
      <w:bookmarkStart w:id="307" w:name="_Toc23510893"/>
      <w:bookmarkStart w:id="308" w:name="_Toc22325190"/>
      <w:bookmarkStart w:id="309" w:name="_Toc22325191"/>
      <w:bookmarkStart w:id="310" w:name="_Toc22325081"/>
      <w:bookmarkStart w:id="311" w:name="_Toc22324971"/>
      <w:bookmarkStart w:id="312" w:name="_Toc22324861"/>
      <w:bookmarkStart w:id="313" w:name="_Toc22324751"/>
      <w:bookmarkStart w:id="314" w:name="_Toc22324641"/>
      <w:bookmarkStart w:id="315" w:name="_Toc22324531"/>
      <w:bookmarkStart w:id="316" w:name="_Toc22324421"/>
      <w:bookmarkStart w:id="317" w:name="_Toc22324195"/>
      <w:bookmarkStart w:id="318" w:name="_Toc22324085"/>
      <w:bookmarkStart w:id="319" w:name="_Toc22323977"/>
      <w:bookmarkStart w:id="320" w:name="_Toc22323714"/>
      <w:bookmarkStart w:id="321" w:name="_Toc22239332"/>
      <w:bookmarkStart w:id="322" w:name="_Toc23510188"/>
      <w:bookmarkStart w:id="323" w:name="_Toc23510189"/>
      <w:bookmarkStart w:id="324" w:name="_Toc22324970"/>
      <w:bookmarkStart w:id="325" w:name="_Toc22323713"/>
      <w:bookmarkStart w:id="326" w:name="_Toc77435172"/>
      <w:bookmarkStart w:id="327" w:name="_Toc77420079"/>
      <w:bookmarkStart w:id="328" w:name="_Toc77419968"/>
      <w:bookmarkStart w:id="329" w:name="_Toc77419857"/>
      <w:bookmarkStart w:id="330" w:name="_Toc77088909"/>
      <w:bookmarkStart w:id="331" w:name="_Toc24973999"/>
      <w:bookmarkStart w:id="332" w:name="_Toc24808897"/>
      <w:bookmarkStart w:id="333" w:name="_Toc24490929"/>
      <w:bookmarkStart w:id="334" w:name="_Toc24490119"/>
      <w:bookmarkStart w:id="335" w:name="_Toc23520737"/>
      <w:bookmarkStart w:id="336" w:name="_Toc23520611"/>
      <w:bookmarkStart w:id="337" w:name="_Toc23520485"/>
      <w:bookmarkStart w:id="338" w:name="_Toc77420080"/>
      <w:bookmarkStart w:id="339" w:name="_Toc22325192"/>
      <w:bookmarkStart w:id="340" w:name="_Toc22325082"/>
      <w:bookmarkStart w:id="341" w:name="_Toc22324972"/>
      <w:bookmarkStart w:id="342" w:name="_Toc22324862"/>
      <w:bookmarkStart w:id="343" w:name="_Toc22324752"/>
      <w:bookmarkStart w:id="344" w:name="_Toc22324642"/>
      <w:bookmarkStart w:id="345" w:name="_Toc22324532"/>
      <w:bookmarkStart w:id="346" w:name="_Toc22324422"/>
      <w:bookmarkStart w:id="347" w:name="_Toc22324196"/>
      <w:bookmarkStart w:id="348" w:name="_Toc22324086"/>
      <w:bookmarkStart w:id="349" w:name="_Toc22323978"/>
      <w:bookmarkStart w:id="350" w:name="_Toc22323715"/>
      <w:bookmarkStart w:id="351" w:name="_Toc22239333"/>
      <w:bookmarkStart w:id="352" w:name="_Toc77435173"/>
      <w:bookmarkStart w:id="353" w:name="_Toc23510894"/>
      <w:bookmarkStart w:id="354" w:name="_Toc77419969"/>
      <w:bookmarkStart w:id="355" w:name="_Toc77419858"/>
      <w:bookmarkStart w:id="356" w:name="_Toc77088910"/>
      <w:bookmarkStart w:id="357" w:name="_Toc24974000"/>
      <w:bookmarkStart w:id="358" w:name="_Toc24808898"/>
      <w:bookmarkStart w:id="359" w:name="_Toc24490930"/>
      <w:bookmarkStart w:id="360" w:name="_Toc24490120"/>
      <w:bookmarkStart w:id="361" w:name="_Toc23520738"/>
      <w:bookmarkStart w:id="362" w:name="_Toc23520612"/>
      <w:bookmarkStart w:id="363" w:name="_Toc23520486"/>
      <w:bookmarkStart w:id="364" w:name="_Toc23511006"/>
      <w:bookmarkStart w:id="365" w:name="_Toc23510891"/>
      <w:bookmarkStart w:id="366" w:name="_Toc23510303"/>
      <w:bookmarkStart w:id="367" w:name="_Toc22323983"/>
      <w:bookmarkStart w:id="368" w:name="_Toc23511012"/>
      <w:bookmarkStart w:id="369" w:name="_Toc23510897"/>
      <w:bookmarkStart w:id="370" w:name="_Toc23510309"/>
      <w:bookmarkStart w:id="371" w:name="_Toc23510195"/>
      <w:bookmarkStart w:id="372" w:name="_Toc22325197"/>
      <w:bookmarkStart w:id="373" w:name="_Toc22325087"/>
      <w:bookmarkStart w:id="374" w:name="_Toc22324977"/>
      <w:bookmarkStart w:id="375" w:name="_Toc22324867"/>
      <w:bookmarkStart w:id="376" w:name="_Toc22324757"/>
      <w:bookmarkStart w:id="377" w:name="_Toc22324647"/>
      <w:bookmarkStart w:id="378" w:name="_Toc22324537"/>
      <w:bookmarkStart w:id="379" w:name="_Toc22324427"/>
      <w:bookmarkStart w:id="380" w:name="_Toc22324201"/>
      <w:bookmarkStart w:id="381" w:name="_Toc22324091"/>
      <w:bookmarkStart w:id="382" w:name="_Toc23520492"/>
      <w:bookmarkStart w:id="383" w:name="_Toc22323720"/>
      <w:bookmarkStart w:id="384" w:name="_Toc22239338"/>
      <w:bookmarkStart w:id="385" w:name="_Toc77435178"/>
      <w:bookmarkStart w:id="386" w:name="_Toc77420085"/>
      <w:bookmarkStart w:id="387" w:name="_Toc77419974"/>
      <w:bookmarkStart w:id="388" w:name="_Toc77419863"/>
      <w:bookmarkStart w:id="389" w:name="_Toc77088915"/>
      <w:bookmarkStart w:id="390" w:name="_Toc24974005"/>
      <w:bookmarkStart w:id="391" w:name="_Toc24808903"/>
      <w:bookmarkStart w:id="392" w:name="_Toc24490935"/>
      <w:bookmarkStart w:id="393" w:name="_Toc24490125"/>
      <w:bookmarkStart w:id="394" w:name="_Toc23520743"/>
      <w:bookmarkStart w:id="395" w:name="_Toc23520617"/>
      <w:bookmarkStart w:id="396" w:name="_Toc23520491"/>
      <w:bookmarkStart w:id="397" w:name="_Toc22324092"/>
      <w:bookmarkStart w:id="398" w:name="_Toc23520493"/>
      <w:bookmarkStart w:id="399" w:name="_Toc23511013"/>
      <w:bookmarkStart w:id="400" w:name="_Toc23510898"/>
      <w:bookmarkStart w:id="401" w:name="_Toc23510310"/>
      <w:bookmarkStart w:id="402" w:name="_Toc23510196"/>
      <w:bookmarkStart w:id="403" w:name="_Toc22325198"/>
      <w:bookmarkStart w:id="404" w:name="_Toc22325088"/>
      <w:bookmarkStart w:id="405" w:name="_Toc22324978"/>
      <w:bookmarkStart w:id="406" w:name="_Toc22324868"/>
      <w:bookmarkStart w:id="407" w:name="_Toc22324758"/>
      <w:bookmarkStart w:id="408" w:name="_Toc22324648"/>
      <w:bookmarkStart w:id="409" w:name="_Toc22324538"/>
      <w:bookmarkStart w:id="410" w:name="_Toc22324428"/>
      <w:bookmarkStart w:id="411" w:name="_Toc22324202"/>
      <w:bookmarkStart w:id="412" w:name="_Toc23511011"/>
      <w:bookmarkStart w:id="413" w:name="_Toc22323984"/>
      <w:bookmarkStart w:id="414" w:name="_Toc22323721"/>
      <w:bookmarkStart w:id="415" w:name="_Toc22239339"/>
      <w:bookmarkStart w:id="416" w:name="_Toc77435179"/>
      <w:bookmarkStart w:id="417" w:name="_Toc77420086"/>
      <w:bookmarkStart w:id="418" w:name="_Toc77419975"/>
      <w:bookmarkStart w:id="419" w:name="_Toc77419864"/>
      <w:bookmarkStart w:id="420" w:name="_Toc77088916"/>
      <w:bookmarkStart w:id="421" w:name="_Toc24974006"/>
      <w:bookmarkStart w:id="422" w:name="_Toc24808904"/>
      <w:bookmarkStart w:id="423" w:name="_Toc24490936"/>
      <w:bookmarkStart w:id="424" w:name="_Toc24490126"/>
      <w:bookmarkStart w:id="425" w:name="_Toc23520744"/>
      <w:bookmarkStart w:id="426" w:name="_Toc23520618"/>
      <w:bookmarkStart w:id="427" w:name="_Toc22323718"/>
      <w:bookmarkStart w:id="428" w:name="_Toc23510895"/>
      <w:bookmarkStart w:id="429" w:name="_Toc23510307"/>
      <w:bookmarkStart w:id="430" w:name="_Toc23510193"/>
      <w:bookmarkStart w:id="431" w:name="_Toc22325195"/>
      <w:bookmarkStart w:id="432" w:name="_Toc22325085"/>
      <w:bookmarkStart w:id="433" w:name="_Toc22324975"/>
      <w:bookmarkStart w:id="434" w:name="_Toc22324865"/>
      <w:bookmarkStart w:id="435" w:name="_Toc22324755"/>
      <w:bookmarkStart w:id="436" w:name="_Toc22324645"/>
      <w:bookmarkStart w:id="437" w:name="_Toc22324535"/>
      <w:bookmarkStart w:id="438" w:name="_Toc22324425"/>
      <w:bookmarkStart w:id="439" w:name="_Toc22324199"/>
      <w:bookmarkStart w:id="440" w:name="_Toc22324089"/>
      <w:bookmarkStart w:id="441" w:name="_Toc22323981"/>
      <w:bookmarkStart w:id="442" w:name="_Toc23511010"/>
      <w:bookmarkStart w:id="443" w:name="_Toc22239336"/>
      <w:bookmarkStart w:id="444" w:name="_Toc77435176"/>
      <w:bookmarkStart w:id="445" w:name="_Toc77420083"/>
      <w:bookmarkStart w:id="446" w:name="_Toc77419972"/>
      <w:bookmarkStart w:id="447" w:name="_Toc77419861"/>
      <w:bookmarkStart w:id="448" w:name="_Toc77088913"/>
      <w:bookmarkStart w:id="449" w:name="_Toc24974003"/>
      <w:bookmarkStart w:id="450" w:name="_Toc24808901"/>
      <w:bookmarkStart w:id="451" w:name="_Toc24490933"/>
      <w:bookmarkStart w:id="452" w:name="_Toc24490123"/>
      <w:bookmarkStart w:id="453" w:name="_Toc23520741"/>
      <w:bookmarkStart w:id="454" w:name="_Toc23520615"/>
      <w:bookmarkStart w:id="455" w:name="_Toc23520489"/>
      <w:bookmarkStart w:id="456" w:name="_Toc23511009"/>
      <w:bookmarkStart w:id="457" w:name="_Toc22323719"/>
      <w:bookmarkStart w:id="458" w:name="_Toc23510896"/>
      <w:bookmarkStart w:id="459" w:name="_Toc23510308"/>
      <w:bookmarkStart w:id="460" w:name="_Toc23510194"/>
      <w:bookmarkStart w:id="461" w:name="_Toc22325196"/>
      <w:bookmarkStart w:id="462" w:name="_Toc22325086"/>
      <w:bookmarkStart w:id="463" w:name="_Toc22324976"/>
      <w:bookmarkStart w:id="464" w:name="_Toc22324866"/>
      <w:bookmarkStart w:id="465" w:name="_Toc22324756"/>
      <w:bookmarkStart w:id="466" w:name="_Toc22324646"/>
      <w:bookmarkStart w:id="467" w:name="_Toc22324536"/>
      <w:bookmarkStart w:id="468" w:name="_Toc22324426"/>
      <w:bookmarkStart w:id="469" w:name="_Toc22324200"/>
      <w:bookmarkStart w:id="470" w:name="_Toc22324090"/>
      <w:bookmarkStart w:id="471" w:name="_Toc22323982"/>
      <w:bookmarkStart w:id="472" w:name="_Toc23520619"/>
      <w:bookmarkStart w:id="473" w:name="_Toc22239337"/>
      <w:bookmarkStart w:id="474" w:name="_Toc77435177"/>
      <w:bookmarkStart w:id="475" w:name="_Toc77420084"/>
      <w:bookmarkStart w:id="476" w:name="_Toc77419973"/>
      <w:bookmarkStart w:id="477" w:name="_Toc77419862"/>
      <w:bookmarkStart w:id="478" w:name="_Toc77088914"/>
      <w:bookmarkStart w:id="479" w:name="_Toc24974004"/>
      <w:bookmarkStart w:id="480" w:name="_Toc24808902"/>
      <w:bookmarkStart w:id="481" w:name="_Toc24490934"/>
      <w:bookmarkStart w:id="482" w:name="_Toc24490124"/>
      <w:bookmarkStart w:id="483" w:name="_Toc23520742"/>
      <w:bookmarkStart w:id="484" w:name="_Toc23520616"/>
      <w:bookmarkStart w:id="485" w:name="_Toc23520490"/>
      <w:bookmarkStart w:id="486" w:name="_Toc23520638"/>
      <w:bookmarkStart w:id="487" w:name="_Toc22324112"/>
      <w:bookmarkStart w:id="488" w:name="_Toc22324004"/>
      <w:bookmarkStart w:id="489" w:name="_Toc22323741"/>
      <w:bookmarkStart w:id="490" w:name="_Toc22239359"/>
      <w:bookmarkStart w:id="491" w:name="_Toc77435199"/>
      <w:bookmarkStart w:id="492" w:name="_Toc77420106"/>
      <w:bookmarkStart w:id="493" w:name="_Toc77419995"/>
      <w:bookmarkStart w:id="494" w:name="_Toc77419884"/>
      <w:bookmarkStart w:id="495" w:name="_Toc77088936"/>
      <w:bookmarkStart w:id="496" w:name="_Toc24974026"/>
      <w:bookmarkStart w:id="497" w:name="_Toc24808924"/>
      <w:bookmarkStart w:id="498" w:name="_Toc24490956"/>
      <w:bookmarkStart w:id="499" w:name="_Toc24490146"/>
      <w:bookmarkStart w:id="500" w:name="_Toc23520764"/>
      <w:bookmarkStart w:id="501" w:name="_Toc22324222"/>
      <w:bookmarkStart w:id="502" w:name="_Toc23520512"/>
      <w:bookmarkStart w:id="503" w:name="_Toc23511032"/>
      <w:bookmarkStart w:id="504" w:name="_Toc23510917"/>
      <w:bookmarkStart w:id="505" w:name="_Toc23510329"/>
      <w:bookmarkStart w:id="506" w:name="_Toc23510215"/>
      <w:bookmarkStart w:id="507" w:name="_Toc22325217"/>
      <w:bookmarkStart w:id="508" w:name="_Toc22325107"/>
      <w:bookmarkStart w:id="509" w:name="_Toc22324997"/>
      <w:bookmarkStart w:id="510" w:name="_Toc22324887"/>
      <w:bookmarkStart w:id="511" w:name="_Toc22324777"/>
      <w:bookmarkStart w:id="512" w:name="_Toc22324667"/>
      <w:bookmarkStart w:id="513" w:name="_Toc22324557"/>
      <w:bookmarkStart w:id="514" w:name="_Toc22324447"/>
      <w:bookmarkStart w:id="515" w:name="_Toc22324221"/>
      <w:bookmarkStart w:id="516" w:name="_Toc23520765"/>
      <w:bookmarkStart w:id="517" w:name="_Toc22324223"/>
      <w:bookmarkStart w:id="518" w:name="_Toc22324113"/>
      <w:bookmarkStart w:id="519" w:name="_Toc22324005"/>
      <w:bookmarkStart w:id="520" w:name="_Toc22323742"/>
      <w:bookmarkStart w:id="521" w:name="_Toc22239360"/>
      <w:bookmarkStart w:id="522" w:name="_Toc77435200"/>
      <w:bookmarkStart w:id="523" w:name="_Toc77420107"/>
      <w:bookmarkStart w:id="524" w:name="_Toc77419996"/>
      <w:bookmarkStart w:id="525" w:name="_Toc77419885"/>
      <w:bookmarkStart w:id="526" w:name="_Toc77088937"/>
      <w:bookmarkStart w:id="527" w:name="_Toc24974027"/>
      <w:bookmarkStart w:id="528" w:name="_Toc24808925"/>
      <w:bookmarkStart w:id="529" w:name="_Toc24490957"/>
      <w:bookmarkStart w:id="530" w:name="_Toc24490147"/>
      <w:bookmarkStart w:id="531" w:name="_Toc22324111"/>
      <w:bookmarkStart w:id="532" w:name="_Toc23520639"/>
      <w:bookmarkStart w:id="533" w:name="_Toc23520513"/>
      <w:bookmarkStart w:id="534" w:name="_Toc23511033"/>
      <w:bookmarkStart w:id="535" w:name="_Toc23510918"/>
      <w:bookmarkStart w:id="536" w:name="_Toc23510330"/>
      <w:bookmarkStart w:id="537" w:name="_Toc23510216"/>
      <w:bookmarkStart w:id="538" w:name="_Toc22325218"/>
      <w:bookmarkStart w:id="539" w:name="_Toc22325108"/>
      <w:bookmarkStart w:id="540" w:name="_Toc22324998"/>
      <w:bookmarkStart w:id="541" w:name="_Toc22324888"/>
      <w:bookmarkStart w:id="542" w:name="_Toc22324778"/>
      <w:bookmarkStart w:id="543" w:name="_Toc22324668"/>
      <w:bookmarkStart w:id="544" w:name="_Toc22324558"/>
      <w:bookmarkStart w:id="545" w:name="_Toc22324448"/>
      <w:bookmarkStart w:id="546" w:name="_Toc23520510"/>
      <w:bookmarkStart w:id="547" w:name="_Toc22324002"/>
      <w:bookmarkStart w:id="548" w:name="_Toc22323739"/>
      <w:bookmarkStart w:id="549" w:name="_Toc22239357"/>
      <w:bookmarkStart w:id="550" w:name="_Toc77435197"/>
      <w:bookmarkStart w:id="551" w:name="_Toc77420104"/>
      <w:bookmarkStart w:id="552" w:name="_Toc77419993"/>
      <w:bookmarkStart w:id="553" w:name="_Toc77419882"/>
      <w:bookmarkStart w:id="554" w:name="_Toc77088934"/>
      <w:bookmarkStart w:id="555" w:name="_Toc24974024"/>
      <w:bookmarkStart w:id="556" w:name="_Toc24808922"/>
      <w:bookmarkStart w:id="557" w:name="_Toc24490954"/>
      <w:bookmarkStart w:id="558" w:name="_Toc24490144"/>
      <w:bookmarkStart w:id="559" w:name="_Toc23520762"/>
      <w:bookmarkStart w:id="560" w:name="_Toc23520636"/>
      <w:bookmarkStart w:id="561" w:name="_Toc22324110"/>
      <w:bookmarkStart w:id="562" w:name="_Toc23511030"/>
      <w:bookmarkStart w:id="563" w:name="_Toc23510915"/>
      <w:bookmarkStart w:id="564" w:name="_Toc23510327"/>
      <w:bookmarkStart w:id="565" w:name="_Toc23510213"/>
      <w:bookmarkStart w:id="566" w:name="_Toc22325215"/>
      <w:bookmarkStart w:id="567" w:name="_Toc22325105"/>
      <w:bookmarkStart w:id="568" w:name="_Toc22324995"/>
      <w:bookmarkStart w:id="569" w:name="_Toc22324885"/>
      <w:bookmarkStart w:id="570" w:name="_Toc22324775"/>
      <w:bookmarkStart w:id="571" w:name="_Toc22324665"/>
      <w:bookmarkStart w:id="572" w:name="_Toc22324555"/>
      <w:bookmarkStart w:id="573" w:name="_Toc22324445"/>
      <w:bookmarkStart w:id="574" w:name="_Toc22324219"/>
      <w:bookmarkStart w:id="575" w:name="_Toc22324109"/>
      <w:bookmarkStart w:id="576" w:name="_Toc23520511"/>
      <w:bookmarkStart w:id="577" w:name="_Toc22324003"/>
      <w:bookmarkStart w:id="578" w:name="_Toc22323740"/>
      <w:bookmarkStart w:id="579" w:name="_Toc22239358"/>
      <w:bookmarkStart w:id="580" w:name="_Toc77435198"/>
      <w:bookmarkStart w:id="581" w:name="_Toc77420105"/>
      <w:bookmarkStart w:id="582" w:name="_Toc77419994"/>
      <w:bookmarkStart w:id="583" w:name="_Toc77419883"/>
      <w:bookmarkStart w:id="584" w:name="_Toc77088935"/>
      <w:bookmarkStart w:id="585" w:name="_Toc24974025"/>
      <w:bookmarkStart w:id="586" w:name="_Toc24808923"/>
      <w:bookmarkStart w:id="587" w:name="_Toc24490955"/>
      <w:bookmarkStart w:id="588" w:name="_Toc24490145"/>
      <w:bookmarkStart w:id="589" w:name="_Toc23520763"/>
      <w:bookmarkStart w:id="590" w:name="_Toc23520637"/>
      <w:bookmarkStart w:id="591" w:name="_Toc22324449"/>
      <w:bookmarkStart w:id="592" w:name="_Toc23511031"/>
      <w:bookmarkStart w:id="593" w:name="_Toc23510916"/>
      <w:bookmarkStart w:id="594" w:name="_Toc23510328"/>
      <w:bookmarkStart w:id="595" w:name="_Toc23510214"/>
      <w:bookmarkStart w:id="596" w:name="_Toc22325216"/>
      <w:bookmarkStart w:id="597" w:name="_Toc22325106"/>
      <w:bookmarkStart w:id="598" w:name="_Toc22324996"/>
      <w:bookmarkStart w:id="599" w:name="_Toc22324886"/>
      <w:bookmarkStart w:id="600" w:name="_Toc22324776"/>
      <w:bookmarkStart w:id="601" w:name="_Toc22324666"/>
      <w:bookmarkStart w:id="602" w:name="_Toc22324556"/>
      <w:bookmarkStart w:id="603" w:name="_Toc22324446"/>
      <w:bookmarkStart w:id="604" w:name="_Toc22324220"/>
      <w:bookmarkStart w:id="605" w:name="_Toc24490960"/>
      <w:bookmarkStart w:id="606" w:name="_Toc24974038"/>
      <w:bookmarkStart w:id="607" w:name="_Toc24808936"/>
      <w:bookmarkStart w:id="608" w:name="_Toc24490968"/>
      <w:bookmarkStart w:id="609" w:name="_Toc24490158"/>
      <w:bookmarkStart w:id="610" w:name="_Toc23520776"/>
      <w:bookmarkStart w:id="611" w:name="_Toc23520650"/>
      <w:bookmarkStart w:id="612" w:name="_Toc23520524"/>
      <w:bookmarkStart w:id="613" w:name="_Toc77435203"/>
      <w:bookmarkStart w:id="614" w:name="_Toc77420110"/>
      <w:bookmarkStart w:id="615" w:name="_Toc77419999"/>
      <w:bookmarkStart w:id="616" w:name="_Toc77419888"/>
      <w:bookmarkStart w:id="617" w:name="_Toc77088940"/>
      <w:bookmarkStart w:id="618" w:name="_Toc24974030"/>
      <w:bookmarkStart w:id="619" w:name="_Toc24808928"/>
      <w:bookmarkStart w:id="620" w:name="_Toc77088948"/>
      <w:bookmarkStart w:id="621" w:name="_Toc24490150"/>
      <w:bookmarkStart w:id="622" w:name="_Toc23520768"/>
      <w:bookmarkStart w:id="623" w:name="_Toc23520642"/>
      <w:bookmarkStart w:id="624" w:name="_Toc23520516"/>
      <w:bookmarkStart w:id="625" w:name="_Toc23511036"/>
      <w:bookmarkStart w:id="626" w:name="_Toc23510921"/>
      <w:bookmarkStart w:id="627" w:name="_Toc23510333"/>
      <w:bookmarkStart w:id="628" w:name="_Toc23510219"/>
      <w:bookmarkStart w:id="629" w:name="_Toc22325221"/>
      <w:bookmarkStart w:id="630" w:name="_Toc22325111"/>
      <w:bookmarkStart w:id="631" w:name="_Toc22325001"/>
      <w:bookmarkStart w:id="632" w:name="_Toc22324891"/>
      <w:bookmarkStart w:id="633" w:name="_Toc22324781"/>
      <w:bookmarkStart w:id="634" w:name="_Toc22324671"/>
      <w:bookmarkStart w:id="635" w:name="_Toc77420120"/>
      <w:bookmarkStart w:id="636" w:name="_Toc110584923"/>
      <w:bookmarkStart w:id="637" w:name="_Toc77435215"/>
      <w:bookmarkStart w:id="638" w:name="_Toc77420122"/>
      <w:bookmarkStart w:id="639" w:name="_Toc77420011"/>
      <w:bookmarkStart w:id="640" w:name="_Toc77419900"/>
      <w:bookmarkStart w:id="641" w:name="_Toc77088952"/>
      <w:bookmarkStart w:id="642" w:name="_Toc24974042"/>
      <w:bookmarkStart w:id="643" w:name="_Toc24808940"/>
      <w:bookmarkStart w:id="644" w:name="_Toc24490972"/>
      <w:bookmarkStart w:id="645" w:name="_Toc24490162"/>
      <w:bookmarkStart w:id="646" w:name="_Toc23520780"/>
      <w:bookmarkStart w:id="647" w:name="_Toc23520654"/>
      <w:bookmarkStart w:id="648" w:name="_Toc23520528"/>
      <w:bookmarkStart w:id="649" w:name="_Toc77435213"/>
      <w:bookmarkStart w:id="650" w:name="_Toc22324561"/>
      <w:bookmarkStart w:id="651" w:name="_Toc77420009"/>
      <w:bookmarkStart w:id="652" w:name="_Toc77419898"/>
      <w:bookmarkStart w:id="653" w:name="_Toc77088950"/>
      <w:bookmarkStart w:id="654" w:name="_Toc24974040"/>
      <w:bookmarkStart w:id="655" w:name="_Toc24808938"/>
      <w:bookmarkStart w:id="656" w:name="_Toc24490970"/>
      <w:bookmarkStart w:id="657" w:name="_Toc24490160"/>
      <w:bookmarkStart w:id="658" w:name="_Toc23520778"/>
      <w:bookmarkStart w:id="659" w:name="_Toc23520652"/>
      <w:bookmarkStart w:id="660" w:name="_Toc23520526"/>
      <w:bookmarkStart w:id="661" w:name="_Toc77435211"/>
      <w:bookmarkStart w:id="662" w:name="_Toc77420118"/>
      <w:bookmarkStart w:id="663" w:name="_Toc77420007"/>
      <w:bookmarkStart w:id="664" w:name="_Toc77419896"/>
      <w:bookmarkStart w:id="665" w:name="_Toc24490148"/>
      <w:bookmarkStart w:id="666" w:name="_Toc22324450"/>
      <w:bookmarkStart w:id="667" w:name="_Toc22324224"/>
      <w:bookmarkStart w:id="668" w:name="_Toc22324114"/>
      <w:bookmarkStart w:id="669" w:name="_Toc22324006"/>
      <w:bookmarkStart w:id="670" w:name="_Toc22323743"/>
      <w:bookmarkStart w:id="671" w:name="_Toc22239361"/>
      <w:bookmarkStart w:id="672" w:name="_Toc77435201"/>
      <w:bookmarkStart w:id="673" w:name="_Toc77420108"/>
      <w:bookmarkStart w:id="674" w:name="_Toc77419997"/>
      <w:bookmarkStart w:id="675" w:name="_Toc77419886"/>
      <w:bookmarkStart w:id="676" w:name="_Toc77088938"/>
      <w:bookmarkStart w:id="677" w:name="_Toc24974028"/>
      <w:bookmarkStart w:id="678" w:name="_Toc24808926"/>
      <w:bookmarkStart w:id="679" w:name="_Toc24490958"/>
      <w:bookmarkStart w:id="680" w:name="_Toc22324560"/>
      <w:bookmarkStart w:id="681" w:name="_Toc23520766"/>
      <w:bookmarkStart w:id="682" w:name="_Toc23520640"/>
      <w:bookmarkStart w:id="683" w:name="_Toc23520514"/>
      <w:bookmarkStart w:id="684" w:name="_Toc23511034"/>
      <w:bookmarkStart w:id="685" w:name="_Toc23510919"/>
      <w:bookmarkStart w:id="686" w:name="_Toc23510331"/>
      <w:bookmarkStart w:id="687" w:name="_Toc23510217"/>
      <w:bookmarkStart w:id="688" w:name="_Toc22325219"/>
      <w:bookmarkStart w:id="689" w:name="_Toc22325109"/>
      <w:bookmarkStart w:id="690" w:name="_Toc22324999"/>
      <w:bookmarkStart w:id="691" w:name="_Toc22324889"/>
      <w:bookmarkStart w:id="692" w:name="_Toc22324779"/>
      <w:bookmarkStart w:id="693" w:name="_Toc22324669"/>
      <w:bookmarkStart w:id="694" w:name="_Toc22324559"/>
      <w:bookmarkStart w:id="695" w:name="_Toc24490149"/>
      <w:bookmarkStart w:id="696" w:name="_Toc22324451"/>
      <w:bookmarkStart w:id="697" w:name="_Toc22324225"/>
      <w:bookmarkStart w:id="698" w:name="_Toc22324115"/>
      <w:bookmarkStart w:id="699" w:name="_Toc22324007"/>
      <w:bookmarkStart w:id="700" w:name="_Toc22323744"/>
      <w:bookmarkStart w:id="701" w:name="_Toc22239362"/>
      <w:bookmarkStart w:id="702" w:name="_Toc77435202"/>
      <w:bookmarkStart w:id="703" w:name="_Toc77420109"/>
      <w:bookmarkStart w:id="704" w:name="_Toc77419998"/>
      <w:bookmarkStart w:id="705" w:name="_Toc77419887"/>
      <w:bookmarkStart w:id="706" w:name="_Toc77088939"/>
      <w:bookmarkStart w:id="707" w:name="_Toc24974029"/>
      <w:bookmarkStart w:id="708" w:name="_Toc24808927"/>
      <w:bookmarkStart w:id="709" w:name="_Toc24490959"/>
      <w:bookmarkStart w:id="710" w:name="_Toc77419873"/>
      <w:bookmarkStart w:id="711" w:name="_Toc23520767"/>
      <w:bookmarkStart w:id="712" w:name="_Toc23520641"/>
      <w:bookmarkStart w:id="713" w:name="_Toc23520515"/>
      <w:bookmarkStart w:id="714" w:name="_Toc23511035"/>
      <w:bookmarkStart w:id="715" w:name="_Toc23510920"/>
      <w:bookmarkStart w:id="716" w:name="_Toc23510332"/>
      <w:bookmarkStart w:id="717" w:name="_Toc23510218"/>
      <w:bookmarkStart w:id="718" w:name="_Toc22325220"/>
      <w:bookmarkStart w:id="719" w:name="_Toc22325110"/>
      <w:bookmarkStart w:id="720" w:name="_Toc22325000"/>
      <w:bookmarkStart w:id="721" w:name="_Toc22324890"/>
      <w:bookmarkStart w:id="722" w:name="_Toc22324780"/>
      <w:bookmarkStart w:id="723" w:name="_Toc22324670"/>
      <w:bookmarkStart w:id="724" w:name="_Toc22325209"/>
      <w:bookmarkStart w:id="725" w:name="_Toc77419987"/>
      <w:bookmarkStart w:id="726" w:name="_Toc77419876"/>
      <w:bookmarkStart w:id="727" w:name="_Toc77088928"/>
      <w:bookmarkStart w:id="728" w:name="_Toc24974018"/>
      <w:bookmarkStart w:id="729" w:name="_Toc24808916"/>
      <w:bookmarkStart w:id="730" w:name="_Toc24490948"/>
      <w:bookmarkStart w:id="731" w:name="_Toc24490138"/>
      <w:bookmarkStart w:id="732" w:name="_Toc23520756"/>
      <w:bookmarkStart w:id="733" w:name="_Toc23520630"/>
      <w:bookmarkStart w:id="734" w:name="_Toc23520504"/>
      <w:bookmarkStart w:id="735" w:name="_Toc23511024"/>
      <w:bookmarkStart w:id="736" w:name="_Toc23510909"/>
      <w:bookmarkStart w:id="737" w:name="_Toc23510321"/>
      <w:bookmarkStart w:id="738" w:name="_Toc23510207"/>
      <w:bookmarkStart w:id="739" w:name="_Toc77420098"/>
      <w:bookmarkStart w:id="740" w:name="_Toc22325099"/>
      <w:bookmarkStart w:id="741" w:name="_Toc22324989"/>
      <w:bookmarkStart w:id="742" w:name="_Toc22324879"/>
      <w:bookmarkStart w:id="743" w:name="_Toc22324769"/>
      <w:bookmarkStart w:id="744" w:name="_Toc22324659"/>
      <w:bookmarkStart w:id="745" w:name="_Toc22324549"/>
      <w:bookmarkStart w:id="746" w:name="_Toc22324439"/>
      <w:bookmarkStart w:id="747" w:name="_Toc22324213"/>
      <w:bookmarkStart w:id="748" w:name="_Toc22324103"/>
      <w:bookmarkStart w:id="749" w:name="_Toc22323995"/>
      <w:bookmarkStart w:id="750" w:name="_Toc22323732"/>
      <w:bookmarkStart w:id="751" w:name="_Toc22239350"/>
      <w:bookmarkStart w:id="752" w:name="_Toc77435190"/>
      <w:bookmarkStart w:id="753" w:name="_Toc77420097"/>
      <w:bookmarkStart w:id="754" w:name="_Toc23510208"/>
      <w:bookmarkStart w:id="755" w:name="_Toc77420099"/>
      <w:bookmarkStart w:id="756" w:name="_Toc77419988"/>
      <w:bookmarkStart w:id="757" w:name="_Toc77419877"/>
      <w:bookmarkStart w:id="758" w:name="_Toc77088929"/>
      <w:bookmarkStart w:id="759" w:name="_Toc24974019"/>
      <w:bookmarkStart w:id="760" w:name="_Toc24808917"/>
      <w:bookmarkStart w:id="761" w:name="_Toc24490949"/>
      <w:bookmarkStart w:id="762" w:name="_Toc24490139"/>
      <w:bookmarkStart w:id="763" w:name="_Toc23520757"/>
      <w:bookmarkStart w:id="764" w:name="_Toc23520631"/>
      <w:bookmarkStart w:id="765" w:name="_Toc23520505"/>
      <w:bookmarkStart w:id="766" w:name="_Toc23511025"/>
      <w:bookmarkStart w:id="767" w:name="_Toc23510910"/>
      <w:bookmarkStart w:id="768" w:name="_Toc23510322"/>
      <w:bookmarkStart w:id="769" w:name="_Toc77419986"/>
      <w:bookmarkStart w:id="770" w:name="_Toc22325210"/>
      <w:bookmarkStart w:id="771" w:name="_Toc22325100"/>
      <w:bookmarkStart w:id="772" w:name="_Toc22324990"/>
      <w:bookmarkStart w:id="773" w:name="_Toc22324880"/>
      <w:bookmarkStart w:id="774" w:name="_Toc22324770"/>
      <w:bookmarkStart w:id="775" w:name="_Toc22324660"/>
      <w:bookmarkStart w:id="776" w:name="_Toc22324550"/>
      <w:bookmarkStart w:id="777" w:name="_Toc22324440"/>
      <w:bookmarkStart w:id="778" w:name="_Toc22324214"/>
      <w:bookmarkStart w:id="779" w:name="_Toc22324104"/>
      <w:bookmarkStart w:id="780" w:name="_Toc22323996"/>
      <w:bookmarkStart w:id="781" w:name="_Toc22323733"/>
      <w:bookmarkStart w:id="782" w:name="_Toc22239351"/>
      <w:bookmarkStart w:id="783" w:name="_Toc77435191"/>
      <w:bookmarkStart w:id="784" w:name="_Toc22325097"/>
      <w:bookmarkStart w:id="785" w:name="_Toc77419874"/>
      <w:bookmarkStart w:id="786" w:name="_Toc77088926"/>
      <w:bookmarkStart w:id="787" w:name="_Toc24974016"/>
      <w:bookmarkStart w:id="788" w:name="_Toc24808914"/>
      <w:bookmarkStart w:id="789" w:name="_Toc24490946"/>
      <w:bookmarkStart w:id="790" w:name="_Toc24490136"/>
      <w:bookmarkStart w:id="791" w:name="_Toc23520754"/>
      <w:bookmarkStart w:id="792" w:name="_Toc23520628"/>
      <w:bookmarkStart w:id="793" w:name="_Toc23520502"/>
      <w:bookmarkStart w:id="794" w:name="_Toc23511022"/>
      <w:bookmarkStart w:id="795" w:name="_Toc23510907"/>
      <w:bookmarkStart w:id="796" w:name="_Toc23510319"/>
      <w:bookmarkStart w:id="797" w:name="_Toc23510205"/>
      <w:bookmarkStart w:id="798" w:name="_Toc22325207"/>
      <w:bookmarkStart w:id="799" w:name="_Toc77419985"/>
      <w:bookmarkStart w:id="800" w:name="_Toc22324987"/>
      <w:bookmarkStart w:id="801" w:name="_Toc22324877"/>
      <w:bookmarkStart w:id="802" w:name="_Toc22324767"/>
      <w:bookmarkStart w:id="803" w:name="_Toc22324657"/>
      <w:bookmarkStart w:id="804" w:name="_Toc22324547"/>
      <w:bookmarkStart w:id="805" w:name="_Toc22324437"/>
      <w:bookmarkStart w:id="806" w:name="_Toc22324211"/>
      <w:bookmarkStart w:id="807" w:name="_Toc22324101"/>
      <w:bookmarkStart w:id="808" w:name="_Toc22323993"/>
      <w:bookmarkStart w:id="809" w:name="_Toc22323730"/>
      <w:bookmarkStart w:id="810" w:name="_Toc22239348"/>
      <w:bookmarkStart w:id="811" w:name="_Toc77435188"/>
      <w:bookmarkStart w:id="812" w:name="_Toc77420095"/>
      <w:bookmarkStart w:id="813" w:name="_Toc77088925"/>
      <w:bookmarkStart w:id="814" w:name="_Toc22325098"/>
      <w:bookmarkStart w:id="815" w:name="_Toc77419875"/>
      <w:bookmarkStart w:id="816" w:name="_Toc77088927"/>
      <w:bookmarkStart w:id="817" w:name="_Toc24974017"/>
      <w:bookmarkStart w:id="818" w:name="_Toc24808915"/>
      <w:bookmarkStart w:id="819" w:name="_Toc24490947"/>
      <w:bookmarkStart w:id="820" w:name="_Toc24490137"/>
      <w:bookmarkStart w:id="821" w:name="_Toc23520755"/>
      <w:bookmarkStart w:id="822" w:name="_Toc23520629"/>
      <w:bookmarkStart w:id="823" w:name="_Toc23520503"/>
      <w:bookmarkStart w:id="824" w:name="_Toc23511023"/>
      <w:bookmarkStart w:id="825" w:name="_Toc23510908"/>
      <w:bookmarkStart w:id="826" w:name="_Toc23510320"/>
      <w:bookmarkStart w:id="827" w:name="_Toc23510206"/>
      <w:bookmarkStart w:id="828" w:name="_Toc22325208"/>
      <w:bookmarkStart w:id="829" w:name="_Toc22323738"/>
      <w:bookmarkStart w:id="830" w:name="_Toc22324988"/>
      <w:bookmarkStart w:id="831" w:name="_Toc22324878"/>
      <w:bookmarkStart w:id="832" w:name="_Toc22324768"/>
      <w:bookmarkStart w:id="833" w:name="_Toc22324658"/>
      <w:bookmarkStart w:id="834" w:name="_Toc22324548"/>
      <w:bookmarkStart w:id="835" w:name="_Toc22324438"/>
      <w:bookmarkStart w:id="836" w:name="_Toc22324212"/>
      <w:bookmarkStart w:id="837" w:name="_Toc22324102"/>
      <w:bookmarkStart w:id="838" w:name="_Toc22323994"/>
      <w:bookmarkStart w:id="839" w:name="_Toc22323731"/>
      <w:bookmarkStart w:id="840" w:name="_Toc22239349"/>
      <w:bookmarkStart w:id="841" w:name="_Toc77435189"/>
      <w:bookmarkStart w:id="842" w:name="_Toc77420096"/>
      <w:bookmarkStart w:id="843" w:name="_Toc23510913"/>
      <w:bookmarkStart w:id="844" w:name="_Toc22239355"/>
      <w:bookmarkStart w:id="845" w:name="_Toc77435195"/>
      <w:bookmarkStart w:id="846" w:name="_Toc77420102"/>
      <w:bookmarkStart w:id="847" w:name="_Toc77419991"/>
      <w:bookmarkStart w:id="848" w:name="_Toc77419880"/>
      <w:bookmarkStart w:id="849" w:name="_Toc77088932"/>
      <w:bookmarkStart w:id="850" w:name="_Toc24974022"/>
      <w:bookmarkStart w:id="851" w:name="_Toc24808920"/>
      <w:bookmarkStart w:id="852" w:name="_Toc24490952"/>
      <w:bookmarkStart w:id="853" w:name="_Toc24490142"/>
      <w:bookmarkStart w:id="854" w:name="_Toc23520760"/>
      <w:bookmarkStart w:id="855" w:name="_Toc23520634"/>
      <w:bookmarkStart w:id="856" w:name="_Toc23520508"/>
      <w:bookmarkStart w:id="857" w:name="_Toc23511028"/>
      <w:bookmarkStart w:id="858" w:name="_Toc22323737"/>
      <w:bookmarkStart w:id="859" w:name="_Toc23510325"/>
      <w:bookmarkStart w:id="860" w:name="_Toc23510211"/>
      <w:bookmarkStart w:id="861" w:name="_Toc22325213"/>
      <w:bookmarkStart w:id="862" w:name="_Toc22325103"/>
      <w:bookmarkStart w:id="863" w:name="_Toc22324993"/>
      <w:bookmarkStart w:id="864" w:name="_Toc22324883"/>
      <w:bookmarkStart w:id="865" w:name="_Toc22324773"/>
      <w:bookmarkStart w:id="866" w:name="_Toc22324663"/>
      <w:bookmarkStart w:id="867" w:name="_Toc22324553"/>
      <w:bookmarkStart w:id="868" w:name="_Toc22324443"/>
      <w:bookmarkStart w:id="869" w:name="_Toc22324217"/>
      <w:bookmarkStart w:id="870" w:name="_Toc22324107"/>
      <w:bookmarkStart w:id="871" w:name="_Toc22323999"/>
      <w:bookmarkStart w:id="872" w:name="_Toc22323736"/>
      <w:bookmarkStart w:id="873" w:name="_Toc23511029"/>
      <w:bookmarkStart w:id="874" w:name="_Toc22324001"/>
      <w:bookmarkStart w:id="875" w:name="_Toc22239356"/>
      <w:bookmarkStart w:id="876" w:name="_Toc77435196"/>
      <w:bookmarkStart w:id="877" w:name="_Toc77420103"/>
      <w:bookmarkStart w:id="878" w:name="_Toc77419992"/>
      <w:bookmarkStart w:id="879" w:name="_Toc77419881"/>
      <w:bookmarkStart w:id="880" w:name="_Toc77088933"/>
      <w:bookmarkStart w:id="881" w:name="_Toc24974023"/>
      <w:bookmarkStart w:id="882" w:name="_Toc24808921"/>
      <w:bookmarkStart w:id="883" w:name="_Toc24490953"/>
      <w:bookmarkStart w:id="884" w:name="_Toc24490143"/>
      <w:bookmarkStart w:id="885" w:name="_Toc23520761"/>
      <w:bookmarkStart w:id="886" w:name="_Toc23520635"/>
      <w:bookmarkStart w:id="887" w:name="_Toc23520509"/>
      <w:bookmarkStart w:id="888" w:name="_Toc22239352"/>
      <w:bookmarkStart w:id="889" w:name="_Toc23510914"/>
      <w:bookmarkStart w:id="890" w:name="_Toc23510326"/>
      <w:bookmarkStart w:id="891" w:name="_Toc23510212"/>
      <w:bookmarkStart w:id="892" w:name="_Toc22325214"/>
      <w:bookmarkStart w:id="893" w:name="_Toc22325104"/>
      <w:bookmarkStart w:id="894" w:name="_Toc22324994"/>
      <w:bookmarkStart w:id="895" w:name="_Toc22324884"/>
      <w:bookmarkStart w:id="896" w:name="_Toc22324774"/>
      <w:bookmarkStart w:id="897" w:name="_Toc22324664"/>
      <w:bookmarkStart w:id="898" w:name="_Toc22324554"/>
      <w:bookmarkStart w:id="899" w:name="_Toc22324444"/>
      <w:bookmarkStart w:id="900" w:name="_Toc22324218"/>
      <w:bookmarkStart w:id="901" w:name="_Toc22324108"/>
      <w:bookmarkStart w:id="902" w:name="_Toc22324000"/>
      <w:bookmarkStart w:id="903" w:name="_Toc23510323"/>
      <w:bookmarkStart w:id="904" w:name="_Toc77435193"/>
      <w:bookmarkStart w:id="905" w:name="_Toc77420100"/>
      <w:bookmarkStart w:id="906" w:name="_Toc77419989"/>
      <w:bookmarkStart w:id="907" w:name="_Toc77419878"/>
      <w:bookmarkStart w:id="908" w:name="_Toc77088930"/>
      <w:bookmarkStart w:id="909" w:name="_Toc24974020"/>
      <w:bookmarkStart w:id="910" w:name="_Toc24808918"/>
      <w:bookmarkStart w:id="911" w:name="_Toc24490950"/>
      <w:bookmarkStart w:id="912" w:name="_Toc24490140"/>
      <w:bookmarkStart w:id="913" w:name="_Toc23520758"/>
      <w:bookmarkStart w:id="914" w:name="_Toc23520632"/>
      <w:bookmarkStart w:id="915" w:name="_Toc23520506"/>
      <w:bookmarkStart w:id="916" w:name="_Toc23511026"/>
      <w:bookmarkStart w:id="917" w:name="_Toc23510911"/>
      <w:bookmarkStart w:id="918" w:name="_Toc77435194"/>
      <w:bookmarkStart w:id="919" w:name="_Toc23510209"/>
      <w:bookmarkStart w:id="920" w:name="_Toc22325211"/>
      <w:bookmarkStart w:id="921" w:name="_Toc22325101"/>
      <w:bookmarkStart w:id="922" w:name="_Toc22324991"/>
      <w:bookmarkStart w:id="923" w:name="_Toc22324881"/>
      <w:bookmarkStart w:id="924" w:name="_Toc22324771"/>
      <w:bookmarkStart w:id="925" w:name="_Toc22324661"/>
      <w:bookmarkStart w:id="926" w:name="_Toc22324551"/>
      <w:bookmarkStart w:id="927" w:name="_Toc22324441"/>
      <w:bookmarkStart w:id="928" w:name="_Toc22324215"/>
      <w:bookmarkStart w:id="929" w:name="_Toc22324105"/>
      <w:bookmarkStart w:id="930" w:name="_Toc22323997"/>
      <w:bookmarkStart w:id="931" w:name="_Toc22323734"/>
      <w:bookmarkStart w:id="932" w:name="_Toc77435192"/>
      <w:bookmarkStart w:id="933" w:name="_Toc22323735"/>
      <w:bookmarkStart w:id="934" w:name="_Toc22239354"/>
      <w:bookmarkStart w:id="935" w:name="_Toc77420101"/>
      <w:bookmarkStart w:id="936" w:name="_Toc77419990"/>
      <w:bookmarkStart w:id="937" w:name="_Toc77419879"/>
      <w:bookmarkStart w:id="938" w:name="_Toc77088931"/>
      <w:bookmarkStart w:id="939" w:name="_Toc24974021"/>
      <w:bookmarkStart w:id="940" w:name="_Toc24808919"/>
      <w:bookmarkStart w:id="941" w:name="_Toc24490951"/>
      <w:bookmarkStart w:id="942" w:name="_Toc24490141"/>
      <w:bookmarkStart w:id="943" w:name="_Toc23520759"/>
      <w:bookmarkStart w:id="944" w:name="_Toc23520633"/>
      <w:bookmarkStart w:id="945" w:name="_Toc23520507"/>
      <w:bookmarkStart w:id="946" w:name="_Toc23511027"/>
      <w:bookmarkStart w:id="947" w:name="_Toc23510912"/>
      <w:bookmarkStart w:id="948" w:name="_Toc23510210"/>
      <w:bookmarkStart w:id="949" w:name="_Toc22239353"/>
      <w:bookmarkStart w:id="950" w:name="_Toc22323998"/>
      <w:bookmarkStart w:id="951" w:name="_Toc22324106"/>
      <w:bookmarkStart w:id="952" w:name="_Toc22324216"/>
      <w:bookmarkStart w:id="953" w:name="_Toc22324442"/>
      <w:bookmarkStart w:id="954" w:name="_Toc22324552"/>
      <w:bookmarkStart w:id="955" w:name="_Toc22324662"/>
      <w:bookmarkStart w:id="956" w:name="_Toc22324772"/>
      <w:bookmarkStart w:id="957" w:name="_Toc22324882"/>
      <w:bookmarkStart w:id="958" w:name="_Toc22324992"/>
      <w:bookmarkStart w:id="959" w:name="_Toc22325102"/>
      <w:bookmarkStart w:id="960" w:name="_Toc22325212"/>
      <w:bookmarkStart w:id="961" w:name="_Toc23510324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636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10584925"/>
      <w:bookmarkStart w:id="964" w:name="_Toc86328322"/>
      <w:bookmarkStart w:id="965" w:name="_Toc1390500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110584926"/>
      <w:bookmarkStart w:id="967" w:name="_Toc86328323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</w:p>
    <w:p>
      <w:pPr>
        <w:pStyle w:val="Normal"/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[1] REGS-01-R0-GOES-ICD</w:t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84843567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>REGS-01-R0-GOES ICD</w:t>
    </w:r>
  </w:p>
  <w:p>
    <w:pPr>
      <w:pStyle w:val="Header"/>
      <w:rPr/>
    </w:pPr>
    <w:sdt>
      <w:sdtPr/>
      <w:sdtContent>
        <w:r>
          <w:rPr/>
        </w:r>
        <w:r>
          <w:rPr/>
        </w:r>
      </w:sdtContent>
    </w:sdt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1772</TotalTime>
  <Application>LibreOffice/7.4.1.2$Linux_X86_64 LibreOffice_project/40$Build-2</Application>
  <AppVersion>15.0000</AppVersion>
  <Pages>6</Pages>
  <Words>285</Words>
  <Characters>1677</Characters>
  <CharactersWithSpaces>1893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2022-09-29T17:17:31Z</dcterms:modified>
  <cp:revision>451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