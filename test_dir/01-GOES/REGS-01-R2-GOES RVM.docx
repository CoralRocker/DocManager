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51769689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22324541"/>
      <w:bookmarkStart w:id="11" w:name="_Toc23520748"/>
      <w:bookmarkStart w:id="12" w:name="_Toc22324651"/>
      <w:bookmarkStart w:id="13" w:name="_Toc22324761"/>
      <w:bookmarkStart w:id="14" w:name="_Toc22324871"/>
      <w:bookmarkStart w:id="15" w:name="_Toc22324981"/>
      <w:bookmarkStart w:id="16" w:name="_Toc22325091"/>
      <w:bookmarkStart w:id="17" w:name="_Toc22325201"/>
      <w:bookmarkStart w:id="18" w:name="_Toc23510199"/>
      <w:bookmarkStart w:id="19" w:name="_Toc23510313"/>
      <w:bookmarkStart w:id="20" w:name="_Toc23510901"/>
      <w:bookmarkStart w:id="21" w:name="_Toc23511016"/>
      <w:bookmarkStart w:id="22" w:name="_Toc23520496"/>
      <w:bookmarkStart w:id="23" w:name="_Toc23520622"/>
      <w:bookmarkStart w:id="24" w:name="_Toc24490129"/>
      <w:bookmarkStart w:id="25" w:name="_Toc22324431"/>
      <w:bookmarkStart w:id="26" w:name="_Toc22324205"/>
      <w:bookmarkStart w:id="27" w:name="_Toc22324095"/>
      <w:bookmarkStart w:id="28" w:name="_Toc22323987"/>
      <w:bookmarkStart w:id="29" w:name="_Toc22323724"/>
      <w:bookmarkStart w:id="30" w:name="_Toc22239342"/>
      <w:bookmarkStart w:id="31" w:name="_Toc77435182"/>
      <w:bookmarkStart w:id="32" w:name="_Toc77420089"/>
      <w:bookmarkStart w:id="33" w:name="_Toc77419978"/>
      <w:bookmarkStart w:id="34" w:name="_Toc77419867"/>
      <w:bookmarkStart w:id="35" w:name="_Toc77088919"/>
      <w:bookmarkStart w:id="36" w:name="_Toc24974009"/>
      <w:bookmarkStart w:id="37" w:name="_Toc24808907"/>
      <w:bookmarkStart w:id="38" w:name="_Toc24490939"/>
      <w:bookmarkStart w:id="39" w:name="_Toc24490131"/>
      <w:bookmarkStart w:id="40" w:name="_Toc22324542"/>
      <w:bookmarkStart w:id="41" w:name="_Toc23520745"/>
      <w:bookmarkStart w:id="42" w:name="_Toc23520749"/>
      <w:bookmarkStart w:id="43" w:name="_Toc23520623"/>
      <w:bookmarkStart w:id="44" w:name="_Toc23520497"/>
      <w:bookmarkStart w:id="45" w:name="_Toc23511017"/>
      <w:bookmarkStart w:id="46" w:name="_Toc23510902"/>
      <w:bookmarkStart w:id="47" w:name="_Toc23510314"/>
      <w:bookmarkStart w:id="48" w:name="_Toc23510200"/>
      <w:bookmarkStart w:id="49" w:name="_Toc22325202"/>
      <w:bookmarkStart w:id="50" w:name="_Toc22325092"/>
      <w:bookmarkStart w:id="51" w:name="_Toc22324982"/>
      <w:bookmarkStart w:id="52" w:name="_Toc22324872"/>
      <w:bookmarkStart w:id="53" w:name="_Toc22324762"/>
      <w:bookmarkStart w:id="54" w:name="_Toc22324652"/>
      <w:bookmarkStart w:id="55" w:name="_Toc24490130"/>
      <w:bookmarkStart w:id="56" w:name="_Toc22324432"/>
      <w:bookmarkStart w:id="57" w:name="_Toc22324206"/>
      <w:bookmarkStart w:id="58" w:name="_Toc22324096"/>
      <w:bookmarkStart w:id="59" w:name="_Toc22323988"/>
      <w:bookmarkStart w:id="60" w:name="_Toc22323725"/>
      <w:bookmarkStart w:id="61" w:name="_Toc22239343"/>
      <w:bookmarkStart w:id="62" w:name="_Toc77435183"/>
      <w:bookmarkStart w:id="63" w:name="_Toc77420090"/>
      <w:bookmarkStart w:id="64" w:name="_Toc77419979"/>
      <w:bookmarkStart w:id="65" w:name="_Toc77419868"/>
      <w:bookmarkStart w:id="66" w:name="_Toc77088920"/>
      <w:bookmarkStart w:id="67" w:name="_Toc24974010"/>
      <w:bookmarkStart w:id="68" w:name="_Toc24808908"/>
      <w:bookmarkStart w:id="69" w:name="_Toc24490940"/>
      <w:bookmarkStart w:id="70" w:name="_Toc22324203"/>
      <w:bookmarkStart w:id="71" w:name="_Toc23520620"/>
      <w:bookmarkStart w:id="72" w:name="_Toc23520494"/>
      <w:bookmarkStart w:id="73" w:name="_Toc23511014"/>
      <w:bookmarkStart w:id="74" w:name="_Toc23510899"/>
      <w:bookmarkStart w:id="75" w:name="_Toc23510311"/>
      <w:bookmarkStart w:id="76" w:name="_Toc23510197"/>
      <w:bookmarkStart w:id="77" w:name="_Toc22325199"/>
      <w:bookmarkStart w:id="78" w:name="_Toc22325089"/>
      <w:bookmarkStart w:id="79" w:name="_Toc22324979"/>
      <w:bookmarkStart w:id="80" w:name="_Toc22324869"/>
      <w:bookmarkStart w:id="81" w:name="_Toc22324759"/>
      <w:bookmarkStart w:id="82" w:name="_Toc22324649"/>
      <w:bookmarkStart w:id="83" w:name="_Toc22324539"/>
      <w:bookmarkStart w:id="84" w:name="_Toc22324429"/>
      <w:bookmarkStart w:id="85" w:name="_Toc23520746"/>
      <w:bookmarkStart w:id="86" w:name="_Toc22324093"/>
      <w:bookmarkStart w:id="87" w:name="_Toc22323985"/>
      <w:bookmarkStart w:id="88" w:name="_Toc22323722"/>
      <w:bookmarkStart w:id="89" w:name="_Toc22239340"/>
      <w:bookmarkStart w:id="90" w:name="_Toc77435180"/>
      <w:bookmarkStart w:id="91" w:name="_Toc77420087"/>
      <w:bookmarkStart w:id="92" w:name="_Toc77419976"/>
      <w:bookmarkStart w:id="93" w:name="_Toc77419865"/>
      <w:bookmarkStart w:id="94" w:name="_Toc77088917"/>
      <w:bookmarkStart w:id="95" w:name="_Toc24974007"/>
      <w:bookmarkStart w:id="96" w:name="_Toc24808905"/>
      <w:bookmarkStart w:id="97" w:name="_Toc24490937"/>
      <w:bookmarkStart w:id="98" w:name="_Toc24490127"/>
      <w:bookmarkStart w:id="99" w:name="_Toc24974015"/>
      <w:bookmarkStart w:id="100" w:name="_Toc22324204"/>
      <w:bookmarkStart w:id="101" w:name="_Toc23520621"/>
      <w:bookmarkStart w:id="102" w:name="_Toc23520495"/>
      <w:bookmarkStart w:id="103" w:name="_Toc23511015"/>
      <w:bookmarkStart w:id="104" w:name="_Toc23510900"/>
      <w:bookmarkStart w:id="105" w:name="_Toc23510312"/>
      <w:bookmarkStart w:id="106" w:name="_Toc23510198"/>
      <w:bookmarkStart w:id="107" w:name="_Toc22325200"/>
      <w:bookmarkStart w:id="108" w:name="_Toc22325090"/>
      <w:bookmarkStart w:id="109" w:name="_Toc22324980"/>
      <w:bookmarkStart w:id="110" w:name="_Toc22324870"/>
      <w:bookmarkStart w:id="111" w:name="_Toc22324760"/>
      <w:bookmarkStart w:id="112" w:name="_Toc22324650"/>
      <w:bookmarkStart w:id="113" w:name="_Toc22324540"/>
      <w:bookmarkStart w:id="114" w:name="_Toc22324430"/>
      <w:bookmarkStart w:id="115" w:name="_Toc23520747"/>
      <w:bookmarkStart w:id="116" w:name="_Toc22324094"/>
      <w:bookmarkStart w:id="117" w:name="_Toc22323986"/>
      <w:bookmarkStart w:id="118" w:name="_Toc22323723"/>
      <w:bookmarkStart w:id="119" w:name="_Toc22239341"/>
      <w:bookmarkStart w:id="120" w:name="_Toc77435181"/>
      <w:bookmarkStart w:id="121" w:name="_Toc77420088"/>
      <w:bookmarkStart w:id="122" w:name="_Toc77419977"/>
      <w:bookmarkStart w:id="123" w:name="_Toc77419866"/>
      <w:bookmarkStart w:id="124" w:name="_Toc77088918"/>
      <w:bookmarkStart w:id="125" w:name="_Toc24974008"/>
      <w:bookmarkStart w:id="126" w:name="_Toc24808906"/>
      <w:bookmarkStart w:id="127" w:name="_Toc24490938"/>
      <w:bookmarkStart w:id="128" w:name="_Toc24490128"/>
      <w:bookmarkStart w:id="129" w:name="_Toc22324765"/>
      <w:bookmarkStart w:id="130" w:name="_Toc24808912"/>
      <w:bookmarkStart w:id="131" w:name="_Toc24490944"/>
      <w:bookmarkStart w:id="132" w:name="_Toc24490134"/>
      <w:bookmarkStart w:id="133" w:name="_Toc23520752"/>
      <w:bookmarkStart w:id="134" w:name="_Toc23520626"/>
      <w:bookmarkStart w:id="135" w:name="_Toc23520500"/>
      <w:bookmarkStart w:id="136" w:name="_Toc23511020"/>
      <w:bookmarkStart w:id="137" w:name="_Toc23510905"/>
      <w:bookmarkStart w:id="138" w:name="_Toc23510317"/>
      <w:bookmarkStart w:id="139" w:name="_Toc23510203"/>
      <w:bookmarkStart w:id="140" w:name="_Toc22325205"/>
      <w:bookmarkStart w:id="141" w:name="_Toc22325095"/>
      <w:bookmarkStart w:id="142" w:name="_Toc22324985"/>
      <w:bookmarkStart w:id="143" w:name="_Toc22324875"/>
      <w:bookmarkStart w:id="144" w:name="_Toc24974014"/>
      <w:bookmarkStart w:id="145" w:name="_Toc22324655"/>
      <w:bookmarkStart w:id="146" w:name="_Toc22324545"/>
      <w:bookmarkStart w:id="147" w:name="_Toc22324435"/>
      <w:bookmarkStart w:id="148" w:name="_Toc22324209"/>
      <w:bookmarkStart w:id="149" w:name="_Toc22324099"/>
      <w:bookmarkStart w:id="150" w:name="_Toc22323991"/>
      <w:bookmarkStart w:id="151" w:name="_Toc22323728"/>
      <w:bookmarkStart w:id="152" w:name="_Toc22239346"/>
      <w:bookmarkStart w:id="153" w:name="_Toc77435186"/>
      <w:bookmarkStart w:id="154" w:name="_Toc77420093"/>
      <w:bookmarkStart w:id="155" w:name="_Toc77419982"/>
      <w:bookmarkStart w:id="156" w:name="_Toc77419871"/>
      <w:bookmarkStart w:id="157" w:name="_Toc77088923"/>
      <w:bookmarkStart w:id="158" w:name="_Toc24974013"/>
      <w:bookmarkStart w:id="159" w:name="_Toc22324876"/>
      <w:bookmarkStart w:id="160" w:name="_Toc77419984"/>
      <w:bookmarkStart w:id="161" w:name="_Toc24808913"/>
      <w:bookmarkStart w:id="162" w:name="_Toc24490945"/>
      <w:bookmarkStart w:id="163" w:name="_Toc24490135"/>
      <w:bookmarkStart w:id="164" w:name="_Toc23520753"/>
      <w:bookmarkStart w:id="165" w:name="_Toc23520627"/>
      <w:bookmarkStart w:id="166" w:name="_Toc23520501"/>
      <w:bookmarkStart w:id="167" w:name="_Toc23511021"/>
      <w:bookmarkStart w:id="168" w:name="_Toc23510906"/>
      <w:bookmarkStart w:id="169" w:name="_Toc23510318"/>
      <w:bookmarkStart w:id="170" w:name="_Toc23510204"/>
      <w:bookmarkStart w:id="171" w:name="_Toc22325206"/>
      <w:bookmarkStart w:id="172" w:name="_Toc22325096"/>
      <w:bookmarkStart w:id="173" w:name="_Toc22324986"/>
      <w:bookmarkStart w:id="174" w:name="_Toc24808911"/>
      <w:bookmarkStart w:id="175" w:name="_Toc22324766"/>
      <w:bookmarkStart w:id="176" w:name="_Toc22324656"/>
      <w:bookmarkStart w:id="177" w:name="_Toc22324546"/>
      <w:bookmarkStart w:id="178" w:name="_Toc22324436"/>
      <w:bookmarkStart w:id="179" w:name="_Toc22324210"/>
      <w:bookmarkStart w:id="180" w:name="_Toc22324100"/>
      <w:bookmarkStart w:id="181" w:name="_Toc22323992"/>
      <w:bookmarkStart w:id="182" w:name="_Toc22323729"/>
      <w:bookmarkStart w:id="183" w:name="_Toc22239347"/>
      <w:bookmarkStart w:id="184" w:name="_Toc77435187"/>
      <w:bookmarkStart w:id="185" w:name="_Toc77420094"/>
      <w:bookmarkStart w:id="186" w:name="_Toc77419983"/>
      <w:bookmarkStart w:id="187" w:name="_Toc77419872"/>
      <w:bookmarkStart w:id="188" w:name="_Toc77088924"/>
      <w:bookmarkStart w:id="189" w:name="_Toc22324653"/>
      <w:bookmarkStart w:id="190" w:name="_Toc24490942"/>
      <w:bookmarkStart w:id="191" w:name="_Toc24490132"/>
      <w:bookmarkStart w:id="192" w:name="_Toc23520750"/>
      <w:bookmarkStart w:id="193" w:name="_Toc23520624"/>
      <w:bookmarkStart w:id="194" w:name="_Toc23520498"/>
      <w:bookmarkStart w:id="195" w:name="_Toc23511018"/>
      <w:bookmarkStart w:id="196" w:name="_Toc23510903"/>
      <w:bookmarkStart w:id="197" w:name="_Toc23510315"/>
      <w:bookmarkStart w:id="198" w:name="_Toc23510201"/>
      <w:bookmarkStart w:id="199" w:name="_Toc22325203"/>
      <w:bookmarkStart w:id="200" w:name="_Toc22325093"/>
      <w:bookmarkStart w:id="201" w:name="_Toc22324983"/>
      <w:bookmarkStart w:id="202" w:name="_Toc22324873"/>
      <w:bookmarkStart w:id="203" w:name="_Toc22324763"/>
      <w:bookmarkStart w:id="204" w:name="_Toc24808910"/>
      <w:bookmarkStart w:id="205" w:name="_Toc22324543"/>
      <w:bookmarkStart w:id="206" w:name="_Toc22324433"/>
      <w:bookmarkStart w:id="207" w:name="_Toc22324207"/>
      <w:bookmarkStart w:id="208" w:name="_Toc22324097"/>
      <w:bookmarkStart w:id="209" w:name="_Toc22323989"/>
      <w:bookmarkStart w:id="210" w:name="_Toc22323726"/>
      <w:bookmarkStart w:id="211" w:name="_Toc22239344"/>
      <w:bookmarkStart w:id="212" w:name="_Toc77435184"/>
      <w:bookmarkStart w:id="213" w:name="_Toc77420091"/>
      <w:bookmarkStart w:id="214" w:name="_Toc77419980"/>
      <w:bookmarkStart w:id="215" w:name="_Toc77419869"/>
      <w:bookmarkStart w:id="216" w:name="_Toc77088921"/>
      <w:bookmarkStart w:id="217" w:name="_Toc24974011"/>
      <w:bookmarkStart w:id="218" w:name="_Toc24808909"/>
      <w:bookmarkStart w:id="219" w:name="_Toc22324654"/>
      <w:bookmarkStart w:id="220" w:name="_Toc24490943"/>
      <w:bookmarkStart w:id="221" w:name="_Toc24490133"/>
      <w:bookmarkStart w:id="222" w:name="_Toc23520751"/>
      <w:bookmarkStart w:id="223" w:name="_Toc23520625"/>
      <w:bookmarkStart w:id="224" w:name="_Toc23520499"/>
      <w:bookmarkStart w:id="225" w:name="_Toc23511019"/>
      <w:bookmarkStart w:id="226" w:name="_Toc23510904"/>
      <w:bookmarkStart w:id="227" w:name="_Toc23510316"/>
      <w:bookmarkStart w:id="228" w:name="_Toc23510202"/>
      <w:bookmarkStart w:id="229" w:name="_Toc22325204"/>
      <w:bookmarkStart w:id="230" w:name="_Toc22325094"/>
      <w:bookmarkStart w:id="231" w:name="_Toc22324984"/>
      <w:bookmarkStart w:id="232" w:name="_Toc22324874"/>
      <w:bookmarkStart w:id="233" w:name="_Toc22324764"/>
      <w:bookmarkStart w:id="234" w:name="_Toc24490941"/>
      <w:bookmarkStart w:id="235" w:name="_Toc22324544"/>
      <w:bookmarkStart w:id="236" w:name="_Toc22324434"/>
      <w:bookmarkStart w:id="237" w:name="_Toc22324208"/>
      <w:bookmarkStart w:id="238" w:name="_Toc22324098"/>
      <w:bookmarkStart w:id="239" w:name="_Toc22323990"/>
      <w:bookmarkStart w:id="240" w:name="_Toc22323727"/>
      <w:bookmarkStart w:id="241" w:name="_Toc22239345"/>
      <w:bookmarkStart w:id="242" w:name="_Toc77435185"/>
      <w:bookmarkStart w:id="243" w:name="_Toc77420092"/>
      <w:bookmarkStart w:id="244" w:name="_Toc77419981"/>
      <w:bookmarkStart w:id="245" w:name="_Toc77419870"/>
      <w:bookmarkStart w:id="246" w:name="_Toc77088922"/>
      <w:bookmarkStart w:id="247" w:name="_Toc24974012"/>
      <w:bookmarkStart w:id="248" w:name="_Toc77435174"/>
      <w:bookmarkStart w:id="249" w:name="_Toc23510191"/>
      <w:bookmarkStart w:id="250" w:name="_Toc22325193"/>
      <w:bookmarkStart w:id="251" w:name="_Toc22325083"/>
      <w:bookmarkStart w:id="252" w:name="_Toc22324973"/>
      <w:bookmarkStart w:id="253" w:name="_Toc22324863"/>
      <w:bookmarkStart w:id="254" w:name="_Toc22324753"/>
      <w:bookmarkStart w:id="255" w:name="_Toc22324643"/>
      <w:bookmarkStart w:id="256" w:name="_Toc22324533"/>
      <w:bookmarkStart w:id="257" w:name="_Toc22324423"/>
      <w:bookmarkStart w:id="258" w:name="_Toc22324197"/>
      <w:bookmarkStart w:id="259" w:name="_Toc22324087"/>
      <w:bookmarkStart w:id="260" w:name="_Toc22323979"/>
      <w:bookmarkStart w:id="261" w:name="_Toc22323716"/>
      <w:bookmarkStart w:id="262" w:name="_Toc22239334"/>
      <w:bookmarkStart w:id="263" w:name="_Toc23510305"/>
      <w:bookmarkStart w:id="264" w:name="_Toc77420081"/>
      <w:bookmarkStart w:id="265" w:name="_Toc77419970"/>
      <w:bookmarkStart w:id="266" w:name="_Toc77419859"/>
      <w:bookmarkStart w:id="267" w:name="_Toc77088911"/>
      <w:bookmarkStart w:id="268" w:name="_Toc24974001"/>
      <w:bookmarkStart w:id="269" w:name="_Toc24808899"/>
      <w:bookmarkStart w:id="270" w:name="_Toc24490931"/>
      <w:bookmarkStart w:id="271" w:name="_Toc24490121"/>
      <w:bookmarkStart w:id="272" w:name="_Toc23520739"/>
      <w:bookmarkStart w:id="273" w:name="_Toc23520613"/>
      <w:bookmarkStart w:id="274" w:name="_Toc23520487"/>
      <w:bookmarkStart w:id="275" w:name="_Toc23511007"/>
      <w:bookmarkStart w:id="276" w:name="_Toc23510892"/>
      <w:bookmarkStart w:id="277" w:name="_Toc23510304"/>
      <w:bookmarkStart w:id="278" w:name="_Toc22239335"/>
      <w:bookmarkStart w:id="279" w:name="_Toc23510306"/>
      <w:bookmarkStart w:id="280" w:name="_Toc23510192"/>
      <w:bookmarkStart w:id="281" w:name="_Toc22325194"/>
      <w:bookmarkStart w:id="282" w:name="_Toc22325084"/>
      <w:bookmarkStart w:id="283" w:name="_Toc22324974"/>
      <w:bookmarkStart w:id="284" w:name="_Toc22324864"/>
      <w:bookmarkStart w:id="285" w:name="_Toc22324754"/>
      <w:bookmarkStart w:id="286" w:name="_Toc22324644"/>
      <w:bookmarkStart w:id="287" w:name="_Toc22324534"/>
      <w:bookmarkStart w:id="288" w:name="_Toc22324424"/>
      <w:bookmarkStart w:id="289" w:name="_Toc22324198"/>
      <w:bookmarkStart w:id="290" w:name="_Toc22324088"/>
      <w:bookmarkStart w:id="291" w:name="_Toc22323980"/>
      <w:bookmarkStart w:id="292" w:name="_Toc22323717"/>
      <w:bookmarkStart w:id="293" w:name="_Toc23510190"/>
      <w:bookmarkStart w:id="294" w:name="_Toc77435175"/>
      <w:bookmarkStart w:id="295" w:name="_Toc77420082"/>
      <w:bookmarkStart w:id="296" w:name="_Toc77419971"/>
      <w:bookmarkStart w:id="297" w:name="_Toc77419860"/>
      <w:bookmarkStart w:id="298" w:name="_Toc77088912"/>
      <w:bookmarkStart w:id="299" w:name="_Toc24974002"/>
      <w:bookmarkStart w:id="300" w:name="_Toc24808900"/>
      <w:bookmarkStart w:id="301" w:name="_Toc24490932"/>
      <w:bookmarkStart w:id="302" w:name="_Toc24490122"/>
      <w:bookmarkStart w:id="303" w:name="_Toc23520740"/>
      <w:bookmarkStart w:id="304" w:name="_Toc23520614"/>
      <w:bookmarkStart w:id="305" w:name="_Toc23520488"/>
      <w:bookmarkStart w:id="306" w:name="_Toc23511008"/>
      <w:bookmarkStart w:id="307" w:name="_Toc23510893"/>
      <w:bookmarkStart w:id="308" w:name="_Toc22325190"/>
      <w:bookmarkStart w:id="309" w:name="_Toc22325191"/>
      <w:bookmarkStart w:id="310" w:name="_Toc22325081"/>
      <w:bookmarkStart w:id="311" w:name="_Toc22324971"/>
      <w:bookmarkStart w:id="312" w:name="_Toc22324861"/>
      <w:bookmarkStart w:id="313" w:name="_Toc22324751"/>
      <w:bookmarkStart w:id="314" w:name="_Toc22324641"/>
      <w:bookmarkStart w:id="315" w:name="_Toc22324531"/>
      <w:bookmarkStart w:id="316" w:name="_Toc22324421"/>
      <w:bookmarkStart w:id="317" w:name="_Toc22324195"/>
      <w:bookmarkStart w:id="318" w:name="_Toc22324085"/>
      <w:bookmarkStart w:id="319" w:name="_Toc22323977"/>
      <w:bookmarkStart w:id="320" w:name="_Toc22323714"/>
      <w:bookmarkStart w:id="321" w:name="_Toc22239332"/>
      <w:bookmarkStart w:id="322" w:name="_Toc23510188"/>
      <w:bookmarkStart w:id="323" w:name="_Toc23510189"/>
      <w:bookmarkStart w:id="324" w:name="_Toc22324970"/>
      <w:bookmarkStart w:id="325" w:name="_Toc22323713"/>
      <w:bookmarkStart w:id="326" w:name="_Toc77435172"/>
      <w:bookmarkStart w:id="327" w:name="_Toc77420079"/>
      <w:bookmarkStart w:id="328" w:name="_Toc77419968"/>
      <w:bookmarkStart w:id="329" w:name="_Toc77419857"/>
      <w:bookmarkStart w:id="330" w:name="_Toc77088909"/>
      <w:bookmarkStart w:id="331" w:name="_Toc24973999"/>
      <w:bookmarkStart w:id="332" w:name="_Toc24808897"/>
      <w:bookmarkStart w:id="333" w:name="_Toc24490929"/>
      <w:bookmarkStart w:id="334" w:name="_Toc24490119"/>
      <w:bookmarkStart w:id="335" w:name="_Toc23520737"/>
      <w:bookmarkStart w:id="336" w:name="_Toc23520611"/>
      <w:bookmarkStart w:id="337" w:name="_Toc23520485"/>
      <w:bookmarkStart w:id="338" w:name="_Toc77420080"/>
      <w:bookmarkStart w:id="339" w:name="_Toc22325192"/>
      <w:bookmarkStart w:id="340" w:name="_Toc22325082"/>
      <w:bookmarkStart w:id="341" w:name="_Toc22324972"/>
      <w:bookmarkStart w:id="342" w:name="_Toc22324862"/>
      <w:bookmarkStart w:id="343" w:name="_Toc22324752"/>
      <w:bookmarkStart w:id="344" w:name="_Toc22324642"/>
      <w:bookmarkStart w:id="345" w:name="_Toc22324532"/>
      <w:bookmarkStart w:id="346" w:name="_Toc22324422"/>
      <w:bookmarkStart w:id="347" w:name="_Toc22324196"/>
      <w:bookmarkStart w:id="348" w:name="_Toc22324086"/>
      <w:bookmarkStart w:id="349" w:name="_Toc22323978"/>
      <w:bookmarkStart w:id="350" w:name="_Toc22323715"/>
      <w:bookmarkStart w:id="351" w:name="_Toc22239333"/>
      <w:bookmarkStart w:id="352" w:name="_Toc77435173"/>
      <w:bookmarkStart w:id="353" w:name="_Toc23510894"/>
      <w:bookmarkStart w:id="354" w:name="_Toc77419969"/>
      <w:bookmarkStart w:id="355" w:name="_Toc77419858"/>
      <w:bookmarkStart w:id="356" w:name="_Toc77088910"/>
      <w:bookmarkStart w:id="357" w:name="_Toc24974000"/>
      <w:bookmarkStart w:id="358" w:name="_Toc24808898"/>
      <w:bookmarkStart w:id="359" w:name="_Toc24490930"/>
      <w:bookmarkStart w:id="360" w:name="_Toc24490120"/>
      <w:bookmarkStart w:id="361" w:name="_Toc23520738"/>
      <w:bookmarkStart w:id="362" w:name="_Toc23520612"/>
      <w:bookmarkStart w:id="363" w:name="_Toc23520486"/>
      <w:bookmarkStart w:id="364" w:name="_Toc23511006"/>
      <w:bookmarkStart w:id="365" w:name="_Toc23510891"/>
      <w:bookmarkStart w:id="366" w:name="_Toc23510303"/>
      <w:bookmarkStart w:id="367" w:name="_Toc22323983"/>
      <w:bookmarkStart w:id="368" w:name="_Toc23511012"/>
      <w:bookmarkStart w:id="369" w:name="_Toc23510897"/>
      <w:bookmarkStart w:id="370" w:name="_Toc23510309"/>
      <w:bookmarkStart w:id="371" w:name="_Toc23510195"/>
      <w:bookmarkStart w:id="372" w:name="_Toc22325197"/>
      <w:bookmarkStart w:id="373" w:name="_Toc22325087"/>
      <w:bookmarkStart w:id="374" w:name="_Toc22324977"/>
      <w:bookmarkStart w:id="375" w:name="_Toc22324867"/>
      <w:bookmarkStart w:id="376" w:name="_Toc22324757"/>
      <w:bookmarkStart w:id="377" w:name="_Toc22324647"/>
      <w:bookmarkStart w:id="378" w:name="_Toc22324537"/>
      <w:bookmarkStart w:id="379" w:name="_Toc22324427"/>
      <w:bookmarkStart w:id="380" w:name="_Toc22324201"/>
      <w:bookmarkStart w:id="381" w:name="_Toc22324091"/>
      <w:bookmarkStart w:id="382" w:name="_Toc23520492"/>
      <w:bookmarkStart w:id="383" w:name="_Toc22323720"/>
      <w:bookmarkStart w:id="384" w:name="_Toc22239338"/>
      <w:bookmarkStart w:id="385" w:name="_Toc77435178"/>
      <w:bookmarkStart w:id="386" w:name="_Toc77420085"/>
      <w:bookmarkStart w:id="387" w:name="_Toc77419974"/>
      <w:bookmarkStart w:id="388" w:name="_Toc77419863"/>
      <w:bookmarkStart w:id="389" w:name="_Toc77088915"/>
      <w:bookmarkStart w:id="390" w:name="_Toc24974005"/>
      <w:bookmarkStart w:id="391" w:name="_Toc24808903"/>
      <w:bookmarkStart w:id="392" w:name="_Toc24490935"/>
      <w:bookmarkStart w:id="393" w:name="_Toc24490125"/>
      <w:bookmarkStart w:id="394" w:name="_Toc23520743"/>
      <w:bookmarkStart w:id="395" w:name="_Toc23520617"/>
      <w:bookmarkStart w:id="396" w:name="_Toc23520491"/>
      <w:bookmarkStart w:id="397" w:name="_Toc22324092"/>
      <w:bookmarkStart w:id="398" w:name="_Toc23520493"/>
      <w:bookmarkStart w:id="399" w:name="_Toc23511013"/>
      <w:bookmarkStart w:id="400" w:name="_Toc23510898"/>
      <w:bookmarkStart w:id="401" w:name="_Toc23510310"/>
      <w:bookmarkStart w:id="402" w:name="_Toc23510196"/>
      <w:bookmarkStart w:id="403" w:name="_Toc22325198"/>
      <w:bookmarkStart w:id="404" w:name="_Toc22325088"/>
      <w:bookmarkStart w:id="405" w:name="_Toc22324978"/>
      <w:bookmarkStart w:id="406" w:name="_Toc22324868"/>
      <w:bookmarkStart w:id="407" w:name="_Toc22324758"/>
      <w:bookmarkStart w:id="408" w:name="_Toc22324648"/>
      <w:bookmarkStart w:id="409" w:name="_Toc22324538"/>
      <w:bookmarkStart w:id="410" w:name="_Toc22324428"/>
      <w:bookmarkStart w:id="411" w:name="_Toc22324202"/>
      <w:bookmarkStart w:id="412" w:name="_Toc23511011"/>
      <w:bookmarkStart w:id="413" w:name="_Toc22323984"/>
      <w:bookmarkStart w:id="414" w:name="_Toc22323721"/>
      <w:bookmarkStart w:id="415" w:name="_Toc22239339"/>
      <w:bookmarkStart w:id="416" w:name="_Toc77435179"/>
      <w:bookmarkStart w:id="417" w:name="_Toc77420086"/>
      <w:bookmarkStart w:id="418" w:name="_Toc77419975"/>
      <w:bookmarkStart w:id="419" w:name="_Toc77419864"/>
      <w:bookmarkStart w:id="420" w:name="_Toc77088916"/>
      <w:bookmarkStart w:id="421" w:name="_Toc24974006"/>
      <w:bookmarkStart w:id="422" w:name="_Toc24808904"/>
      <w:bookmarkStart w:id="423" w:name="_Toc24490936"/>
      <w:bookmarkStart w:id="424" w:name="_Toc24490126"/>
      <w:bookmarkStart w:id="425" w:name="_Toc23520744"/>
      <w:bookmarkStart w:id="426" w:name="_Toc23520618"/>
      <w:bookmarkStart w:id="427" w:name="_Toc22323718"/>
      <w:bookmarkStart w:id="428" w:name="_Toc23510895"/>
      <w:bookmarkStart w:id="429" w:name="_Toc23510307"/>
      <w:bookmarkStart w:id="430" w:name="_Toc23510193"/>
      <w:bookmarkStart w:id="431" w:name="_Toc22325195"/>
      <w:bookmarkStart w:id="432" w:name="_Toc22325085"/>
      <w:bookmarkStart w:id="433" w:name="_Toc22324975"/>
      <w:bookmarkStart w:id="434" w:name="_Toc22324865"/>
      <w:bookmarkStart w:id="435" w:name="_Toc22324755"/>
      <w:bookmarkStart w:id="436" w:name="_Toc22324645"/>
      <w:bookmarkStart w:id="437" w:name="_Toc22324535"/>
      <w:bookmarkStart w:id="438" w:name="_Toc22324425"/>
      <w:bookmarkStart w:id="439" w:name="_Toc22324199"/>
      <w:bookmarkStart w:id="440" w:name="_Toc22324089"/>
      <w:bookmarkStart w:id="441" w:name="_Toc22323981"/>
      <w:bookmarkStart w:id="442" w:name="_Toc23511010"/>
      <w:bookmarkStart w:id="443" w:name="_Toc22239336"/>
      <w:bookmarkStart w:id="444" w:name="_Toc77435176"/>
      <w:bookmarkStart w:id="445" w:name="_Toc77420083"/>
      <w:bookmarkStart w:id="446" w:name="_Toc77419972"/>
      <w:bookmarkStart w:id="447" w:name="_Toc77419861"/>
      <w:bookmarkStart w:id="448" w:name="_Toc77088913"/>
      <w:bookmarkStart w:id="449" w:name="_Toc24974003"/>
      <w:bookmarkStart w:id="450" w:name="_Toc24808901"/>
      <w:bookmarkStart w:id="451" w:name="_Toc24490933"/>
      <w:bookmarkStart w:id="452" w:name="_Toc24490123"/>
      <w:bookmarkStart w:id="453" w:name="_Toc23520741"/>
      <w:bookmarkStart w:id="454" w:name="_Toc23520615"/>
      <w:bookmarkStart w:id="455" w:name="_Toc23520489"/>
      <w:bookmarkStart w:id="456" w:name="_Toc23511009"/>
      <w:bookmarkStart w:id="457" w:name="_Toc22323719"/>
      <w:bookmarkStart w:id="458" w:name="_Toc23510896"/>
      <w:bookmarkStart w:id="459" w:name="_Toc23510308"/>
      <w:bookmarkStart w:id="460" w:name="_Toc23510194"/>
      <w:bookmarkStart w:id="461" w:name="_Toc22325196"/>
      <w:bookmarkStart w:id="462" w:name="_Toc22325086"/>
      <w:bookmarkStart w:id="463" w:name="_Toc22324976"/>
      <w:bookmarkStart w:id="464" w:name="_Toc22324866"/>
      <w:bookmarkStart w:id="465" w:name="_Toc22324756"/>
      <w:bookmarkStart w:id="466" w:name="_Toc22324646"/>
      <w:bookmarkStart w:id="467" w:name="_Toc22324536"/>
      <w:bookmarkStart w:id="468" w:name="_Toc22324426"/>
      <w:bookmarkStart w:id="469" w:name="_Toc22324200"/>
      <w:bookmarkStart w:id="470" w:name="_Toc22324090"/>
      <w:bookmarkStart w:id="471" w:name="_Toc22323982"/>
      <w:bookmarkStart w:id="472" w:name="_Toc23520619"/>
      <w:bookmarkStart w:id="473" w:name="_Toc22239337"/>
      <w:bookmarkStart w:id="474" w:name="_Toc77435177"/>
      <w:bookmarkStart w:id="475" w:name="_Toc77420084"/>
      <w:bookmarkStart w:id="476" w:name="_Toc77419973"/>
      <w:bookmarkStart w:id="477" w:name="_Toc77419862"/>
      <w:bookmarkStart w:id="478" w:name="_Toc77088914"/>
      <w:bookmarkStart w:id="479" w:name="_Toc24974004"/>
      <w:bookmarkStart w:id="480" w:name="_Toc24808902"/>
      <w:bookmarkStart w:id="481" w:name="_Toc24490934"/>
      <w:bookmarkStart w:id="482" w:name="_Toc24490124"/>
      <w:bookmarkStart w:id="483" w:name="_Toc23520742"/>
      <w:bookmarkStart w:id="484" w:name="_Toc23520616"/>
      <w:bookmarkStart w:id="485" w:name="_Toc23520490"/>
      <w:bookmarkStart w:id="486" w:name="_Toc23520638"/>
      <w:bookmarkStart w:id="487" w:name="_Toc22324112"/>
      <w:bookmarkStart w:id="488" w:name="_Toc22324004"/>
      <w:bookmarkStart w:id="489" w:name="_Toc22323741"/>
      <w:bookmarkStart w:id="490" w:name="_Toc22239359"/>
      <w:bookmarkStart w:id="491" w:name="_Toc77435199"/>
      <w:bookmarkStart w:id="492" w:name="_Toc77420106"/>
      <w:bookmarkStart w:id="493" w:name="_Toc77419995"/>
      <w:bookmarkStart w:id="494" w:name="_Toc77419884"/>
      <w:bookmarkStart w:id="495" w:name="_Toc77088936"/>
      <w:bookmarkStart w:id="496" w:name="_Toc24974026"/>
      <w:bookmarkStart w:id="497" w:name="_Toc24808924"/>
      <w:bookmarkStart w:id="498" w:name="_Toc24490956"/>
      <w:bookmarkStart w:id="499" w:name="_Toc24490146"/>
      <w:bookmarkStart w:id="500" w:name="_Toc23520764"/>
      <w:bookmarkStart w:id="501" w:name="_Toc22324222"/>
      <w:bookmarkStart w:id="502" w:name="_Toc23520512"/>
      <w:bookmarkStart w:id="503" w:name="_Toc23511032"/>
      <w:bookmarkStart w:id="504" w:name="_Toc23510917"/>
      <w:bookmarkStart w:id="505" w:name="_Toc23510329"/>
      <w:bookmarkStart w:id="506" w:name="_Toc23510215"/>
      <w:bookmarkStart w:id="507" w:name="_Toc22325217"/>
      <w:bookmarkStart w:id="508" w:name="_Toc22325107"/>
      <w:bookmarkStart w:id="509" w:name="_Toc22324997"/>
      <w:bookmarkStart w:id="510" w:name="_Toc22324887"/>
      <w:bookmarkStart w:id="511" w:name="_Toc22324777"/>
      <w:bookmarkStart w:id="512" w:name="_Toc22324667"/>
      <w:bookmarkStart w:id="513" w:name="_Toc22324557"/>
      <w:bookmarkStart w:id="514" w:name="_Toc22324447"/>
      <w:bookmarkStart w:id="515" w:name="_Toc22324221"/>
      <w:bookmarkStart w:id="516" w:name="_Toc23520765"/>
      <w:bookmarkStart w:id="517" w:name="_Toc22324223"/>
      <w:bookmarkStart w:id="518" w:name="_Toc22324113"/>
      <w:bookmarkStart w:id="519" w:name="_Toc22324005"/>
      <w:bookmarkStart w:id="520" w:name="_Toc22323742"/>
      <w:bookmarkStart w:id="521" w:name="_Toc22239360"/>
      <w:bookmarkStart w:id="522" w:name="_Toc77435200"/>
      <w:bookmarkStart w:id="523" w:name="_Toc77420107"/>
      <w:bookmarkStart w:id="524" w:name="_Toc77419996"/>
      <w:bookmarkStart w:id="525" w:name="_Toc77419885"/>
      <w:bookmarkStart w:id="526" w:name="_Toc77088937"/>
      <w:bookmarkStart w:id="527" w:name="_Toc24974027"/>
      <w:bookmarkStart w:id="528" w:name="_Toc24808925"/>
      <w:bookmarkStart w:id="529" w:name="_Toc24490957"/>
      <w:bookmarkStart w:id="530" w:name="_Toc24490147"/>
      <w:bookmarkStart w:id="531" w:name="_Toc22324111"/>
      <w:bookmarkStart w:id="532" w:name="_Toc23520639"/>
      <w:bookmarkStart w:id="533" w:name="_Toc23520513"/>
      <w:bookmarkStart w:id="534" w:name="_Toc23511033"/>
      <w:bookmarkStart w:id="535" w:name="_Toc23510918"/>
      <w:bookmarkStart w:id="536" w:name="_Toc23510330"/>
      <w:bookmarkStart w:id="537" w:name="_Toc23510216"/>
      <w:bookmarkStart w:id="538" w:name="_Toc22325218"/>
      <w:bookmarkStart w:id="539" w:name="_Toc22325108"/>
      <w:bookmarkStart w:id="540" w:name="_Toc22324998"/>
      <w:bookmarkStart w:id="541" w:name="_Toc22324888"/>
      <w:bookmarkStart w:id="542" w:name="_Toc22324778"/>
      <w:bookmarkStart w:id="543" w:name="_Toc22324668"/>
      <w:bookmarkStart w:id="544" w:name="_Toc22324558"/>
      <w:bookmarkStart w:id="545" w:name="_Toc22324448"/>
      <w:bookmarkStart w:id="546" w:name="_Toc23520510"/>
      <w:bookmarkStart w:id="547" w:name="_Toc22324002"/>
      <w:bookmarkStart w:id="548" w:name="_Toc22323739"/>
      <w:bookmarkStart w:id="549" w:name="_Toc22239357"/>
      <w:bookmarkStart w:id="550" w:name="_Toc77435197"/>
      <w:bookmarkStart w:id="551" w:name="_Toc77420104"/>
      <w:bookmarkStart w:id="552" w:name="_Toc77419993"/>
      <w:bookmarkStart w:id="553" w:name="_Toc77419882"/>
      <w:bookmarkStart w:id="554" w:name="_Toc77088934"/>
      <w:bookmarkStart w:id="555" w:name="_Toc24974024"/>
      <w:bookmarkStart w:id="556" w:name="_Toc24808922"/>
      <w:bookmarkStart w:id="557" w:name="_Toc24490954"/>
      <w:bookmarkStart w:id="558" w:name="_Toc24490144"/>
      <w:bookmarkStart w:id="559" w:name="_Toc23520762"/>
      <w:bookmarkStart w:id="560" w:name="_Toc23520636"/>
      <w:bookmarkStart w:id="561" w:name="_Toc22324110"/>
      <w:bookmarkStart w:id="562" w:name="_Toc23511030"/>
      <w:bookmarkStart w:id="563" w:name="_Toc23510915"/>
      <w:bookmarkStart w:id="564" w:name="_Toc23510327"/>
      <w:bookmarkStart w:id="565" w:name="_Toc23510213"/>
      <w:bookmarkStart w:id="566" w:name="_Toc22325215"/>
      <w:bookmarkStart w:id="567" w:name="_Toc22325105"/>
      <w:bookmarkStart w:id="568" w:name="_Toc22324995"/>
      <w:bookmarkStart w:id="569" w:name="_Toc22324885"/>
      <w:bookmarkStart w:id="570" w:name="_Toc22324775"/>
      <w:bookmarkStart w:id="571" w:name="_Toc22324665"/>
      <w:bookmarkStart w:id="572" w:name="_Toc22324555"/>
      <w:bookmarkStart w:id="573" w:name="_Toc22324445"/>
      <w:bookmarkStart w:id="574" w:name="_Toc22324219"/>
      <w:bookmarkStart w:id="575" w:name="_Toc22324109"/>
      <w:bookmarkStart w:id="576" w:name="_Toc23520511"/>
      <w:bookmarkStart w:id="577" w:name="_Toc22324003"/>
      <w:bookmarkStart w:id="578" w:name="_Toc22323740"/>
      <w:bookmarkStart w:id="579" w:name="_Toc22239358"/>
      <w:bookmarkStart w:id="580" w:name="_Toc77435198"/>
      <w:bookmarkStart w:id="581" w:name="_Toc77420105"/>
      <w:bookmarkStart w:id="582" w:name="_Toc77419994"/>
      <w:bookmarkStart w:id="583" w:name="_Toc77419883"/>
      <w:bookmarkStart w:id="584" w:name="_Toc77088935"/>
      <w:bookmarkStart w:id="585" w:name="_Toc24974025"/>
      <w:bookmarkStart w:id="586" w:name="_Toc24808923"/>
      <w:bookmarkStart w:id="587" w:name="_Toc24490955"/>
      <w:bookmarkStart w:id="588" w:name="_Toc24490145"/>
      <w:bookmarkStart w:id="589" w:name="_Toc23520763"/>
      <w:bookmarkStart w:id="590" w:name="_Toc23520637"/>
      <w:bookmarkStart w:id="591" w:name="_Toc22324449"/>
      <w:bookmarkStart w:id="592" w:name="_Toc23511031"/>
      <w:bookmarkStart w:id="593" w:name="_Toc23510916"/>
      <w:bookmarkStart w:id="594" w:name="_Toc23510328"/>
      <w:bookmarkStart w:id="595" w:name="_Toc23510214"/>
      <w:bookmarkStart w:id="596" w:name="_Toc22325216"/>
      <w:bookmarkStart w:id="597" w:name="_Toc22325106"/>
      <w:bookmarkStart w:id="598" w:name="_Toc22324996"/>
      <w:bookmarkStart w:id="599" w:name="_Toc22324886"/>
      <w:bookmarkStart w:id="600" w:name="_Toc22324776"/>
      <w:bookmarkStart w:id="601" w:name="_Toc22324666"/>
      <w:bookmarkStart w:id="602" w:name="_Toc22324556"/>
      <w:bookmarkStart w:id="603" w:name="_Toc22324446"/>
      <w:bookmarkStart w:id="604" w:name="_Toc22324220"/>
      <w:bookmarkStart w:id="605" w:name="_Toc24490960"/>
      <w:bookmarkStart w:id="606" w:name="_Toc24974038"/>
      <w:bookmarkStart w:id="607" w:name="_Toc24808936"/>
      <w:bookmarkStart w:id="608" w:name="_Toc24490968"/>
      <w:bookmarkStart w:id="609" w:name="_Toc24490158"/>
      <w:bookmarkStart w:id="610" w:name="_Toc23520776"/>
      <w:bookmarkStart w:id="611" w:name="_Toc23520650"/>
      <w:bookmarkStart w:id="612" w:name="_Toc23520524"/>
      <w:bookmarkStart w:id="613" w:name="_Toc77435203"/>
      <w:bookmarkStart w:id="614" w:name="_Toc77420110"/>
      <w:bookmarkStart w:id="615" w:name="_Toc77419999"/>
      <w:bookmarkStart w:id="616" w:name="_Toc77419888"/>
      <w:bookmarkStart w:id="617" w:name="_Toc77088940"/>
      <w:bookmarkStart w:id="618" w:name="_Toc24974030"/>
      <w:bookmarkStart w:id="619" w:name="_Toc24808928"/>
      <w:bookmarkStart w:id="620" w:name="_Toc77088948"/>
      <w:bookmarkStart w:id="621" w:name="_Toc24490150"/>
      <w:bookmarkStart w:id="622" w:name="_Toc23520768"/>
      <w:bookmarkStart w:id="623" w:name="_Toc23520642"/>
      <w:bookmarkStart w:id="624" w:name="_Toc23520516"/>
      <w:bookmarkStart w:id="625" w:name="_Toc23511036"/>
      <w:bookmarkStart w:id="626" w:name="_Toc23510921"/>
      <w:bookmarkStart w:id="627" w:name="_Toc23510333"/>
      <w:bookmarkStart w:id="628" w:name="_Toc23510219"/>
      <w:bookmarkStart w:id="629" w:name="_Toc22325221"/>
      <w:bookmarkStart w:id="630" w:name="_Toc22325111"/>
      <w:bookmarkStart w:id="631" w:name="_Toc22325001"/>
      <w:bookmarkStart w:id="632" w:name="_Toc22324891"/>
      <w:bookmarkStart w:id="633" w:name="_Toc22324781"/>
      <w:bookmarkStart w:id="634" w:name="_Toc22324671"/>
      <w:bookmarkStart w:id="635" w:name="_Toc77420120"/>
      <w:bookmarkStart w:id="636" w:name="_Toc110584923"/>
      <w:bookmarkStart w:id="637" w:name="_Toc77435215"/>
      <w:bookmarkStart w:id="638" w:name="_Toc77420122"/>
      <w:bookmarkStart w:id="639" w:name="_Toc77420011"/>
      <w:bookmarkStart w:id="640" w:name="_Toc77419900"/>
      <w:bookmarkStart w:id="641" w:name="_Toc77088952"/>
      <w:bookmarkStart w:id="642" w:name="_Toc24974042"/>
      <w:bookmarkStart w:id="643" w:name="_Toc24808940"/>
      <w:bookmarkStart w:id="644" w:name="_Toc24490972"/>
      <w:bookmarkStart w:id="645" w:name="_Toc24490162"/>
      <w:bookmarkStart w:id="646" w:name="_Toc23520780"/>
      <w:bookmarkStart w:id="647" w:name="_Toc23520654"/>
      <w:bookmarkStart w:id="648" w:name="_Toc23520528"/>
      <w:bookmarkStart w:id="649" w:name="_Toc77435213"/>
      <w:bookmarkStart w:id="650" w:name="_Toc22324561"/>
      <w:bookmarkStart w:id="651" w:name="_Toc77420009"/>
      <w:bookmarkStart w:id="652" w:name="_Toc77419898"/>
      <w:bookmarkStart w:id="653" w:name="_Toc77088950"/>
      <w:bookmarkStart w:id="654" w:name="_Toc24974040"/>
      <w:bookmarkStart w:id="655" w:name="_Toc24808938"/>
      <w:bookmarkStart w:id="656" w:name="_Toc24490970"/>
      <w:bookmarkStart w:id="657" w:name="_Toc24490160"/>
      <w:bookmarkStart w:id="658" w:name="_Toc23520778"/>
      <w:bookmarkStart w:id="659" w:name="_Toc23520652"/>
      <w:bookmarkStart w:id="660" w:name="_Toc23520526"/>
      <w:bookmarkStart w:id="661" w:name="_Toc77435211"/>
      <w:bookmarkStart w:id="662" w:name="_Toc77420118"/>
      <w:bookmarkStart w:id="663" w:name="_Toc77420007"/>
      <w:bookmarkStart w:id="664" w:name="_Toc77419896"/>
      <w:bookmarkStart w:id="665" w:name="_Toc24490148"/>
      <w:bookmarkStart w:id="666" w:name="_Toc22324450"/>
      <w:bookmarkStart w:id="667" w:name="_Toc22324224"/>
      <w:bookmarkStart w:id="668" w:name="_Toc22324114"/>
      <w:bookmarkStart w:id="669" w:name="_Toc22324006"/>
      <w:bookmarkStart w:id="670" w:name="_Toc22323743"/>
      <w:bookmarkStart w:id="671" w:name="_Toc22239361"/>
      <w:bookmarkStart w:id="672" w:name="_Toc77435201"/>
      <w:bookmarkStart w:id="673" w:name="_Toc77420108"/>
      <w:bookmarkStart w:id="674" w:name="_Toc77419997"/>
      <w:bookmarkStart w:id="675" w:name="_Toc77419886"/>
      <w:bookmarkStart w:id="676" w:name="_Toc77088938"/>
      <w:bookmarkStart w:id="677" w:name="_Toc24974028"/>
      <w:bookmarkStart w:id="678" w:name="_Toc24808926"/>
      <w:bookmarkStart w:id="679" w:name="_Toc24490958"/>
      <w:bookmarkStart w:id="680" w:name="_Toc22324560"/>
      <w:bookmarkStart w:id="681" w:name="_Toc23520766"/>
      <w:bookmarkStart w:id="682" w:name="_Toc23520640"/>
      <w:bookmarkStart w:id="683" w:name="_Toc23520514"/>
      <w:bookmarkStart w:id="684" w:name="_Toc23511034"/>
      <w:bookmarkStart w:id="685" w:name="_Toc23510919"/>
      <w:bookmarkStart w:id="686" w:name="_Toc23510331"/>
      <w:bookmarkStart w:id="687" w:name="_Toc23510217"/>
      <w:bookmarkStart w:id="688" w:name="_Toc22325219"/>
      <w:bookmarkStart w:id="689" w:name="_Toc22325109"/>
      <w:bookmarkStart w:id="690" w:name="_Toc22324999"/>
      <w:bookmarkStart w:id="691" w:name="_Toc22324889"/>
      <w:bookmarkStart w:id="692" w:name="_Toc22324779"/>
      <w:bookmarkStart w:id="693" w:name="_Toc22324669"/>
      <w:bookmarkStart w:id="694" w:name="_Toc22324559"/>
      <w:bookmarkStart w:id="695" w:name="_Toc24490149"/>
      <w:bookmarkStart w:id="696" w:name="_Toc22324451"/>
      <w:bookmarkStart w:id="697" w:name="_Toc22324225"/>
      <w:bookmarkStart w:id="698" w:name="_Toc22324115"/>
      <w:bookmarkStart w:id="699" w:name="_Toc22324007"/>
      <w:bookmarkStart w:id="700" w:name="_Toc22323744"/>
      <w:bookmarkStart w:id="701" w:name="_Toc22239362"/>
      <w:bookmarkStart w:id="702" w:name="_Toc77435202"/>
      <w:bookmarkStart w:id="703" w:name="_Toc77420109"/>
      <w:bookmarkStart w:id="704" w:name="_Toc77419998"/>
      <w:bookmarkStart w:id="705" w:name="_Toc77419887"/>
      <w:bookmarkStart w:id="706" w:name="_Toc77088939"/>
      <w:bookmarkStart w:id="707" w:name="_Toc24974029"/>
      <w:bookmarkStart w:id="708" w:name="_Toc24808927"/>
      <w:bookmarkStart w:id="709" w:name="_Toc24490959"/>
      <w:bookmarkStart w:id="710" w:name="_Toc77419873"/>
      <w:bookmarkStart w:id="711" w:name="_Toc23520767"/>
      <w:bookmarkStart w:id="712" w:name="_Toc23520641"/>
      <w:bookmarkStart w:id="713" w:name="_Toc23520515"/>
      <w:bookmarkStart w:id="714" w:name="_Toc23511035"/>
      <w:bookmarkStart w:id="715" w:name="_Toc23510920"/>
      <w:bookmarkStart w:id="716" w:name="_Toc23510332"/>
      <w:bookmarkStart w:id="717" w:name="_Toc23510218"/>
      <w:bookmarkStart w:id="718" w:name="_Toc22325220"/>
      <w:bookmarkStart w:id="719" w:name="_Toc22325110"/>
      <w:bookmarkStart w:id="720" w:name="_Toc22325000"/>
      <w:bookmarkStart w:id="721" w:name="_Toc22324890"/>
      <w:bookmarkStart w:id="722" w:name="_Toc22324780"/>
      <w:bookmarkStart w:id="723" w:name="_Toc22324670"/>
      <w:bookmarkStart w:id="724" w:name="_Toc22325209"/>
      <w:bookmarkStart w:id="725" w:name="_Toc77419987"/>
      <w:bookmarkStart w:id="726" w:name="_Toc77419876"/>
      <w:bookmarkStart w:id="727" w:name="_Toc77088928"/>
      <w:bookmarkStart w:id="728" w:name="_Toc24974018"/>
      <w:bookmarkStart w:id="729" w:name="_Toc24808916"/>
      <w:bookmarkStart w:id="730" w:name="_Toc24490948"/>
      <w:bookmarkStart w:id="731" w:name="_Toc24490138"/>
      <w:bookmarkStart w:id="732" w:name="_Toc23520756"/>
      <w:bookmarkStart w:id="733" w:name="_Toc23520630"/>
      <w:bookmarkStart w:id="734" w:name="_Toc23520504"/>
      <w:bookmarkStart w:id="735" w:name="_Toc23511024"/>
      <w:bookmarkStart w:id="736" w:name="_Toc23510909"/>
      <w:bookmarkStart w:id="737" w:name="_Toc23510321"/>
      <w:bookmarkStart w:id="738" w:name="_Toc23510207"/>
      <w:bookmarkStart w:id="739" w:name="_Toc77420098"/>
      <w:bookmarkStart w:id="740" w:name="_Toc22325099"/>
      <w:bookmarkStart w:id="741" w:name="_Toc22324989"/>
      <w:bookmarkStart w:id="742" w:name="_Toc22324879"/>
      <w:bookmarkStart w:id="743" w:name="_Toc22324769"/>
      <w:bookmarkStart w:id="744" w:name="_Toc22324659"/>
      <w:bookmarkStart w:id="745" w:name="_Toc22324549"/>
      <w:bookmarkStart w:id="746" w:name="_Toc22324439"/>
      <w:bookmarkStart w:id="747" w:name="_Toc22324213"/>
      <w:bookmarkStart w:id="748" w:name="_Toc22324103"/>
      <w:bookmarkStart w:id="749" w:name="_Toc22323995"/>
      <w:bookmarkStart w:id="750" w:name="_Toc22323732"/>
      <w:bookmarkStart w:id="751" w:name="_Toc22239350"/>
      <w:bookmarkStart w:id="752" w:name="_Toc77435190"/>
      <w:bookmarkStart w:id="753" w:name="_Toc77420097"/>
      <w:bookmarkStart w:id="754" w:name="_Toc23510208"/>
      <w:bookmarkStart w:id="755" w:name="_Toc77420099"/>
      <w:bookmarkStart w:id="756" w:name="_Toc77419988"/>
      <w:bookmarkStart w:id="757" w:name="_Toc77419877"/>
      <w:bookmarkStart w:id="758" w:name="_Toc77088929"/>
      <w:bookmarkStart w:id="759" w:name="_Toc24974019"/>
      <w:bookmarkStart w:id="760" w:name="_Toc24808917"/>
      <w:bookmarkStart w:id="761" w:name="_Toc24490949"/>
      <w:bookmarkStart w:id="762" w:name="_Toc24490139"/>
      <w:bookmarkStart w:id="763" w:name="_Toc23520757"/>
      <w:bookmarkStart w:id="764" w:name="_Toc23520631"/>
      <w:bookmarkStart w:id="765" w:name="_Toc23520505"/>
      <w:bookmarkStart w:id="766" w:name="_Toc23511025"/>
      <w:bookmarkStart w:id="767" w:name="_Toc23510910"/>
      <w:bookmarkStart w:id="768" w:name="_Toc23510322"/>
      <w:bookmarkStart w:id="769" w:name="_Toc77419986"/>
      <w:bookmarkStart w:id="770" w:name="_Toc22325210"/>
      <w:bookmarkStart w:id="771" w:name="_Toc22325100"/>
      <w:bookmarkStart w:id="772" w:name="_Toc22324990"/>
      <w:bookmarkStart w:id="773" w:name="_Toc22324880"/>
      <w:bookmarkStart w:id="774" w:name="_Toc22324770"/>
      <w:bookmarkStart w:id="775" w:name="_Toc22324660"/>
      <w:bookmarkStart w:id="776" w:name="_Toc22324550"/>
      <w:bookmarkStart w:id="777" w:name="_Toc22324440"/>
      <w:bookmarkStart w:id="778" w:name="_Toc22324214"/>
      <w:bookmarkStart w:id="779" w:name="_Toc22324104"/>
      <w:bookmarkStart w:id="780" w:name="_Toc22323996"/>
      <w:bookmarkStart w:id="781" w:name="_Toc22323733"/>
      <w:bookmarkStart w:id="782" w:name="_Toc22239351"/>
      <w:bookmarkStart w:id="783" w:name="_Toc77435191"/>
      <w:bookmarkStart w:id="784" w:name="_Toc22325097"/>
      <w:bookmarkStart w:id="785" w:name="_Toc77419874"/>
      <w:bookmarkStart w:id="786" w:name="_Toc77088926"/>
      <w:bookmarkStart w:id="787" w:name="_Toc24974016"/>
      <w:bookmarkStart w:id="788" w:name="_Toc24808914"/>
      <w:bookmarkStart w:id="789" w:name="_Toc24490946"/>
      <w:bookmarkStart w:id="790" w:name="_Toc24490136"/>
      <w:bookmarkStart w:id="791" w:name="_Toc23520754"/>
      <w:bookmarkStart w:id="792" w:name="_Toc23520628"/>
      <w:bookmarkStart w:id="793" w:name="_Toc23520502"/>
      <w:bookmarkStart w:id="794" w:name="_Toc23511022"/>
      <w:bookmarkStart w:id="795" w:name="_Toc23510907"/>
      <w:bookmarkStart w:id="796" w:name="_Toc23510319"/>
      <w:bookmarkStart w:id="797" w:name="_Toc23510205"/>
      <w:bookmarkStart w:id="798" w:name="_Toc22325207"/>
      <w:bookmarkStart w:id="799" w:name="_Toc77419985"/>
      <w:bookmarkStart w:id="800" w:name="_Toc22324987"/>
      <w:bookmarkStart w:id="801" w:name="_Toc22324877"/>
      <w:bookmarkStart w:id="802" w:name="_Toc22324767"/>
      <w:bookmarkStart w:id="803" w:name="_Toc22324657"/>
      <w:bookmarkStart w:id="804" w:name="_Toc22324547"/>
      <w:bookmarkStart w:id="805" w:name="_Toc22324437"/>
      <w:bookmarkStart w:id="806" w:name="_Toc22324211"/>
      <w:bookmarkStart w:id="807" w:name="_Toc22324101"/>
      <w:bookmarkStart w:id="808" w:name="_Toc22323993"/>
      <w:bookmarkStart w:id="809" w:name="_Toc22323730"/>
      <w:bookmarkStart w:id="810" w:name="_Toc22239348"/>
      <w:bookmarkStart w:id="811" w:name="_Toc77435188"/>
      <w:bookmarkStart w:id="812" w:name="_Toc77420095"/>
      <w:bookmarkStart w:id="813" w:name="_Toc77088925"/>
      <w:bookmarkStart w:id="814" w:name="_Toc22325098"/>
      <w:bookmarkStart w:id="815" w:name="_Toc77419875"/>
      <w:bookmarkStart w:id="816" w:name="_Toc77088927"/>
      <w:bookmarkStart w:id="817" w:name="_Toc24974017"/>
      <w:bookmarkStart w:id="818" w:name="_Toc24808915"/>
      <w:bookmarkStart w:id="819" w:name="_Toc24490947"/>
      <w:bookmarkStart w:id="820" w:name="_Toc24490137"/>
      <w:bookmarkStart w:id="821" w:name="_Toc23520755"/>
      <w:bookmarkStart w:id="822" w:name="_Toc23520629"/>
      <w:bookmarkStart w:id="823" w:name="_Toc23520503"/>
      <w:bookmarkStart w:id="824" w:name="_Toc23511023"/>
      <w:bookmarkStart w:id="825" w:name="_Toc23510908"/>
      <w:bookmarkStart w:id="826" w:name="_Toc23510320"/>
      <w:bookmarkStart w:id="827" w:name="_Toc23510206"/>
      <w:bookmarkStart w:id="828" w:name="_Toc22325208"/>
      <w:bookmarkStart w:id="829" w:name="_Toc22323738"/>
      <w:bookmarkStart w:id="830" w:name="_Toc22324988"/>
      <w:bookmarkStart w:id="831" w:name="_Toc22324878"/>
      <w:bookmarkStart w:id="832" w:name="_Toc22324768"/>
      <w:bookmarkStart w:id="833" w:name="_Toc22324658"/>
      <w:bookmarkStart w:id="834" w:name="_Toc22324548"/>
      <w:bookmarkStart w:id="835" w:name="_Toc22324438"/>
      <w:bookmarkStart w:id="836" w:name="_Toc22324212"/>
      <w:bookmarkStart w:id="837" w:name="_Toc22324102"/>
      <w:bookmarkStart w:id="838" w:name="_Toc22323994"/>
      <w:bookmarkStart w:id="839" w:name="_Toc22323731"/>
      <w:bookmarkStart w:id="840" w:name="_Toc22239349"/>
      <w:bookmarkStart w:id="841" w:name="_Toc77435189"/>
      <w:bookmarkStart w:id="842" w:name="_Toc77420096"/>
      <w:bookmarkStart w:id="843" w:name="_Toc23510913"/>
      <w:bookmarkStart w:id="844" w:name="_Toc22239355"/>
      <w:bookmarkStart w:id="845" w:name="_Toc77435195"/>
      <w:bookmarkStart w:id="846" w:name="_Toc77420102"/>
      <w:bookmarkStart w:id="847" w:name="_Toc77419991"/>
      <w:bookmarkStart w:id="848" w:name="_Toc77419880"/>
      <w:bookmarkStart w:id="849" w:name="_Toc77088932"/>
      <w:bookmarkStart w:id="850" w:name="_Toc24974022"/>
      <w:bookmarkStart w:id="851" w:name="_Toc24808920"/>
      <w:bookmarkStart w:id="852" w:name="_Toc24490952"/>
      <w:bookmarkStart w:id="853" w:name="_Toc24490142"/>
      <w:bookmarkStart w:id="854" w:name="_Toc23520760"/>
      <w:bookmarkStart w:id="855" w:name="_Toc23520634"/>
      <w:bookmarkStart w:id="856" w:name="_Toc23520508"/>
      <w:bookmarkStart w:id="857" w:name="_Toc23511028"/>
      <w:bookmarkStart w:id="858" w:name="_Toc22323737"/>
      <w:bookmarkStart w:id="859" w:name="_Toc23510325"/>
      <w:bookmarkStart w:id="860" w:name="_Toc23510211"/>
      <w:bookmarkStart w:id="861" w:name="_Toc22325213"/>
      <w:bookmarkStart w:id="862" w:name="_Toc22325103"/>
      <w:bookmarkStart w:id="863" w:name="_Toc22324993"/>
      <w:bookmarkStart w:id="864" w:name="_Toc22324883"/>
      <w:bookmarkStart w:id="865" w:name="_Toc22324773"/>
      <w:bookmarkStart w:id="866" w:name="_Toc22324663"/>
      <w:bookmarkStart w:id="867" w:name="_Toc22324553"/>
      <w:bookmarkStart w:id="868" w:name="_Toc22324443"/>
      <w:bookmarkStart w:id="869" w:name="_Toc22324217"/>
      <w:bookmarkStart w:id="870" w:name="_Toc22324107"/>
      <w:bookmarkStart w:id="871" w:name="_Toc22323999"/>
      <w:bookmarkStart w:id="872" w:name="_Toc22323736"/>
      <w:bookmarkStart w:id="873" w:name="_Toc23511029"/>
      <w:bookmarkStart w:id="874" w:name="_Toc22324001"/>
      <w:bookmarkStart w:id="875" w:name="_Toc22239356"/>
      <w:bookmarkStart w:id="876" w:name="_Toc77435196"/>
      <w:bookmarkStart w:id="877" w:name="_Toc77420103"/>
      <w:bookmarkStart w:id="878" w:name="_Toc77419992"/>
      <w:bookmarkStart w:id="879" w:name="_Toc77419881"/>
      <w:bookmarkStart w:id="880" w:name="_Toc77088933"/>
      <w:bookmarkStart w:id="881" w:name="_Toc24974023"/>
      <w:bookmarkStart w:id="882" w:name="_Toc24808921"/>
      <w:bookmarkStart w:id="883" w:name="_Toc24490953"/>
      <w:bookmarkStart w:id="884" w:name="_Toc24490143"/>
      <w:bookmarkStart w:id="885" w:name="_Toc23520761"/>
      <w:bookmarkStart w:id="886" w:name="_Toc23520635"/>
      <w:bookmarkStart w:id="887" w:name="_Toc23520509"/>
      <w:bookmarkStart w:id="888" w:name="_Toc22239352"/>
      <w:bookmarkStart w:id="889" w:name="_Toc23510914"/>
      <w:bookmarkStart w:id="890" w:name="_Toc23510326"/>
      <w:bookmarkStart w:id="891" w:name="_Toc23510212"/>
      <w:bookmarkStart w:id="892" w:name="_Toc22325214"/>
      <w:bookmarkStart w:id="893" w:name="_Toc22325104"/>
      <w:bookmarkStart w:id="894" w:name="_Toc22324994"/>
      <w:bookmarkStart w:id="895" w:name="_Toc22324884"/>
      <w:bookmarkStart w:id="896" w:name="_Toc22324774"/>
      <w:bookmarkStart w:id="897" w:name="_Toc22324664"/>
      <w:bookmarkStart w:id="898" w:name="_Toc22324554"/>
      <w:bookmarkStart w:id="899" w:name="_Toc22324444"/>
      <w:bookmarkStart w:id="900" w:name="_Toc22324218"/>
      <w:bookmarkStart w:id="901" w:name="_Toc22324108"/>
      <w:bookmarkStart w:id="902" w:name="_Toc22324000"/>
      <w:bookmarkStart w:id="903" w:name="_Toc23510323"/>
      <w:bookmarkStart w:id="904" w:name="_Toc77435193"/>
      <w:bookmarkStart w:id="905" w:name="_Toc77420100"/>
      <w:bookmarkStart w:id="906" w:name="_Toc77419989"/>
      <w:bookmarkStart w:id="907" w:name="_Toc77419878"/>
      <w:bookmarkStart w:id="908" w:name="_Toc77088930"/>
      <w:bookmarkStart w:id="909" w:name="_Toc24974020"/>
      <w:bookmarkStart w:id="910" w:name="_Toc24808918"/>
      <w:bookmarkStart w:id="911" w:name="_Toc24490950"/>
      <w:bookmarkStart w:id="912" w:name="_Toc24490140"/>
      <w:bookmarkStart w:id="913" w:name="_Toc23520758"/>
      <w:bookmarkStart w:id="914" w:name="_Toc23520632"/>
      <w:bookmarkStart w:id="915" w:name="_Toc23520506"/>
      <w:bookmarkStart w:id="916" w:name="_Toc23511026"/>
      <w:bookmarkStart w:id="917" w:name="_Toc23510911"/>
      <w:bookmarkStart w:id="918" w:name="_Toc77435194"/>
      <w:bookmarkStart w:id="919" w:name="_Toc23510209"/>
      <w:bookmarkStart w:id="920" w:name="_Toc22325211"/>
      <w:bookmarkStart w:id="921" w:name="_Toc22325101"/>
      <w:bookmarkStart w:id="922" w:name="_Toc22324991"/>
      <w:bookmarkStart w:id="923" w:name="_Toc22324881"/>
      <w:bookmarkStart w:id="924" w:name="_Toc22324771"/>
      <w:bookmarkStart w:id="925" w:name="_Toc22324661"/>
      <w:bookmarkStart w:id="926" w:name="_Toc22324551"/>
      <w:bookmarkStart w:id="927" w:name="_Toc22324441"/>
      <w:bookmarkStart w:id="928" w:name="_Toc22324215"/>
      <w:bookmarkStart w:id="929" w:name="_Toc22324105"/>
      <w:bookmarkStart w:id="930" w:name="_Toc22323997"/>
      <w:bookmarkStart w:id="931" w:name="_Toc22323734"/>
      <w:bookmarkStart w:id="932" w:name="_Toc77435192"/>
      <w:bookmarkStart w:id="933" w:name="_Toc22323735"/>
      <w:bookmarkStart w:id="934" w:name="_Toc22239354"/>
      <w:bookmarkStart w:id="935" w:name="_Toc77420101"/>
      <w:bookmarkStart w:id="936" w:name="_Toc77419990"/>
      <w:bookmarkStart w:id="937" w:name="_Toc77419879"/>
      <w:bookmarkStart w:id="938" w:name="_Toc77088931"/>
      <w:bookmarkStart w:id="939" w:name="_Toc24974021"/>
      <w:bookmarkStart w:id="940" w:name="_Toc24808919"/>
      <w:bookmarkStart w:id="941" w:name="_Toc24490951"/>
      <w:bookmarkStart w:id="942" w:name="_Toc24490141"/>
      <w:bookmarkStart w:id="943" w:name="_Toc23520759"/>
      <w:bookmarkStart w:id="944" w:name="_Toc23520633"/>
      <w:bookmarkStart w:id="945" w:name="_Toc23520507"/>
      <w:bookmarkStart w:id="946" w:name="_Toc23511027"/>
      <w:bookmarkStart w:id="947" w:name="_Toc23510912"/>
      <w:bookmarkStart w:id="948" w:name="_Toc23510210"/>
      <w:bookmarkStart w:id="949" w:name="_Toc22239353"/>
      <w:bookmarkStart w:id="950" w:name="_Toc22323998"/>
      <w:bookmarkStart w:id="951" w:name="_Toc22324106"/>
      <w:bookmarkStart w:id="952" w:name="_Toc22324216"/>
      <w:bookmarkStart w:id="953" w:name="_Toc22324442"/>
      <w:bookmarkStart w:id="954" w:name="_Toc22324552"/>
      <w:bookmarkStart w:id="955" w:name="_Toc22324662"/>
      <w:bookmarkStart w:id="956" w:name="_Toc22324772"/>
      <w:bookmarkStart w:id="957" w:name="_Toc22324882"/>
      <w:bookmarkStart w:id="958" w:name="_Toc22324992"/>
      <w:bookmarkStart w:id="959" w:name="_Toc22325102"/>
      <w:bookmarkStart w:id="960" w:name="_Toc22325212"/>
      <w:bookmarkStart w:id="961" w:name="_Toc2351032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636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[1] REGS-00-R0-Build Plan</w:t>
      </w:r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[2] REGS-00-R1-Document 1 TestName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63359763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REGS-01-R0-GOES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1772</TotalTime>
  <Application>LibreOffice/7.4.1.2$Linux_X86_64 LibreOffice_project/40$Build-2</Application>
  <AppVersion>15.0000</AppVersion>
  <Pages>6</Pages>
  <Words>290</Words>
  <Characters>1709</Characters>
  <CharactersWithSpaces>1929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2022-09-29T17:16:39Z</dcterms:modified>
  <cp:revision>451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