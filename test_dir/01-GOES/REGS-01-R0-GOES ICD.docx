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65473953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86328278"/>
      <w:bookmarkStart w:id="3" w:name="_Toc110584919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86328279"/>
      <w:bookmarkStart w:id="5" w:name="_Toc110584920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86328280"/>
      <w:bookmarkStart w:id="7" w:name="_Toc110584921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23520485"/>
      <w:bookmarkStart w:id="12" w:name="_Toc23520611"/>
      <w:bookmarkStart w:id="13" w:name="_Toc23520737"/>
      <w:bookmarkStart w:id="14" w:name="_Toc24490119"/>
      <w:bookmarkStart w:id="15" w:name="_Toc24490929"/>
      <w:bookmarkStart w:id="16" w:name="_Toc24808897"/>
      <w:bookmarkStart w:id="17" w:name="_Toc24973999"/>
      <w:bookmarkStart w:id="18" w:name="_Toc77088909"/>
      <w:bookmarkStart w:id="19" w:name="_Toc77419857"/>
      <w:bookmarkStart w:id="20" w:name="_Toc77419968"/>
      <w:bookmarkStart w:id="21" w:name="_Toc77420079"/>
      <w:bookmarkStart w:id="22" w:name="_Toc77435172"/>
      <w:bookmarkStart w:id="23" w:name="_Toc22323713"/>
      <w:bookmarkStart w:id="24" w:name="_Toc22324970"/>
      <w:bookmarkStart w:id="25" w:name="_Toc22325190"/>
      <w:bookmarkStart w:id="26" w:name="_Toc23510188"/>
      <w:bookmarkStart w:id="27" w:name="_Toc22239332"/>
      <w:bookmarkStart w:id="28" w:name="_Toc22323714"/>
      <w:bookmarkStart w:id="29" w:name="_Toc22323977"/>
      <w:bookmarkStart w:id="30" w:name="_Toc22324085"/>
      <w:bookmarkStart w:id="31" w:name="_Toc22324195"/>
      <w:bookmarkStart w:id="32" w:name="_Toc22324421"/>
      <w:bookmarkStart w:id="33" w:name="_Toc22324531"/>
      <w:bookmarkStart w:id="34" w:name="_Toc22324641"/>
      <w:bookmarkStart w:id="35" w:name="_Toc22324751"/>
      <w:bookmarkStart w:id="36" w:name="_Toc22324861"/>
      <w:bookmarkStart w:id="37" w:name="_Toc22324971"/>
      <w:bookmarkStart w:id="38" w:name="_Toc22325081"/>
      <w:bookmarkStart w:id="39" w:name="_Toc22325191"/>
      <w:bookmarkStart w:id="40" w:name="_Toc23510189"/>
      <w:bookmarkStart w:id="41" w:name="_Toc23510303"/>
      <w:bookmarkStart w:id="42" w:name="_Toc23510891"/>
      <w:bookmarkStart w:id="43" w:name="_Toc23511006"/>
      <w:bookmarkStart w:id="44" w:name="_Toc23520486"/>
      <w:bookmarkStart w:id="45" w:name="_Toc23520612"/>
      <w:bookmarkStart w:id="46" w:name="_Toc23520738"/>
      <w:bookmarkStart w:id="47" w:name="_Toc24490120"/>
      <w:bookmarkStart w:id="48" w:name="_Toc24490930"/>
      <w:bookmarkStart w:id="49" w:name="_Toc24808898"/>
      <w:bookmarkStart w:id="50" w:name="_Toc24974000"/>
      <w:bookmarkStart w:id="51" w:name="_Toc77088910"/>
      <w:bookmarkStart w:id="52" w:name="_Toc77419858"/>
      <w:bookmarkStart w:id="53" w:name="_Toc77419969"/>
      <w:bookmarkStart w:id="54" w:name="_Toc77420080"/>
      <w:bookmarkStart w:id="55" w:name="_Toc77435173"/>
      <w:bookmarkStart w:id="56" w:name="_Toc22239333"/>
      <w:bookmarkStart w:id="57" w:name="_Toc22323715"/>
      <w:bookmarkStart w:id="58" w:name="_Toc22323978"/>
      <w:bookmarkStart w:id="59" w:name="_Toc22324086"/>
      <w:bookmarkStart w:id="60" w:name="_Toc22324196"/>
      <w:bookmarkStart w:id="61" w:name="_Toc22324422"/>
      <w:bookmarkStart w:id="62" w:name="_Toc22324532"/>
      <w:bookmarkStart w:id="63" w:name="_Toc22324642"/>
      <w:bookmarkStart w:id="64" w:name="_Toc22324752"/>
      <w:bookmarkStart w:id="65" w:name="_Toc22324862"/>
      <w:bookmarkStart w:id="66" w:name="_Toc22324972"/>
      <w:bookmarkStart w:id="67" w:name="_Toc22325082"/>
      <w:bookmarkStart w:id="68" w:name="_Toc22325192"/>
      <w:bookmarkStart w:id="69" w:name="_Toc23510190"/>
      <w:bookmarkStart w:id="70" w:name="_Toc23510304"/>
      <w:bookmarkStart w:id="71" w:name="_Toc23510892"/>
      <w:bookmarkStart w:id="72" w:name="_Toc23511007"/>
      <w:bookmarkStart w:id="73" w:name="_Toc23520487"/>
      <w:bookmarkStart w:id="74" w:name="_Toc23520613"/>
      <w:bookmarkStart w:id="75" w:name="_Toc23520739"/>
      <w:bookmarkStart w:id="76" w:name="_Toc24490121"/>
      <w:bookmarkStart w:id="77" w:name="_Toc24490931"/>
      <w:bookmarkStart w:id="78" w:name="_Toc24808899"/>
      <w:bookmarkStart w:id="79" w:name="_Toc24974001"/>
      <w:bookmarkStart w:id="80" w:name="_Toc77088911"/>
      <w:bookmarkStart w:id="81" w:name="_Toc77419859"/>
      <w:bookmarkStart w:id="82" w:name="_Toc77419970"/>
      <w:bookmarkStart w:id="83" w:name="_Toc77420081"/>
      <w:bookmarkStart w:id="84" w:name="_Toc77435174"/>
      <w:bookmarkStart w:id="85" w:name="_Toc22239334"/>
      <w:bookmarkStart w:id="86" w:name="_Toc22323716"/>
      <w:bookmarkStart w:id="87" w:name="_Toc22323979"/>
      <w:bookmarkStart w:id="88" w:name="_Toc22324087"/>
      <w:bookmarkStart w:id="89" w:name="_Toc22324197"/>
      <w:bookmarkStart w:id="90" w:name="_Toc22324423"/>
      <w:bookmarkStart w:id="91" w:name="_Toc22324533"/>
      <w:bookmarkStart w:id="92" w:name="_Toc22324643"/>
      <w:bookmarkStart w:id="93" w:name="_Toc22324753"/>
      <w:bookmarkStart w:id="94" w:name="_Toc22324863"/>
      <w:bookmarkStart w:id="95" w:name="_Toc22324973"/>
      <w:bookmarkStart w:id="96" w:name="_Toc22325083"/>
      <w:bookmarkStart w:id="97" w:name="_Toc22325193"/>
      <w:bookmarkStart w:id="98" w:name="_Toc23510191"/>
      <w:bookmarkStart w:id="99" w:name="_Toc23510305"/>
      <w:bookmarkStart w:id="100" w:name="_Toc23510893"/>
      <w:bookmarkStart w:id="101" w:name="_Toc23511008"/>
      <w:bookmarkStart w:id="102" w:name="_Toc23520488"/>
      <w:bookmarkStart w:id="103" w:name="_Toc23520614"/>
      <w:bookmarkStart w:id="104" w:name="_Toc23520740"/>
      <w:bookmarkStart w:id="105" w:name="_Toc24490122"/>
      <w:bookmarkStart w:id="106" w:name="_Toc24490932"/>
      <w:bookmarkStart w:id="107" w:name="_Toc24808900"/>
      <w:bookmarkStart w:id="108" w:name="_Toc24974002"/>
      <w:bookmarkStart w:id="109" w:name="_Toc77088912"/>
      <w:bookmarkStart w:id="110" w:name="_Toc77419860"/>
      <w:bookmarkStart w:id="111" w:name="_Toc77419971"/>
      <w:bookmarkStart w:id="112" w:name="_Toc77420082"/>
      <w:bookmarkStart w:id="113" w:name="_Toc77435175"/>
      <w:bookmarkStart w:id="114" w:name="_Toc22239335"/>
      <w:bookmarkStart w:id="115" w:name="_Toc22323717"/>
      <w:bookmarkStart w:id="116" w:name="_Toc22323980"/>
      <w:bookmarkStart w:id="117" w:name="_Toc22324088"/>
      <w:bookmarkStart w:id="118" w:name="_Toc22324198"/>
      <w:bookmarkStart w:id="119" w:name="_Toc22324424"/>
      <w:bookmarkStart w:id="120" w:name="_Toc22324534"/>
      <w:bookmarkStart w:id="121" w:name="_Toc22324644"/>
      <w:bookmarkStart w:id="122" w:name="_Toc22324754"/>
      <w:bookmarkStart w:id="123" w:name="_Toc22324864"/>
      <w:bookmarkStart w:id="124" w:name="_Toc22324974"/>
      <w:bookmarkStart w:id="125" w:name="_Toc22325084"/>
      <w:bookmarkStart w:id="126" w:name="_Toc22325194"/>
      <w:bookmarkStart w:id="127" w:name="_Toc23510192"/>
      <w:bookmarkStart w:id="128" w:name="_Toc23510306"/>
      <w:bookmarkStart w:id="129" w:name="_Toc23510894"/>
      <w:bookmarkStart w:id="130" w:name="_Toc23511009"/>
      <w:bookmarkStart w:id="131" w:name="_Toc23520489"/>
      <w:bookmarkStart w:id="132" w:name="_Toc23520615"/>
      <w:bookmarkStart w:id="133" w:name="_Toc23520741"/>
      <w:bookmarkStart w:id="134" w:name="_Toc24490123"/>
      <w:bookmarkStart w:id="135" w:name="_Toc24490933"/>
      <w:bookmarkStart w:id="136" w:name="_Toc24808901"/>
      <w:bookmarkStart w:id="137" w:name="_Toc24974003"/>
      <w:bookmarkStart w:id="138" w:name="_Toc77088913"/>
      <w:bookmarkStart w:id="139" w:name="_Toc77419861"/>
      <w:bookmarkStart w:id="140" w:name="_Toc77419972"/>
      <w:bookmarkStart w:id="141" w:name="_Toc77420083"/>
      <w:bookmarkStart w:id="142" w:name="_Toc77435176"/>
      <w:bookmarkStart w:id="143" w:name="_Toc22239336"/>
      <w:bookmarkStart w:id="144" w:name="_Toc22323718"/>
      <w:bookmarkStart w:id="145" w:name="_Toc22323981"/>
      <w:bookmarkStart w:id="146" w:name="_Toc22324089"/>
      <w:bookmarkStart w:id="147" w:name="_Toc22324199"/>
      <w:bookmarkStart w:id="148" w:name="_Toc22324425"/>
      <w:bookmarkStart w:id="149" w:name="_Toc22324535"/>
      <w:bookmarkStart w:id="150" w:name="_Toc22324645"/>
      <w:bookmarkStart w:id="151" w:name="_Toc22324755"/>
      <w:bookmarkStart w:id="152" w:name="_Toc22324865"/>
      <w:bookmarkStart w:id="153" w:name="_Toc22324975"/>
      <w:bookmarkStart w:id="154" w:name="_Toc22325085"/>
      <w:bookmarkStart w:id="155" w:name="_Toc22325195"/>
      <w:bookmarkStart w:id="156" w:name="_Toc23510193"/>
      <w:bookmarkStart w:id="157" w:name="_Toc23510307"/>
      <w:bookmarkStart w:id="158" w:name="_Toc23510895"/>
      <w:bookmarkStart w:id="159" w:name="_Toc23511010"/>
      <w:bookmarkStart w:id="160" w:name="_Toc23520490"/>
      <w:bookmarkStart w:id="161" w:name="_Toc23520616"/>
      <w:bookmarkStart w:id="162" w:name="_Toc23520742"/>
      <w:bookmarkStart w:id="163" w:name="_Toc24490124"/>
      <w:bookmarkStart w:id="164" w:name="_Toc24490934"/>
      <w:bookmarkStart w:id="165" w:name="_Toc24808902"/>
      <w:bookmarkStart w:id="166" w:name="_Toc24974004"/>
      <w:bookmarkStart w:id="167" w:name="_Toc77088914"/>
      <w:bookmarkStart w:id="168" w:name="_Toc77419862"/>
      <w:bookmarkStart w:id="169" w:name="_Toc77419973"/>
      <w:bookmarkStart w:id="170" w:name="_Toc77420084"/>
      <w:bookmarkStart w:id="171" w:name="_Toc77435177"/>
      <w:bookmarkStart w:id="172" w:name="_Toc22239337"/>
      <w:bookmarkStart w:id="173" w:name="_Toc22323719"/>
      <w:bookmarkStart w:id="174" w:name="_Toc22323982"/>
      <w:bookmarkStart w:id="175" w:name="_Toc22324090"/>
      <w:bookmarkStart w:id="176" w:name="_Toc22324200"/>
      <w:bookmarkStart w:id="177" w:name="_Toc22324426"/>
      <w:bookmarkStart w:id="178" w:name="_Toc22324536"/>
      <w:bookmarkStart w:id="179" w:name="_Toc22324646"/>
      <w:bookmarkStart w:id="180" w:name="_Toc22324756"/>
      <w:bookmarkStart w:id="181" w:name="_Toc22324866"/>
      <w:bookmarkStart w:id="182" w:name="_Toc22324976"/>
      <w:bookmarkStart w:id="183" w:name="_Toc22325086"/>
      <w:bookmarkStart w:id="184" w:name="_Toc22325196"/>
      <w:bookmarkStart w:id="185" w:name="_Toc23510194"/>
      <w:bookmarkStart w:id="186" w:name="_Toc23510308"/>
      <w:bookmarkStart w:id="187" w:name="_Toc23510896"/>
      <w:bookmarkStart w:id="188" w:name="_Toc23511011"/>
      <w:bookmarkStart w:id="189" w:name="_Toc23520491"/>
      <w:bookmarkStart w:id="190" w:name="_Toc23520617"/>
      <w:bookmarkStart w:id="191" w:name="_Toc23520743"/>
      <w:bookmarkStart w:id="192" w:name="_Toc24490125"/>
      <w:bookmarkStart w:id="193" w:name="_Toc24490935"/>
      <w:bookmarkStart w:id="194" w:name="_Toc24808903"/>
      <w:bookmarkStart w:id="195" w:name="_Toc24974005"/>
      <w:bookmarkStart w:id="196" w:name="_Toc77088915"/>
      <w:bookmarkStart w:id="197" w:name="_Toc77419863"/>
      <w:bookmarkStart w:id="198" w:name="_Toc77419974"/>
      <w:bookmarkStart w:id="199" w:name="_Toc77420085"/>
      <w:bookmarkStart w:id="200" w:name="_Toc77435178"/>
      <w:bookmarkStart w:id="201" w:name="_Toc22239338"/>
      <w:bookmarkStart w:id="202" w:name="_Toc22323720"/>
      <w:bookmarkStart w:id="203" w:name="_Toc22323983"/>
      <w:bookmarkStart w:id="204" w:name="_Toc22324091"/>
      <w:bookmarkStart w:id="205" w:name="_Toc22324201"/>
      <w:bookmarkStart w:id="206" w:name="_Toc22324427"/>
      <w:bookmarkStart w:id="207" w:name="_Toc22324537"/>
      <w:bookmarkStart w:id="208" w:name="_Toc22324647"/>
      <w:bookmarkStart w:id="209" w:name="_Toc22324757"/>
      <w:bookmarkStart w:id="210" w:name="_Toc22324867"/>
      <w:bookmarkStart w:id="211" w:name="_Toc22324977"/>
      <w:bookmarkStart w:id="212" w:name="_Toc22325087"/>
      <w:bookmarkStart w:id="213" w:name="_Toc22325197"/>
      <w:bookmarkStart w:id="214" w:name="_Toc23510195"/>
      <w:bookmarkStart w:id="215" w:name="_Toc23510309"/>
      <w:bookmarkStart w:id="216" w:name="_Toc23510897"/>
      <w:bookmarkStart w:id="217" w:name="_Toc23511012"/>
      <w:bookmarkStart w:id="218" w:name="_Toc23520492"/>
      <w:bookmarkStart w:id="219" w:name="_Toc23520618"/>
      <w:bookmarkStart w:id="220" w:name="_Toc23520744"/>
      <w:bookmarkStart w:id="221" w:name="_Toc24490126"/>
      <w:bookmarkStart w:id="222" w:name="_Toc24490936"/>
      <w:bookmarkStart w:id="223" w:name="_Toc24808904"/>
      <w:bookmarkStart w:id="224" w:name="_Toc24974006"/>
      <w:bookmarkStart w:id="225" w:name="_Toc77088916"/>
      <w:bookmarkStart w:id="226" w:name="_Toc77419864"/>
      <w:bookmarkStart w:id="227" w:name="_Toc77419975"/>
      <w:bookmarkStart w:id="228" w:name="_Toc77420086"/>
      <w:bookmarkStart w:id="229" w:name="_Toc77435179"/>
      <w:bookmarkStart w:id="230" w:name="_Toc22239339"/>
      <w:bookmarkStart w:id="231" w:name="_Toc22323721"/>
      <w:bookmarkStart w:id="232" w:name="_Toc22323984"/>
      <w:bookmarkStart w:id="233" w:name="_Toc22324092"/>
      <w:bookmarkStart w:id="234" w:name="_Toc22324202"/>
      <w:bookmarkStart w:id="235" w:name="_Toc22324428"/>
      <w:bookmarkStart w:id="236" w:name="_Toc22324538"/>
      <w:bookmarkStart w:id="237" w:name="_Toc22324648"/>
      <w:bookmarkStart w:id="238" w:name="_Toc22324758"/>
      <w:bookmarkStart w:id="239" w:name="_Toc22324868"/>
      <w:bookmarkStart w:id="240" w:name="_Toc22324978"/>
      <w:bookmarkStart w:id="241" w:name="_Toc22325088"/>
      <w:bookmarkStart w:id="242" w:name="_Toc22325198"/>
      <w:bookmarkStart w:id="243" w:name="_Toc23510196"/>
      <w:bookmarkStart w:id="244" w:name="_Toc23510310"/>
      <w:bookmarkStart w:id="245" w:name="_Toc23510898"/>
      <w:bookmarkStart w:id="246" w:name="_Toc23511013"/>
      <w:bookmarkStart w:id="247" w:name="_Toc23520493"/>
      <w:bookmarkStart w:id="248" w:name="_Toc23520619"/>
      <w:bookmarkStart w:id="249" w:name="_Toc23520745"/>
      <w:bookmarkStart w:id="250" w:name="_Toc24490127"/>
      <w:bookmarkStart w:id="251" w:name="_Toc24490937"/>
      <w:bookmarkStart w:id="252" w:name="_Toc24808905"/>
      <w:bookmarkStart w:id="253" w:name="_Toc24974007"/>
      <w:bookmarkStart w:id="254" w:name="_Toc77088917"/>
      <w:bookmarkStart w:id="255" w:name="_Toc77419865"/>
      <w:bookmarkStart w:id="256" w:name="_Toc77419976"/>
      <w:bookmarkStart w:id="257" w:name="_Toc77420087"/>
      <w:bookmarkStart w:id="258" w:name="_Toc77435180"/>
      <w:bookmarkStart w:id="259" w:name="_Toc22239340"/>
      <w:bookmarkStart w:id="260" w:name="_Toc22323722"/>
      <w:bookmarkStart w:id="261" w:name="_Toc22323985"/>
      <w:bookmarkStart w:id="262" w:name="_Toc22324093"/>
      <w:bookmarkStart w:id="263" w:name="_Toc22324203"/>
      <w:bookmarkStart w:id="264" w:name="_Toc22324429"/>
      <w:bookmarkStart w:id="265" w:name="_Toc22324539"/>
      <w:bookmarkStart w:id="266" w:name="_Toc22324649"/>
      <w:bookmarkStart w:id="267" w:name="_Toc22324759"/>
      <w:bookmarkStart w:id="268" w:name="_Toc22324869"/>
      <w:bookmarkStart w:id="269" w:name="_Toc22324979"/>
      <w:bookmarkStart w:id="270" w:name="_Toc22325089"/>
      <w:bookmarkStart w:id="271" w:name="_Toc22325199"/>
      <w:bookmarkStart w:id="272" w:name="_Toc23510197"/>
      <w:bookmarkStart w:id="273" w:name="_Toc23510311"/>
      <w:bookmarkStart w:id="274" w:name="_Toc23510899"/>
      <w:bookmarkStart w:id="275" w:name="_Toc23511014"/>
      <w:bookmarkStart w:id="276" w:name="_Toc23520494"/>
      <w:bookmarkStart w:id="277" w:name="_Toc23520620"/>
      <w:bookmarkStart w:id="278" w:name="_Toc23520746"/>
      <w:bookmarkStart w:id="279" w:name="_Toc24490128"/>
      <w:bookmarkStart w:id="280" w:name="_Toc24490938"/>
      <w:bookmarkStart w:id="281" w:name="_Toc24808906"/>
      <w:bookmarkStart w:id="282" w:name="_Toc24974008"/>
      <w:bookmarkStart w:id="283" w:name="_Toc77088918"/>
      <w:bookmarkStart w:id="284" w:name="_Toc77419866"/>
      <w:bookmarkStart w:id="285" w:name="_Toc77419977"/>
      <w:bookmarkStart w:id="286" w:name="_Toc77420088"/>
      <w:bookmarkStart w:id="287" w:name="_Toc77435181"/>
      <w:bookmarkStart w:id="288" w:name="_Toc22239341"/>
      <w:bookmarkStart w:id="289" w:name="_Toc22323723"/>
      <w:bookmarkStart w:id="290" w:name="_Toc22323986"/>
      <w:bookmarkStart w:id="291" w:name="_Toc22324094"/>
      <w:bookmarkStart w:id="292" w:name="_Toc22324204"/>
      <w:bookmarkStart w:id="293" w:name="_Toc22324430"/>
      <w:bookmarkStart w:id="294" w:name="_Toc22324540"/>
      <w:bookmarkStart w:id="295" w:name="_Toc22324650"/>
      <w:bookmarkStart w:id="296" w:name="_Toc22324760"/>
      <w:bookmarkStart w:id="297" w:name="_Toc22324870"/>
      <w:bookmarkStart w:id="298" w:name="_Toc22324980"/>
      <w:bookmarkStart w:id="299" w:name="_Toc22325090"/>
      <w:bookmarkStart w:id="300" w:name="_Toc22325200"/>
      <w:bookmarkStart w:id="301" w:name="_Toc23510198"/>
      <w:bookmarkStart w:id="302" w:name="_Toc23510312"/>
      <w:bookmarkStart w:id="303" w:name="_Toc23510900"/>
      <w:bookmarkStart w:id="304" w:name="_Toc23511015"/>
      <w:bookmarkStart w:id="305" w:name="_Toc23520495"/>
      <w:bookmarkStart w:id="306" w:name="_Toc23520621"/>
      <w:bookmarkStart w:id="307" w:name="_Toc23520747"/>
      <w:bookmarkStart w:id="308" w:name="_Toc24490129"/>
      <w:bookmarkStart w:id="309" w:name="_Toc24490939"/>
      <w:bookmarkStart w:id="310" w:name="_Toc24808907"/>
      <w:bookmarkStart w:id="311" w:name="_Toc24974009"/>
      <w:bookmarkStart w:id="312" w:name="_Toc77088919"/>
      <w:bookmarkStart w:id="313" w:name="_Toc77419867"/>
      <w:bookmarkStart w:id="314" w:name="_Toc77419978"/>
      <w:bookmarkStart w:id="315" w:name="_Toc77420089"/>
      <w:bookmarkStart w:id="316" w:name="_Toc77435182"/>
      <w:bookmarkStart w:id="317" w:name="_Toc22239342"/>
      <w:bookmarkStart w:id="318" w:name="_Toc22323724"/>
      <w:bookmarkStart w:id="319" w:name="_Toc22323987"/>
      <w:bookmarkStart w:id="320" w:name="_Toc22324095"/>
      <w:bookmarkStart w:id="321" w:name="_Toc22324205"/>
      <w:bookmarkStart w:id="322" w:name="_Toc22324431"/>
      <w:bookmarkStart w:id="323" w:name="_Toc22324541"/>
      <w:bookmarkStart w:id="324" w:name="_Toc22324651"/>
      <w:bookmarkStart w:id="325" w:name="_Toc22324761"/>
      <w:bookmarkStart w:id="326" w:name="_Toc22324871"/>
      <w:bookmarkStart w:id="327" w:name="_Toc22324981"/>
      <w:bookmarkStart w:id="328" w:name="_Toc22325091"/>
      <w:bookmarkStart w:id="329" w:name="_Toc22325201"/>
      <w:bookmarkStart w:id="330" w:name="_Toc23510199"/>
      <w:bookmarkStart w:id="331" w:name="_Toc23510313"/>
      <w:bookmarkStart w:id="332" w:name="_Toc23510901"/>
      <w:bookmarkStart w:id="333" w:name="_Toc23511016"/>
      <w:bookmarkStart w:id="334" w:name="_Toc23520496"/>
      <w:bookmarkStart w:id="335" w:name="_Toc23520622"/>
      <w:bookmarkStart w:id="336" w:name="_Toc23520748"/>
      <w:bookmarkStart w:id="337" w:name="_Toc24490130"/>
      <w:bookmarkStart w:id="338" w:name="_Toc24490940"/>
      <w:bookmarkStart w:id="339" w:name="_Toc24808908"/>
      <w:bookmarkStart w:id="340" w:name="_Toc24974010"/>
      <w:bookmarkStart w:id="341" w:name="_Toc77088920"/>
      <w:bookmarkStart w:id="342" w:name="_Toc77419868"/>
      <w:bookmarkStart w:id="343" w:name="_Toc77419979"/>
      <w:bookmarkStart w:id="344" w:name="_Toc77420090"/>
      <w:bookmarkStart w:id="345" w:name="_Toc77435183"/>
      <w:bookmarkStart w:id="346" w:name="_Toc22239343"/>
      <w:bookmarkStart w:id="347" w:name="_Toc22323725"/>
      <w:bookmarkStart w:id="348" w:name="_Toc22323988"/>
      <w:bookmarkStart w:id="349" w:name="_Toc22324096"/>
      <w:bookmarkStart w:id="350" w:name="_Toc22324206"/>
      <w:bookmarkStart w:id="351" w:name="_Toc22324432"/>
      <w:bookmarkStart w:id="352" w:name="_Toc22324542"/>
      <w:bookmarkStart w:id="353" w:name="_Toc22324652"/>
      <w:bookmarkStart w:id="354" w:name="_Toc22324762"/>
      <w:bookmarkStart w:id="355" w:name="_Toc22324872"/>
      <w:bookmarkStart w:id="356" w:name="_Toc22324982"/>
      <w:bookmarkStart w:id="357" w:name="_Toc22325092"/>
      <w:bookmarkStart w:id="358" w:name="_Toc22325202"/>
      <w:bookmarkStart w:id="359" w:name="_Toc23510200"/>
      <w:bookmarkStart w:id="360" w:name="_Toc23510314"/>
      <w:bookmarkStart w:id="361" w:name="_Toc23510902"/>
      <w:bookmarkStart w:id="362" w:name="_Toc23511017"/>
      <w:bookmarkStart w:id="363" w:name="_Toc23520497"/>
      <w:bookmarkStart w:id="364" w:name="_Toc23520623"/>
      <w:bookmarkStart w:id="365" w:name="_Toc23520749"/>
      <w:bookmarkStart w:id="366" w:name="_Toc24490131"/>
      <w:bookmarkStart w:id="367" w:name="_Toc24490941"/>
      <w:bookmarkStart w:id="368" w:name="_Toc24808909"/>
      <w:bookmarkStart w:id="369" w:name="_Toc24974011"/>
      <w:bookmarkStart w:id="370" w:name="_Toc77088921"/>
      <w:bookmarkStart w:id="371" w:name="_Toc77419869"/>
      <w:bookmarkStart w:id="372" w:name="_Toc77419980"/>
      <w:bookmarkStart w:id="373" w:name="_Toc77420091"/>
      <w:bookmarkStart w:id="374" w:name="_Toc77435184"/>
      <w:bookmarkStart w:id="375" w:name="_Toc22239344"/>
      <w:bookmarkStart w:id="376" w:name="_Toc22323726"/>
      <w:bookmarkStart w:id="377" w:name="_Toc22323989"/>
      <w:bookmarkStart w:id="378" w:name="_Toc22324097"/>
      <w:bookmarkStart w:id="379" w:name="_Toc22324207"/>
      <w:bookmarkStart w:id="380" w:name="_Toc22324433"/>
      <w:bookmarkStart w:id="381" w:name="_Toc22324543"/>
      <w:bookmarkStart w:id="382" w:name="_Toc22324653"/>
      <w:bookmarkStart w:id="383" w:name="_Toc22324763"/>
      <w:bookmarkStart w:id="384" w:name="_Toc22324873"/>
      <w:bookmarkStart w:id="385" w:name="_Toc22324983"/>
      <w:bookmarkStart w:id="386" w:name="_Toc22325093"/>
      <w:bookmarkStart w:id="387" w:name="_Toc22325203"/>
      <w:bookmarkStart w:id="388" w:name="_Toc23510201"/>
      <w:bookmarkStart w:id="389" w:name="_Toc23510315"/>
      <w:bookmarkStart w:id="390" w:name="_Toc23510903"/>
      <w:bookmarkStart w:id="391" w:name="_Toc23511018"/>
      <w:bookmarkStart w:id="392" w:name="_Toc23520498"/>
      <w:bookmarkStart w:id="393" w:name="_Toc23520624"/>
      <w:bookmarkStart w:id="394" w:name="_Toc23520750"/>
      <w:bookmarkStart w:id="395" w:name="_Toc24490132"/>
      <w:bookmarkStart w:id="396" w:name="_Toc24490942"/>
      <w:bookmarkStart w:id="397" w:name="_Toc24808910"/>
      <w:bookmarkStart w:id="398" w:name="_Toc24974012"/>
      <w:bookmarkStart w:id="399" w:name="_Toc77088922"/>
      <w:bookmarkStart w:id="400" w:name="_Toc77419870"/>
      <w:bookmarkStart w:id="401" w:name="_Toc77419981"/>
      <w:bookmarkStart w:id="402" w:name="_Toc77420092"/>
      <w:bookmarkStart w:id="403" w:name="_Toc77435185"/>
      <w:bookmarkStart w:id="404" w:name="_Toc22239345"/>
      <w:bookmarkStart w:id="405" w:name="_Toc22323727"/>
      <w:bookmarkStart w:id="406" w:name="_Toc22323990"/>
      <w:bookmarkStart w:id="407" w:name="_Toc22324098"/>
      <w:bookmarkStart w:id="408" w:name="_Toc22324208"/>
      <w:bookmarkStart w:id="409" w:name="_Toc22324434"/>
      <w:bookmarkStart w:id="410" w:name="_Toc22324544"/>
      <w:bookmarkStart w:id="411" w:name="_Toc22324654"/>
      <w:bookmarkStart w:id="412" w:name="_Toc22324764"/>
      <w:bookmarkStart w:id="413" w:name="_Toc22324874"/>
      <w:bookmarkStart w:id="414" w:name="_Toc22324984"/>
      <w:bookmarkStart w:id="415" w:name="_Toc22325094"/>
      <w:bookmarkStart w:id="416" w:name="_Toc22325204"/>
      <w:bookmarkStart w:id="417" w:name="_Toc23510202"/>
      <w:bookmarkStart w:id="418" w:name="_Toc23510316"/>
      <w:bookmarkStart w:id="419" w:name="_Toc23510904"/>
      <w:bookmarkStart w:id="420" w:name="_Toc23511019"/>
      <w:bookmarkStart w:id="421" w:name="_Toc23520499"/>
      <w:bookmarkStart w:id="422" w:name="_Toc23520625"/>
      <w:bookmarkStart w:id="423" w:name="_Toc23520751"/>
      <w:bookmarkStart w:id="424" w:name="_Toc24490133"/>
      <w:bookmarkStart w:id="425" w:name="_Toc24490943"/>
      <w:bookmarkStart w:id="426" w:name="_Toc24808911"/>
      <w:bookmarkStart w:id="427" w:name="_Toc24974013"/>
      <w:bookmarkStart w:id="428" w:name="_Toc77088923"/>
      <w:bookmarkStart w:id="429" w:name="_Toc77419871"/>
      <w:bookmarkStart w:id="430" w:name="_Toc77419982"/>
      <w:bookmarkStart w:id="431" w:name="_Toc77420093"/>
      <w:bookmarkStart w:id="432" w:name="_Toc77435186"/>
      <w:bookmarkStart w:id="433" w:name="_Toc22239346"/>
      <w:bookmarkStart w:id="434" w:name="_Toc22323728"/>
      <w:bookmarkStart w:id="435" w:name="_Toc22323991"/>
      <w:bookmarkStart w:id="436" w:name="_Toc22324099"/>
      <w:bookmarkStart w:id="437" w:name="_Toc22324209"/>
      <w:bookmarkStart w:id="438" w:name="_Toc22324435"/>
      <w:bookmarkStart w:id="439" w:name="_Toc22324545"/>
      <w:bookmarkStart w:id="440" w:name="_Toc22324655"/>
      <w:bookmarkStart w:id="441" w:name="_Toc22324765"/>
      <w:bookmarkStart w:id="442" w:name="_Toc22324875"/>
      <w:bookmarkStart w:id="443" w:name="_Toc22324985"/>
      <w:bookmarkStart w:id="444" w:name="_Toc22325095"/>
      <w:bookmarkStart w:id="445" w:name="_Toc22325205"/>
      <w:bookmarkStart w:id="446" w:name="_Toc23510203"/>
      <w:bookmarkStart w:id="447" w:name="_Toc23510317"/>
      <w:bookmarkStart w:id="448" w:name="_Toc23510905"/>
      <w:bookmarkStart w:id="449" w:name="_Toc23511020"/>
      <w:bookmarkStart w:id="450" w:name="_Toc23520500"/>
      <w:bookmarkStart w:id="451" w:name="_Toc23520626"/>
      <w:bookmarkStart w:id="452" w:name="_Toc23520752"/>
      <w:bookmarkStart w:id="453" w:name="_Toc24490134"/>
      <w:bookmarkStart w:id="454" w:name="_Toc24490944"/>
      <w:bookmarkStart w:id="455" w:name="_Toc24808912"/>
      <w:bookmarkStart w:id="456" w:name="_Toc24974014"/>
      <w:bookmarkStart w:id="457" w:name="_Toc77088924"/>
      <w:bookmarkStart w:id="458" w:name="_Toc77419872"/>
      <w:bookmarkStart w:id="459" w:name="_Toc77419983"/>
      <w:bookmarkStart w:id="460" w:name="_Toc77420094"/>
      <w:bookmarkStart w:id="461" w:name="_Toc77435187"/>
      <w:bookmarkStart w:id="462" w:name="_Toc22239347"/>
      <w:bookmarkStart w:id="463" w:name="_Toc22323729"/>
      <w:bookmarkStart w:id="464" w:name="_Toc22323992"/>
      <w:bookmarkStart w:id="465" w:name="_Toc22324100"/>
      <w:bookmarkStart w:id="466" w:name="_Toc22324210"/>
      <w:bookmarkStart w:id="467" w:name="_Toc22324436"/>
      <w:bookmarkStart w:id="468" w:name="_Toc22324546"/>
      <w:bookmarkStart w:id="469" w:name="_Toc22324656"/>
      <w:bookmarkStart w:id="470" w:name="_Toc22324766"/>
      <w:bookmarkStart w:id="471" w:name="_Toc22324876"/>
      <w:bookmarkStart w:id="472" w:name="_Toc22324986"/>
      <w:bookmarkStart w:id="473" w:name="_Toc22325096"/>
      <w:bookmarkStart w:id="474" w:name="_Toc22325206"/>
      <w:bookmarkStart w:id="475" w:name="_Toc23510204"/>
      <w:bookmarkStart w:id="476" w:name="_Toc23510318"/>
      <w:bookmarkStart w:id="477" w:name="_Toc23510906"/>
      <w:bookmarkStart w:id="478" w:name="_Toc23511021"/>
      <w:bookmarkStart w:id="479" w:name="_Toc23520501"/>
      <w:bookmarkStart w:id="480" w:name="_Toc23520627"/>
      <w:bookmarkStart w:id="481" w:name="_Toc23520753"/>
      <w:bookmarkStart w:id="482" w:name="_Toc24490135"/>
      <w:bookmarkStart w:id="483" w:name="_Toc24490945"/>
      <w:bookmarkStart w:id="484" w:name="_Toc24808913"/>
      <w:bookmarkStart w:id="485" w:name="_Toc24974015"/>
      <w:bookmarkStart w:id="486" w:name="_Toc77088925"/>
      <w:bookmarkStart w:id="487" w:name="_Toc77419873"/>
      <w:bookmarkStart w:id="488" w:name="_Toc77419984"/>
      <w:bookmarkStart w:id="489" w:name="_Toc77420095"/>
      <w:bookmarkStart w:id="490" w:name="_Toc77435188"/>
      <w:bookmarkStart w:id="491" w:name="_Toc22239348"/>
      <w:bookmarkStart w:id="492" w:name="_Toc22323730"/>
      <w:bookmarkStart w:id="493" w:name="_Toc22323993"/>
      <w:bookmarkStart w:id="494" w:name="_Toc22324101"/>
      <w:bookmarkStart w:id="495" w:name="_Toc22324211"/>
      <w:bookmarkStart w:id="496" w:name="_Toc22324437"/>
      <w:bookmarkStart w:id="497" w:name="_Toc22324547"/>
      <w:bookmarkStart w:id="498" w:name="_Toc22324657"/>
      <w:bookmarkStart w:id="499" w:name="_Toc22324767"/>
      <w:bookmarkStart w:id="500" w:name="_Toc22324877"/>
      <w:bookmarkStart w:id="501" w:name="_Toc22324987"/>
      <w:bookmarkStart w:id="502" w:name="_Toc22325097"/>
      <w:bookmarkStart w:id="503" w:name="_Toc22325207"/>
      <w:bookmarkStart w:id="504" w:name="_Toc23510205"/>
      <w:bookmarkStart w:id="505" w:name="_Toc23510319"/>
      <w:bookmarkStart w:id="506" w:name="_Toc23510907"/>
      <w:bookmarkStart w:id="507" w:name="_Toc23511022"/>
      <w:bookmarkStart w:id="508" w:name="_Toc23520502"/>
      <w:bookmarkStart w:id="509" w:name="_Toc23520628"/>
      <w:bookmarkStart w:id="510" w:name="_Toc23520754"/>
      <w:bookmarkStart w:id="511" w:name="_Toc24490136"/>
      <w:bookmarkStart w:id="512" w:name="_Toc24490946"/>
      <w:bookmarkStart w:id="513" w:name="_Toc24808914"/>
      <w:bookmarkStart w:id="514" w:name="_Toc24974016"/>
      <w:bookmarkStart w:id="515" w:name="_Toc77088926"/>
      <w:bookmarkStart w:id="516" w:name="_Toc77419874"/>
      <w:bookmarkStart w:id="517" w:name="_Toc77419985"/>
      <w:bookmarkStart w:id="518" w:name="_Toc77420096"/>
      <w:bookmarkStart w:id="519" w:name="_Toc77435189"/>
      <w:bookmarkStart w:id="520" w:name="_Toc22239349"/>
      <w:bookmarkStart w:id="521" w:name="_Toc22323731"/>
      <w:bookmarkStart w:id="522" w:name="_Toc22323994"/>
      <w:bookmarkStart w:id="523" w:name="_Toc22324102"/>
      <w:bookmarkStart w:id="524" w:name="_Toc22324212"/>
      <w:bookmarkStart w:id="525" w:name="_Toc22324438"/>
      <w:bookmarkStart w:id="526" w:name="_Toc22324548"/>
      <w:bookmarkStart w:id="527" w:name="_Toc22324658"/>
      <w:bookmarkStart w:id="528" w:name="_Toc22324768"/>
      <w:bookmarkStart w:id="529" w:name="_Toc22324878"/>
      <w:bookmarkStart w:id="530" w:name="_Toc22324988"/>
      <w:bookmarkStart w:id="531" w:name="_Toc22325098"/>
      <w:bookmarkStart w:id="532" w:name="_Toc22325208"/>
      <w:bookmarkStart w:id="533" w:name="_Toc23510206"/>
      <w:bookmarkStart w:id="534" w:name="_Toc23510320"/>
      <w:bookmarkStart w:id="535" w:name="_Toc23510908"/>
      <w:bookmarkStart w:id="536" w:name="_Toc23511023"/>
      <w:bookmarkStart w:id="537" w:name="_Toc23520503"/>
      <w:bookmarkStart w:id="538" w:name="_Toc23520629"/>
      <w:bookmarkStart w:id="539" w:name="_Toc23520755"/>
      <w:bookmarkStart w:id="540" w:name="_Toc24490137"/>
      <w:bookmarkStart w:id="541" w:name="_Toc24490947"/>
      <w:bookmarkStart w:id="542" w:name="_Toc24808915"/>
      <w:bookmarkStart w:id="543" w:name="_Toc24974017"/>
      <w:bookmarkStart w:id="544" w:name="_Toc77088927"/>
      <w:bookmarkStart w:id="545" w:name="_Toc77419875"/>
      <w:bookmarkStart w:id="546" w:name="_Toc77419986"/>
      <w:bookmarkStart w:id="547" w:name="_Toc77420097"/>
      <w:bookmarkStart w:id="548" w:name="_Toc77435190"/>
      <w:bookmarkStart w:id="549" w:name="_Toc22239350"/>
      <w:bookmarkStart w:id="550" w:name="_Toc22323732"/>
      <w:bookmarkStart w:id="551" w:name="_Toc22323995"/>
      <w:bookmarkStart w:id="552" w:name="_Toc22324103"/>
      <w:bookmarkStart w:id="553" w:name="_Toc22324213"/>
      <w:bookmarkStart w:id="554" w:name="_Toc22324439"/>
      <w:bookmarkStart w:id="555" w:name="_Toc22324549"/>
      <w:bookmarkStart w:id="556" w:name="_Toc22324659"/>
      <w:bookmarkStart w:id="557" w:name="_Toc22324769"/>
      <w:bookmarkStart w:id="558" w:name="_Toc22324879"/>
      <w:bookmarkStart w:id="559" w:name="_Toc22324989"/>
      <w:bookmarkStart w:id="560" w:name="_Toc22325099"/>
      <w:bookmarkStart w:id="561" w:name="_Toc22325209"/>
      <w:bookmarkStart w:id="562" w:name="_Toc23510207"/>
      <w:bookmarkStart w:id="563" w:name="_Toc23510321"/>
      <w:bookmarkStart w:id="564" w:name="_Toc23510909"/>
      <w:bookmarkStart w:id="565" w:name="_Toc23511024"/>
      <w:bookmarkStart w:id="566" w:name="_Toc23520504"/>
      <w:bookmarkStart w:id="567" w:name="_Toc23520630"/>
      <w:bookmarkStart w:id="568" w:name="_Toc23520756"/>
      <w:bookmarkStart w:id="569" w:name="_Toc24490138"/>
      <w:bookmarkStart w:id="570" w:name="_Toc24490948"/>
      <w:bookmarkStart w:id="571" w:name="_Toc24808916"/>
      <w:bookmarkStart w:id="572" w:name="_Toc24974018"/>
      <w:bookmarkStart w:id="573" w:name="_Toc77088928"/>
      <w:bookmarkStart w:id="574" w:name="_Toc77419876"/>
      <w:bookmarkStart w:id="575" w:name="_Toc77419987"/>
      <w:bookmarkStart w:id="576" w:name="_Toc77420098"/>
      <w:bookmarkStart w:id="577" w:name="_Toc77435191"/>
      <w:bookmarkStart w:id="578" w:name="_Toc22239351"/>
      <w:bookmarkStart w:id="579" w:name="_Toc22323733"/>
      <w:bookmarkStart w:id="580" w:name="_Toc22323996"/>
      <w:bookmarkStart w:id="581" w:name="_Toc22324104"/>
      <w:bookmarkStart w:id="582" w:name="_Toc22324214"/>
      <w:bookmarkStart w:id="583" w:name="_Toc22324440"/>
      <w:bookmarkStart w:id="584" w:name="_Toc22324550"/>
      <w:bookmarkStart w:id="585" w:name="_Toc22324660"/>
      <w:bookmarkStart w:id="586" w:name="_Toc22324770"/>
      <w:bookmarkStart w:id="587" w:name="_Toc22324880"/>
      <w:bookmarkStart w:id="588" w:name="_Toc22324990"/>
      <w:bookmarkStart w:id="589" w:name="_Toc22325100"/>
      <w:bookmarkStart w:id="590" w:name="_Toc22325210"/>
      <w:bookmarkStart w:id="591" w:name="_Toc23510208"/>
      <w:bookmarkStart w:id="592" w:name="_Toc23510322"/>
      <w:bookmarkStart w:id="593" w:name="_Toc23510910"/>
      <w:bookmarkStart w:id="594" w:name="_Toc23511025"/>
      <w:bookmarkStart w:id="595" w:name="_Toc23520505"/>
      <w:bookmarkStart w:id="596" w:name="_Toc23520631"/>
      <w:bookmarkStart w:id="597" w:name="_Toc23520757"/>
      <w:bookmarkStart w:id="598" w:name="_Toc24490139"/>
      <w:bookmarkStart w:id="599" w:name="_Toc24490949"/>
      <w:bookmarkStart w:id="600" w:name="_Toc24808917"/>
      <w:bookmarkStart w:id="601" w:name="_Toc24974019"/>
      <w:bookmarkStart w:id="602" w:name="_Toc77088929"/>
      <w:bookmarkStart w:id="603" w:name="_Toc77419877"/>
      <w:bookmarkStart w:id="604" w:name="_Toc77419988"/>
      <w:bookmarkStart w:id="605" w:name="_Toc77420099"/>
      <w:bookmarkStart w:id="606" w:name="_Toc77435192"/>
      <w:bookmarkStart w:id="607" w:name="_Toc22239352"/>
      <w:bookmarkStart w:id="608" w:name="_Toc22323734"/>
      <w:bookmarkStart w:id="609" w:name="_Toc22323997"/>
      <w:bookmarkStart w:id="610" w:name="_Toc22324105"/>
      <w:bookmarkStart w:id="611" w:name="_Toc22324215"/>
      <w:bookmarkStart w:id="612" w:name="_Toc22324441"/>
      <w:bookmarkStart w:id="613" w:name="_Toc22324551"/>
      <w:bookmarkStart w:id="614" w:name="_Toc22324661"/>
      <w:bookmarkStart w:id="615" w:name="_Toc22324771"/>
      <w:bookmarkStart w:id="616" w:name="_Toc22324881"/>
      <w:bookmarkStart w:id="617" w:name="_Toc22324991"/>
      <w:bookmarkStart w:id="618" w:name="_Toc22325101"/>
      <w:bookmarkStart w:id="619" w:name="_Toc22325211"/>
      <w:bookmarkStart w:id="620" w:name="_Toc23510209"/>
      <w:bookmarkStart w:id="621" w:name="_Toc23510323"/>
      <w:bookmarkStart w:id="622" w:name="_Toc23510911"/>
      <w:bookmarkStart w:id="623" w:name="_Toc23511026"/>
      <w:bookmarkStart w:id="624" w:name="_Toc23520506"/>
      <w:bookmarkStart w:id="625" w:name="_Toc23520632"/>
      <w:bookmarkStart w:id="626" w:name="_Toc23520758"/>
      <w:bookmarkStart w:id="627" w:name="_Toc24490140"/>
      <w:bookmarkStart w:id="628" w:name="_Toc24490950"/>
      <w:bookmarkStart w:id="629" w:name="_Toc24808918"/>
      <w:bookmarkStart w:id="630" w:name="_Toc24974020"/>
      <w:bookmarkStart w:id="631" w:name="_Toc77088930"/>
      <w:bookmarkStart w:id="632" w:name="_Toc77419878"/>
      <w:bookmarkStart w:id="633" w:name="_Toc77419989"/>
      <w:bookmarkStart w:id="634" w:name="_Toc77420100"/>
      <w:bookmarkStart w:id="635" w:name="_Toc77435193"/>
      <w:bookmarkStart w:id="636" w:name="_Toc22239353"/>
      <w:bookmarkStart w:id="637" w:name="_Toc22323735"/>
      <w:bookmarkStart w:id="638" w:name="_Toc22323998"/>
      <w:bookmarkStart w:id="639" w:name="_Toc22324106"/>
      <w:bookmarkStart w:id="640" w:name="_Toc22324216"/>
      <w:bookmarkStart w:id="641" w:name="_Toc22324442"/>
      <w:bookmarkStart w:id="642" w:name="_Toc22324552"/>
      <w:bookmarkStart w:id="643" w:name="_Toc22324662"/>
      <w:bookmarkStart w:id="644" w:name="_Toc22324772"/>
      <w:bookmarkStart w:id="645" w:name="_Toc22324882"/>
      <w:bookmarkStart w:id="646" w:name="_Toc22324992"/>
      <w:bookmarkStart w:id="647" w:name="_Toc22325102"/>
      <w:bookmarkStart w:id="648" w:name="_Toc22325212"/>
      <w:bookmarkStart w:id="649" w:name="_Toc23510210"/>
      <w:bookmarkStart w:id="650" w:name="_Toc23510324"/>
      <w:bookmarkStart w:id="651" w:name="_Toc23510912"/>
      <w:bookmarkStart w:id="652" w:name="_Toc23511027"/>
      <w:bookmarkStart w:id="653" w:name="_Toc23520507"/>
      <w:bookmarkStart w:id="654" w:name="_Toc23520633"/>
      <w:bookmarkStart w:id="655" w:name="_Toc23520759"/>
      <w:bookmarkStart w:id="656" w:name="_Toc24490141"/>
      <w:bookmarkStart w:id="657" w:name="_Toc24490951"/>
      <w:bookmarkStart w:id="658" w:name="_Toc24808919"/>
      <w:bookmarkStart w:id="659" w:name="_Toc24974021"/>
      <w:bookmarkStart w:id="660" w:name="_Toc77088931"/>
      <w:bookmarkStart w:id="661" w:name="_Toc77419879"/>
      <w:bookmarkStart w:id="662" w:name="_Toc77419990"/>
      <w:bookmarkStart w:id="663" w:name="_Toc77420101"/>
      <w:bookmarkStart w:id="664" w:name="_Toc77435194"/>
      <w:bookmarkStart w:id="665" w:name="_Toc22239354"/>
      <w:bookmarkStart w:id="666" w:name="_Toc22323736"/>
      <w:bookmarkStart w:id="667" w:name="_Toc22323999"/>
      <w:bookmarkStart w:id="668" w:name="_Toc22324107"/>
      <w:bookmarkStart w:id="669" w:name="_Toc22324217"/>
      <w:bookmarkStart w:id="670" w:name="_Toc22324443"/>
      <w:bookmarkStart w:id="671" w:name="_Toc22324553"/>
      <w:bookmarkStart w:id="672" w:name="_Toc22324663"/>
      <w:bookmarkStart w:id="673" w:name="_Toc22324773"/>
      <w:bookmarkStart w:id="674" w:name="_Toc22324883"/>
      <w:bookmarkStart w:id="675" w:name="_Toc22324993"/>
      <w:bookmarkStart w:id="676" w:name="_Toc22325103"/>
      <w:bookmarkStart w:id="677" w:name="_Toc22325213"/>
      <w:bookmarkStart w:id="678" w:name="_Toc23510211"/>
      <w:bookmarkStart w:id="679" w:name="_Toc23510325"/>
      <w:bookmarkStart w:id="680" w:name="_Toc23510913"/>
      <w:bookmarkStart w:id="681" w:name="_Toc23511028"/>
      <w:bookmarkStart w:id="682" w:name="_Toc23520508"/>
      <w:bookmarkStart w:id="683" w:name="_Toc23520634"/>
      <w:bookmarkStart w:id="684" w:name="_Toc23520760"/>
      <w:bookmarkStart w:id="685" w:name="_Toc24490142"/>
      <w:bookmarkStart w:id="686" w:name="_Toc24490952"/>
      <w:bookmarkStart w:id="687" w:name="_Toc24808920"/>
      <w:bookmarkStart w:id="688" w:name="_Toc24974022"/>
      <w:bookmarkStart w:id="689" w:name="_Toc77088932"/>
      <w:bookmarkStart w:id="690" w:name="_Toc77419880"/>
      <w:bookmarkStart w:id="691" w:name="_Toc77419991"/>
      <w:bookmarkStart w:id="692" w:name="_Toc77420102"/>
      <w:bookmarkStart w:id="693" w:name="_Toc77435195"/>
      <w:bookmarkStart w:id="694" w:name="_Toc22239355"/>
      <w:bookmarkStart w:id="695" w:name="_Toc22323737"/>
      <w:bookmarkStart w:id="696" w:name="_Toc22324000"/>
      <w:bookmarkStart w:id="697" w:name="_Toc22324108"/>
      <w:bookmarkStart w:id="698" w:name="_Toc22324218"/>
      <w:bookmarkStart w:id="699" w:name="_Toc22324444"/>
      <w:bookmarkStart w:id="700" w:name="_Toc22324554"/>
      <w:bookmarkStart w:id="701" w:name="_Toc22324664"/>
      <w:bookmarkStart w:id="702" w:name="_Toc22324774"/>
      <w:bookmarkStart w:id="703" w:name="_Toc22324884"/>
      <w:bookmarkStart w:id="704" w:name="_Toc22324994"/>
      <w:bookmarkStart w:id="705" w:name="_Toc22325104"/>
      <w:bookmarkStart w:id="706" w:name="_Toc22325214"/>
      <w:bookmarkStart w:id="707" w:name="_Toc23510212"/>
      <w:bookmarkStart w:id="708" w:name="_Toc23510326"/>
      <w:bookmarkStart w:id="709" w:name="_Toc23510914"/>
      <w:bookmarkStart w:id="710" w:name="_Toc23511029"/>
      <w:bookmarkStart w:id="711" w:name="_Toc23520509"/>
      <w:bookmarkStart w:id="712" w:name="_Toc23520635"/>
      <w:bookmarkStart w:id="713" w:name="_Toc23520761"/>
      <w:bookmarkStart w:id="714" w:name="_Toc24490143"/>
      <w:bookmarkStart w:id="715" w:name="_Toc24490953"/>
      <w:bookmarkStart w:id="716" w:name="_Toc24808921"/>
      <w:bookmarkStart w:id="717" w:name="_Toc24974023"/>
      <w:bookmarkStart w:id="718" w:name="_Toc77088933"/>
      <w:bookmarkStart w:id="719" w:name="_Toc77419881"/>
      <w:bookmarkStart w:id="720" w:name="_Toc77419992"/>
      <w:bookmarkStart w:id="721" w:name="_Toc77420103"/>
      <w:bookmarkStart w:id="722" w:name="_Toc77435196"/>
      <w:bookmarkStart w:id="723" w:name="_Toc22239356"/>
      <w:bookmarkStart w:id="724" w:name="_Toc22323738"/>
      <w:bookmarkStart w:id="725" w:name="_Toc22324001"/>
      <w:bookmarkStart w:id="726" w:name="_Toc22324109"/>
      <w:bookmarkStart w:id="727" w:name="_Toc22324219"/>
      <w:bookmarkStart w:id="728" w:name="_Toc22324445"/>
      <w:bookmarkStart w:id="729" w:name="_Toc22324555"/>
      <w:bookmarkStart w:id="730" w:name="_Toc22324665"/>
      <w:bookmarkStart w:id="731" w:name="_Toc22324775"/>
      <w:bookmarkStart w:id="732" w:name="_Toc22324885"/>
      <w:bookmarkStart w:id="733" w:name="_Toc22324995"/>
      <w:bookmarkStart w:id="734" w:name="_Toc22325105"/>
      <w:bookmarkStart w:id="735" w:name="_Toc22325215"/>
      <w:bookmarkStart w:id="736" w:name="_Toc23510213"/>
      <w:bookmarkStart w:id="737" w:name="_Toc23510327"/>
      <w:bookmarkStart w:id="738" w:name="_Toc23510915"/>
      <w:bookmarkStart w:id="739" w:name="_Toc23511030"/>
      <w:bookmarkStart w:id="740" w:name="_Toc23520510"/>
      <w:bookmarkStart w:id="741" w:name="_Toc23520636"/>
      <w:bookmarkStart w:id="742" w:name="_Toc23520762"/>
      <w:bookmarkStart w:id="743" w:name="_Toc24490144"/>
      <w:bookmarkStart w:id="744" w:name="_Toc24490954"/>
      <w:bookmarkStart w:id="745" w:name="_Toc24808922"/>
      <w:bookmarkStart w:id="746" w:name="_Toc24974024"/>
      <w:bookmarkStart w:id="747" w:name="_Toc77088934"/>
      <w:bookmarkStart w:id="748" w:name="_Toc77419882"/>
      <w:bookmarkStart w:id="749" w:name="_Toc77419993"/>
      <w:bookmarkStart w:id="750" w:name="_Toc77420104"/>
      <w:bookmarkStart w:id="751" w:name="_Toc77435197"/>
      <w:bookmarkStart w:id="752" w:name="_Toc22239357"/>
      <w:bookmarkStart w:id="753" w:name="_Toc22323739"/>
      <w:bookmarkStart w:id="754" w:name="_Toc22324002"/>
      <w:bookmarkStart w:id="755" w:name="_Toc22324110"/>
      <w:bookmarkStart w:id="756" w:name="_Toc22324220"/>
      <w:bookmarkStart w:id="757" w:name="_Toc22324446"/>
      <w:bookmarkStart w:id="758" w:name="_Toc22324556"/>
      <w:bookmarkStart w:id="759" w:name="_Toc22324666"/>
      <w:bookmarkStart w:id="760" w:name="_Toc22324776"/>
      <w:bookmarkStart w:id="761" w:name="_Toc22324886"/>
      <w:bookmarkStart w:id="762" w:name="_Toc22324996"/>
      <w:bookmarkStart w:id="763" w:name="_Toc22325106"/>
      <w:bookmarkStart w:id="764" w:name="_Toc22325216"/>
      <w:bookmarkStart w:id="765" w:name="_Toc23510214"/>
      <w:bookmarkStart w:id="766" w:name="_Toc23510328"/>
      <w:bookmarkStart w:id="767" w:name="_Toc23510916"/>
      <w:bookmarkStart w:id="768" w:name="_Toc23511031"/>
      <w:bookmarkStart w:id="769" w:name="_Toc23520511"/>
      <w:bookmarkStart w:id="770" w:name="_Toc23520637"/>
      <w:bookmarkStart w:id="771" w:name="_Toc23520763"/>
      <w:bookmarkStart w:id="772" w:name="_Toc24490145"/>
      <w:bookmarkStart w:id="773" w:name="_Toc24490955"/>
      <w:bookmarkStart w:id="774" w:name="_Toc24808923"/>
      <w:bookmarkStart w:id="775" w:name="_Toc24974025"/>
      <w:bookmarkStart w:id="776" w:name="_Toc77088935"/>
      <w:bookmarkStart w:id="777" w:name="_Toc77419883"/>
      <w:bookmarkStart w:id="778" w:name="_Toc77419994"/>
      <w:bookmarkStart w:id="779" w:name="_Toc77420105"/>
      <w:bookmarkStart w:id="780" w:name="_Toc77435198"/>
      <w:bookmarkStart w:id="781" w:name="_Toc22239358"/>
      <w:bookmarkStart w:id="782" w:name="_Toc22323740"/>
      <w:bookmarkStart w:id="783" w:name="_Toc22324003"/>
      <w:bookmarkStart w:id="784" w:name="_Toc22324111"/>
      <w:bookmarkStart w:id="785" w:name="_Toc22324221"/>
      <w:bookmarkStart w:id="786" w:name="_Toc22324447"/>
      <w:bookmarkStart w:id="787" w:name="_Toc22324557"/>
      <w:bookmarkStart w:id="788" w:name="_Toc22324667"/>
      <w:bookmarkStart w:id="789" w:name="_Toc22324777"/>
      <w:bookmarkStart w:id="790" w:name="_Toc22324887"/>
      <w:bookmarkStart w:id="791" w:name="_Toc22324997"/>
      <w:bookmarkStart w:id="792" w:name="_Toc22325107"/>
      <w:bookmarkStart w:id="793" w:name="_Toc22325217"/>
      <w:bookmarkStart w:id="794" w:name="_Toc23510215"/>
      <w:bookmarkStart w:id="795" w:name="_Toc23510329"/>
      <w:bookmarkStart w:id="796" w:name="_Toc23510917"/>
      <w:bookmarkStart w:id="797" w:name="_Toc23511032"/>
      <w:bookmarkStart w:id="798" w:name="_Toc23520512"/>
      <w:bookmarkStart w:id="799" w:name="_Toc23520638"/>
      <w:bookmarkStart w:id="800" w:name="_Toc23520764"/>
      <w:bookmarkStart w:id="801" w:name="_Toc24490146"/>
      <w:bookmarkStart w:id="802" w:name="_Toc24490956"/>
      <w:bookmarkStart w:id="803" w:name="_Toc24808924"/>
      <w:bookmarkStart w:id="804" w:name="_Toc24974026"/>
      <w:bookmarkStart w:id="805" w:name="_Toc77088936"/>
      <w:bookmarkStart w:id="806" w:name="_Toc77419884"/>
      <w:bookmarkStart w:id="807" w:name="_Toc77419995"/>
      <w:bookmarkStart w:id="808" w:name="_Toc77420106"/>
      <w:bookmarkStart w:id="809" w:name="_Toc77435199"/>
      <w:bookmarkStart w:id="810" w:name="_Toc22239359"/>
      <w:bookmarkStart w:id="811" w:name="_Toc22323741"/>
      <w:bookmarkStart w:id="812" w:name="_Toc22324004"/>
      <w:bookmarkStart w:id="813" w:name="_Toc22324112"/>
      <w:bookmarkStart w:id="814" w:name="_Toc22324222"/>
      <w:bookmarkStart w:id="815" w:name="_Toc22324448"/>
      <w:bookmarkStart w:id="816" w:name="_Toc22324558"/>
      <w:bookmarkStart w:id="817" w:name="_Toc22324668"/>
      <w:bookmarkStart w:id="818" w:name="_Toc22324778"/>
      <w:bookmarkStart w:id="819" w:name="_Toc22324888"/>
      <w:bookmarkStart w:id="820" w:name="_Toc22324998"/>
      <w:bookmarkStart w:id="821" w:name="_Toc22325108"/>
      <w:bookmarkStart w:id="822" w:name="_Toc22325218"/>
      <w:bookmarkStart w:id="823" w:name="_Toc23510216"/>
      <w:bookmarkStart w:id="824" w:name="_Toc23510330"/>
      <w:bookmarkStart w:id="825" w:name="_Toc23510918"/>
      <w:bookmarkStart w:id="826" w:name="_Toc23511033"/>
      <w:bookmarkStart w:id="827" w:name="_Toc23520513"/>
      <w:bookmarkStart w:id="828" w:name="_Toc23520639"/>
      <w:bookmarkStart w:id="829" w:name="_Toc23520765"/>
      <w:bookmarkStart w:id="830" w:name="_Toc24490147"/>
      <w:bookmarkStart w:id="831" w:name="_Toc24490957"/>
      <w:bookmarkStart w:id="832" w:name="_Toc24808925"/>
      <w:bookmarkStart w:id="833" w:name="_Toc24974027"/>
      <w:bookmarkStart w:id="834" w:name="_Toc77088937"/>
      <w:bookmarkStart w:id="835" w:name="_Toc77419885"/>
      <w:bookmarkStart w:id="836" w:name="_Toc77419996"/>
      <w:bookmarkStart w:id="837" w:name="_Toc77420107"/>
      <w:bookmarkStart w:id="838" w:name="_Toc77435200"/>
      <w:bookmarkStart w:id="839" w:name="_Toc22239360"/>
      <w:bookmarkStart w:id="840" w:name="_Toc22323742"/>
      <w:bookmarkStart w:id="841" w:name="_Toc22324005"/>
      <w:bookmarkStart w:id="842" w:name="_Toc22324113"/>
      <w:bookmarkStart w:id="843" w:name="_Toc22324223"/>
      <w:bookmarkStart w:id="844" w:name="_Toc22324449"/>
      <w:bookmarkStart w:id="845" w:name="_Toc22324559"/>
      <w:bookmarkStart w:id="846" w:name="_Toc22324669"/>
      <w:bookmarkStart w:id="847" w:name="_Toc22324779"/>
      <w:bookmarkStart w:id="848" w:name="_Toc22324889"/>
      <w:bookmarkStart w:id="849" w:name="_Toc22324999"/>
      <w:bookmarkStart w:id="850" w:name="_Toc22325109"/>
      <w:bookmarkStart w:id="851" w:name="_Toc22325219"/>
      <w:bookmarkStart w:id="852" w:name="_Toc23510217"/>
      <w:bookmarkStart w:id="853" w:name="_Toc23510331"/>
      <w:bookmarkStart w:id="854" w:name="_Toc23510919"/>
      <w:bookmarkStart w:id="855" w:name="_Toc23511034"/>
      <w:bookmarkStart w:id="856" w:name="_Toc23520514"/>
      <w:bookmarkStart w:id="857" w:name="_Toc23520640"/>
      <w:bookmarkStart w:id="858" w:name="_Toc23520766"/>
      <w:bookmarkStart w:id="859" w:name="_Toc24490148"/>
      <w:bookmarkStart w:id="860" w:name="_Toc24490958"/>
      <w:bookmarkStart w:id="861" w:name="_Toc24808926"/>
      <w:bookmarkStart w:id="862" w:name="_Toc24974028"/>
      <w:bookmarkStart w:id="863" w:name="_Toc77088938"/>
      <w:bookmarkStart w:id="864" w:name="_Toc77419886"/>
      <w:bookmarkStart w:id="865" w:name="_Toc77419997"/>
      <w:bookmarkStart w:id="866" w:name="_Toc77420108"/>
      <w:bookmarkStart w:id="867" w:name="_Toc77435201"/>
      <w:bookmarkStart w:id="868" w:name="_Toc22239361"/>
      <w:bookmarkStart w:id="869" w:name="_Toc22323743"/>
      <w:bookmarkStart w:id="870" w:name="_Toc22324006"/>
      <w:bookmarkStart w:id="871" w:name="_Toc22324114"/>
      <w:bookmarkStart w:id="872" w:name="_Toc22324224"/>
      <w:bookmarkStart w:id="873" w:name="_Toc22324450"/>
      <w:bookmarkStart w:id="874" w:name="_Toc22324560"/>
      <w:bookmarkStart w:id="875" w:name="_Toc22324670"/>
      <w:bookmarkStart w:id="876" w:name="_Toc22324780"/>
      <w:bookmarkStart w:id="877" w:name="_Toc22324890"/>
      <w:bookmarkStart w:id="878" w:name="_Toc22325000"/>
      <w:bookmarkStart w:id="879" w:name="_Toc22325110"/>
      <w:bookmarkStart w:id="880" w:name="_Toc22325220"/>
      <w:bookmarkStart w:id="881" w:name="_Toc23510218"/>
      <w:bookmarkStart w:id="882" w:name="_Toc23510332"/>
      <w:bookmarkStart w:id="883" w:name="_Toc23510920"/>
      <w:bookmarkStart w:id="884" w:name="_Toc23511035"/>
      <w:bookmarkStart w:id="885" w:name="_Toc23520515"/>
      <w:bookmarkStart w:id="886" w:name="_Toc23520641"/>
      <w:bookmarkStart w:id="887" w:name="_Toc23520767"/>
      <w:bookmarkStart w:id="888" w:name="_Toc24490149"/>
      <w:bookmarkStart w:id="889" w:name="_Toc24490959"/>
      <w:bookmarkStart w:id="890" w:name="_Toc24808927"/>
      <w:bookmarkStart w:id="891" w:name="_Toc24974029"/>
      <w:bookmarkStart w:id="892" w:name="_Toc77088939"/>
      <w:bookmarkStart w:id="893" w:name="_Toc77419887"/>
      <w:bookmarkStart w:id="894" w:name="_Toc77419998"/>
      <w:bookmarkStart w:id="895" w:name="_Toc77420109"/>
      <w:bookmarkStart w:id="896" w:name="_Toc77435202"/>
      <w:bookmarkStart w:id="897" w:name="_Toc22239362"/>
      <w:bookmarkStart w:id="898" w:name="_Toc22323744"/>
      <w:bookmarkStart w:id="899" w:name="_Toc22324007"/>
      <w:bookmarkStart w:id="900" w:name="_Toc22324115"/>
      <w:bookmarkStart w:id="901" w:name="_Toc22324225"/>
      <w:bookmarkStart w:id="902" w:name="_Toc22324451"/>
      <w:bookmarkStart w:id="903" w:name="_Toc22324561"/>
      <w:bookmarkStart w:id="904" w:name="_Toc22324671"/>
      <w:bookmarkStart w:id="905" w:name="_Toc22324781"/>
      <w:bookmarkStart w:id="906" w:name="_Toc22324891"/>
      <w:bookmarkStart w:id="907" w:name="_Toc22325001"/>
      <w:bookmarkStart w:id="908" w:name="_Toc22325111"/>
      <w:bookmarkStart w:id="909" w:name="_Toc22325221"/>
      <w:bookmarkStart w:id="910" w:name="_Toc23510219"/>
      <w:bookmarkStart w:id="911" w:name="_Toc23510333"/>
      <w:bookmarkStart w:id="912" w:name="_Toc23510921"/>
      <w:bookmarkStart w:id="913" w:name="_Toc23511036"/>
      <w:bookmarkStart w:id="914" w:name="_Toc23520516"/>
      <w:bookmarkStart w:id="915" w:name="_Toc23520642"/>
      <w:bookmarkStart w:id="916" w:name="_Toc23520768"/>
      <w:bookmarkStart w:id="917" w:name="_Toc24490150"/>
      <w:bookmarkStart w:id="918" w:name="_Toc24490960"/>
      <w:bookmarkStart w:id="919" w:name="_Toc24808928"/>
      <w:bookmarkStart w:id="920" w:name="_Toc24974030"/>
      <w:bookmarkStart w:id="921" w:name="_Toc77088940"/>
      <w:bookmarkStart w:id="922" w:name="_Toc77419888"/>
      <w:bookmarkStart w:id="923" w:name="_Toc77419999"/>
      <w:bookmarkStart w:id="924" w:name="_Toc77420110"/>
      <w:bookmarkStart w:id="925" w:name="_Toc77435203"/>
      <w:bookmarkStart w:id="926" w:name="_Toc23520524"/>
      <w:bookmarkStart w:id="927" w:name="_Toc23520650"/>
      <w:bookmarkStart w:id="928" w:name="_Toc23520776"/>
      <w:bookmarkStart w:id="929" w:name="_Toc24490158"/>
      <w:bookmarkStart w:id="930" w:name="_Toc24490968"/>
      <w:bookmarkStart w:id="931" w:name="_Toc24808936"/>
      <w:bookmarkStart w:id="932" w:name="_Toc24974038"/>
      <w:bookmarkStart w:id="933" w:name="_Toc77088948"/>
      <w:bookmarkStart w:id="934" w:name="_Toc77419896"/>
      <w:bookmarkStart w:id="935" w:name="_Toc77420007"/>
      <w:bookmarkStart w:id="936" w:name="_Toc77420118"/>
      <w:bookmarkStart w:id="937" w:name="_Toc77435211"/>
      <w:bookmarkStart w:id="938" w:name="_Toc23520526"/>
      <w:bookmarkStart w:id="939" w:name="_Toc23520652"/>
      <w:bookmarkStart w:id="940" w:name="_Toc23520778"/>
      <w:bookmarkStart w:id="941" w:name="_Toc24490160"/>
      <w:bookmarkStart w:id="942" w:name="_Toc24490970"/>
      <w:bookmarkStart w:id="943" w:name="_Toc24808938"/>
      <w:bookmarkStart w:id="944" w:name="_Toc24974040"/>
      <w:bookmarkStart w:id="945" w:name="_Toc77088950"/>
      <w:bookmarkStart w:id="946" w:name="_Toc77419898"/>
      <w:bookmarkStart w:id="947" w:name="_Toc77420009"/>
      <w:bookmarkStart w:id="948" w:name="_Toc77420120"/>
      <w:bookmarkStart w:id="949" w:name="_Toc77435213"/>
      <w:bookmarkStart w:id="950" w:name="_Toc23520528"/>
      <w:bookmarkStart w:id="951" w:name="_Toc23520654"/>
      <w:bookmarkStart w:id="952" w:name="_Toc23520780"/>
      <w:bookmarkStart w:id="953" w:name="_Toc24490162"/>
      <w:bookmarkStart w:id="954" w:name="_Toc24490972"/>
      <w:bookmarkStart w:id="955" w:name="_Toc24808940"/>
      <w:bookmarkStart w:id="956" w:name="_Toc24974042"/>
      <w:bookmarkStart w:id="957" w:name="_Toc77088952"/>
      <w:bookmarkStart w:id="958" w:name="_Toc77419900"/>
      <w:bookmarkStart w:id="959" w:name="_Toc77420011"/>
      <w:bookmarkStart w:id="960" w:name="_Toc77420122"/>
      <w:bookmarkStart w:id="961" w:name="_Toc7743521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390500"/>
      <w:bookmarkStart w:id="964" w:name="_Toc86328322"/>
      <w:bookmarkStart w:id="965" w:name="_Toc110584925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86328323"/>
      <w:bookmarkStart w:id="967" w:name="_Toc110584926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22146445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>REGS-0</w:t>
    </w:r>
    <w:r>
      <w:rPr/>
      <w:t>1</w:t>
    </w:r>
    <w:r>
      <w:rPr/>
      <w:t>-R0-</w:t>
    </w:r>
    <w:r>
      <w:rPr/>
      <w:t>GOES ICD</w:t>
    </w:r>
  </w:p>
  <w:p>
    <w:pPr>
      <w:pStyle w:val="Header"/>
      <w:rPr/>
    </w:pPr>
    <w:sdt>
      <w:sdtPr/>
      <w:sdtContent>
        <w:r>
          <w:rPr/>
        </w:r>
        <w:r>
          <w:rPr/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1772</TotalTime>
  <Application>LibreOffice/7.4.1.2$Linux_X86_64 LibreOffice_project/40$Build-2</Application>
  <AppVersion>15.0000</AppVersion>
  <Pages>6</Pages>
  <Words>283</Words>
  <Characters>1655</Characters>
  <CharactersWithSpaces>1870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2022-09-28T11:41:47Z</dcterms:modified>
  <cp:revision>450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