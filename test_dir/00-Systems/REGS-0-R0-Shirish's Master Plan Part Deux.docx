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62627665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110584918"/>
      <w:bookmarkStart w:id="1" w:name="_Toc86328277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110584919"/>
      <w:bookmarkStart w:id="3" w:name="_Toc86328278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110584920"/>
      <w:bookmarkStart w:id="5" w:name="_Toc86328279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110584921"/>
      <w:bookmarkStart w:id="7" w:name="_Toc86328280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110584922"/>
      <w:bookmarkStart w:id="9" w:name="_Toc86328281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110584923"/>
      <w:bookmarkStart w:id="11" w:name="_Toc77435215"/>
      <w:bookmarkStart w:id="12" w:name="_Toc77420122"/>
      <w:bookmarkStart w:id="13" w:name="_Toc77420011"/>
      <w:bookmarkStart w:id="14" w:name="_Toc77419900"/>
      <w:bookmarkStart w:id="15" w:name="_Toc77088952"/>
      <w:bookmarkStart w:id="16" w:name="_Toc24974042"/>
      <w:bookmarkStart w:id="17" w:name="_Toc24808940"/>
      <w:bookmarkStart w:id="18" w:name="_Toc24490972"/>
      <w:bookmarkStart w:id="19" w:name="_Toc24490162"/>
      <w:bookmarkStart w:id="20" w:name="_Toc23520780"/>
      <w:bookmarkStart w:id="21" w:name="_Toc23520654"/>
      <w:bookmarkStart w:id="22" w:name="_Toc23520528"/>
      <w:bookmarkStart w:id="23" w:name="_Toc77435213"/>
      <w:bookmarkStart w:id="24" w:name="_Toc77420120"/>
      <w:bookmarkStart w:id="25" w:name="_Toc77420009"/>
      <w:bookmarkStart w:id="26" w:name="_Toc77419898"/>
      <w:bookmarkStart w:id="27" w:name="_Toc77088950"/>
      <w:bookmarkStart w:id="28" w:name="_Toc24974040"/>
      <w:bookmarkStart w:id="29" w:name="_Toc24808938"/>
      <w:bookmarkStart w:id="30" w:name="_Toc24490970"/>
      <w:bookmarkStart w:id="31" w:name="_Toc24490160"/>
      <w:bookmarkStart w:id="32" w:name="_Toc23520778"/>
      <w:bookmarkStart w:id="33" w:name="_Toc23520652"/>
      <w:bookmarkStart w:id="34" w:name="_Toc23520526"/>
      <w:bookmarkStart w:id="35" w:name="_Toc77435211"/>
      <w:bookmarkStart w:id="36" w:name="_Toc77420118"/>
      <w:bookmarkStart w:id="37" w:name="_Toc77420007"/>
      <w:bookmarkStart w:id="38" w:name="_Toc77419896"/>
      <w:bookmarkStart w:id="39" w:name="_Toc77088948"/>
      <w:bookmarkStart w:id="40" w:name="_Toc24974038"/>
      <w:bookmarkStart w:id="41" w:name="_Toc24808936"/>
      <w:bookmarkStart w:id="42" w:name="_Toc24490968"/>
      <w:bookmarkStart w:id="43" w:name="_Toc24490158"/>
      <w:bookmarkStart w:id="44" w:name="_Toc23520776"/>
      <w:bookmarkStart w:id="45" w:name="_Toc23520650"/>
      <w:bookmarkStart w:id="46" w:name="_Toc23520524"/>
      <w:bookmarkStart w:id="47" w:name="_Toc77435203"/>
      <w:bookmarkStart w:id="48" w:name="_Toc77420110"/>
      <w:bookmarkStart w:id="49" w:name="_Toc77419999"/>
      <w:bookmarkStart w:id="50" w:name="_Toc77419888"/>
      <w:bookmarkStart w:id="51" w:name="_Toc77088940"/>
      <w:bookmarkStart w:id="52" w:name="_Toc24974030"/>
      <w:bookmarkStart w:id="53" w:name="_Toc24808928"/>
      <w:bookmarkStart w:id="54" w:name="_Toc24490960"/>
      <w:bookmarkStart w:id="55" w:name="_Toc24490150"/>
      <w:bookmarkStart w:id="56" w:name="_Toc23520768"/>
      <w:bookmarkStart w:id="57" w:name="_Toc23520642"/>
      <w:bookmarkStart w:id="58" w:name="_Toc23520516"/>
      <w:bookmarkStart w:id="59" w:name="_Toc23511036"/>
      <w:bookmarkStart w:id="60" w:name="_Toc23510921"/>
      <w:bookmarkStart w:id="61" w:name="_Toc23510333"/>
      <w:bookmarkStart w:id="62" w:name="_Toc23510219"/>
      <w:bookmarkStart w:id="63" w:name="_Toc22325221"/>
      <w:bookmarkStart w:id="64" w:name="_Toc22325111"/>
      <w:bookmarkStart w:id="65" w:name="_Toc22325001"/>
      <w:bookmarkStart w:id="66" w:name="_Toc22324891"/>
      <w:bookmarkStart w:id="67" w:name="_Toc22324781"/>
      <w:bookmarkStart w:id="68" w:name="_Toc22324671"/>
      <w:bookmarkStart w:id="69" w:name="_Toc22324561"/>
      <w:bookmarkStart w:id="70" w:name="_Toc22324451"/>
      <w:bookmarkStart w:id="71" w:name="_Toc22324225"/>
      <w:bookmarkStart w:id="72" w:name="_Toc22324115"/>
      <w:bookmarkStart w:id="73" w:name="_Toc22324007"/>
      <w:bookmarkStart w:id="74" w:name="_Toc22323744"/>
      <w:bookmarkStart w:id="75" w:name="_Toc22239362"/>
      <w:bookmarkStart w:id="76" w:name="_Toc77435202"/>
      <w:bookmarkStart w:id="77" w:name="_Toc77420109"/>
      <w:bookmarkStart w:id="78" w:name="_Toc77419998"/>
      <w:bookmarkStart w:id="79" w:name="_Toc77419887"/>
      <w:bookmarkStart w:id="80" w:name="_Toc77088939"/>
      <w:bookmarkStart w:id="81" w:name="_Toc24974029"/>
      <w:bookmarkStart w:id="82" w:name="_Toc24808927"/>
      <w:bookmarkStart w:id="83" w:name="_Toc24490959"/>
      <w:bookmarkStart w:id="84" w:name="_Toc24490149"/>
      <w:bookmarkStart w:id="85" w:name="_Toc23520767"/>
      <w:bookmarkStart w:id="86" w:name="_Toc23520641"/>
      <w:bookmarkStart w:id="87" w:name="_Toc23520515"/>
      <w:bookmarkStart w:id="88" w:name="_Toc23511035"/>
      <w:bookmarkStart w:id="89" w:name="_Toc23510920"/>
      <w:bookmarkStart w:id="90" w:name="_Toc23510332"/>
      <w:bookmarkStart w:id="91" w:name="_Toc23510218"/>
      <w:bookmarkStart w:id="92" w:name="_Toc22325220"/>
      <w:bookmarkStart w:id="93" w:name="_Toc22325110"/>
      <w:bookmarkStart w:id="94" w:name="_Toc22325000"/>
      <w:bookmarkStart w:id="95" w:name="_Toc22324890"/>
      <w:bookmarkStart w:id="96" w:name="_Toc22324780"/>
      <w:bookmarkStart w:id="97" w:name="_Toc22324670"/>
      <w:bookmarkStart w:id="98" w:name="_Toc22324560"/>
      <w:bookmarkStart w:id="99" w:name="_Toc22324450"/>
      <w:bookmarkStart w:id="100" w:name="_Toc22324224"/>
      <w:bookmarkStart w:id="101" w:name="_Toc22324114"/>
      <w:bookmarkStart w:id="102" w:name="_Toc22324006"/>
      <w:bookmarkStart w:id="103" w:name="_Toc22323743"/>
      <w:bookmarkStart w:id="104" w:name="_Toc22239361"/>
      <w:bookmarkStart w:id="105" w:name="_Toc77435201"/>
      <w:bookmarkStart w:id="106" w:name="_Toc77420108"/>
      <w:bookmarkStart w:id="107" w:name="_Toc77419997"/>
      <w:bookmarkStart w:id="108" w:name="_Toc77419886"/>
      <w:bookmarkStart w:id="109" w:name="_Toc77088938"/>
      <w:bookmarkStart w:id="110" w:name="_Toc24974028"/>
      <w:bookmarkStart w:id="111" w:name="_Toc24808926"/>
      <w:bookmarkStart w:id="112" w:name="_Toc24490958"/>
      <w:bookmarkStart w:id="113" w:name="_Toc24490148"/>
      <w:bookmarkStart w:id="114" w:name="_Toc23520766"/>
      <w:bookmarkStart w:id="115" w:name="_Toc23520640"/>
      <w:bookmarkStart w:id="116" w:name="_Toc23520514"/>
      <w:bookmarkStart w:id="117" w:name="_Toc23511034"/>
      <w:bookmarkStart w:id="118" w:name="_Toc23510919"/>
      <w:bookmarkStart w:id="119" w:name="_Toc23510331"/>
      <w:bookmarkStart w:id="120" w:name="_Toc23510217"/>
      <w:bookmarkStart w:id="121" w:name="_Toc22325219"/>
      <w:bookmarkStart w:id="122" w:name="_Toc22325109"/>
      <w:bookmarkStart w:id="123" w:name="_Toc22324999"/>
      <w:bookmarkStart w:id="124" w:name="_Toc22324889"/>
      <w:bookmarkStart w:id="125" w:name="_Toc22324779"/>
      <w:bookmarkStart w:id="126" w:name="_Toc22324669"/>
      <w:bookmarkStart w:id="127" w:name="_Toc22324559"/>
      <w:bookmarkStart w:id="128" w:name="_Toc22324449"/>
      <w:bookmarkStart w:id="129" w:name="_Toc22324223"/>
      <w:bookmarkStart w:id="130" w:name="_Toc22324113"/>
      <w:bookmarkStart w:id="131" w:name="_Toc22324005"/>
      <w:bookmarkStart w:id="132" w:name="_Toc22323742"/>
      <w:bookmarkStart w:id="133" w:name="_Toc22239360"/>
      <w:bookmarkStart w:id="134" w:name="_Toc77435200"/>
      <w:bookmarkStart w:id="135" w:name="_Toc77420107"/>
      <w:bookmarkStart w:id="136" w:name="_Toc77419996"/>
      <w:bookmarkStart w:id="137" w:name="_Toc77419885"/>
      <w:bookmarkStart w:id="138" w:name="_Toc77088937"/>
      <w:bookmarkStart w:id="139" w:name="_Toc24974027"/>
      <w:bookmarkStart w:id="140" w:name="_Toc24808925"/>
      <w:bookmarkStart w:id="141" w:name="_Toc24490957"/>
      <w:bookmarkStart w:id="142" w:name="_Toc24490147"/>
      <w:bookmarkStart w:id="143" w:name="_Toc23520765"/>
      <w:bookmarkStart w:id="144" w:name="_Toc23520639"/>
      <w:bookmarkStart w:id="145" w:name="_Toc23520513"/>
      <w:bookmarkStart w:id="146" w:name="_Toc23511033"/>
      <w:bookmarkStart w:id="147" w:name="_Toc23510918"/>
      <w:bookmarkStart w:id="148" w:name="_Toc23510330"/>
      <w:bookmarkStart w:id="149" w:name="_Toc23510216"/>
      <w:bookmarkStart w:id="150" w:name="_Toc22325218"/>
      <w:bookmarkStart w:id="151" w:name="_Toc22325108"/>
      <w:bookmarkStart w:id="152" w:name="_Toc22324998"/>
      <w:bookmarkStart w:id="153" w:name="_Toc22324888"/>
      <w:bookmarkStart w:id="154" w:name="_Toc22324778"/>
      <w:bookmarkStart w:id="155" w:name="_Toc22324668"/>
      <w:bookmarkStart w:id="156" w:name="_Toc22324558"/>
      <w:bookmarkStart w:id="157" w:name="_Toc22324448"/>
      <w:bookmarkStart w:id="158" w:name="_Toc22324222"/>
      <w:bookmarkStart w:id="159" w:name="_Toc22324112"/>
      <w:bookmarkStart w:id="160" w:name="_Toc22324004"/>
      <w:bookmarkStart w:id="161" w:name="_Toc22323741"/>
      <w:bookmarkStart w:id="162" w:name="_Toc22239359"/>
      <w:bookmarkStart w:id="163" w:name="_Toc77435199"/>
      <w:bookmarkStart w:id="164" w:name="_Toc77420106"/>
      <w:bookmarkStart w:id="165" w:name="_Toc77419995"/>
      <w:bookmarkStart w:id="166" w:name="_Toc77419884"/>
      <w:bookmarkStart w:id="167" w:name="_Toc77088936"/>
      <w:bookmarkStart w:id="168" w:name="_Toc24974026"/>
      <w:bookmarkStart w:id="169" w:name="_Toc24808924"/>
      <w:bookmarkStart w:id="170" w:name="_Toc24490956"/>
      <w:bookmarkStart w:id="171" w:name="_Toc24490146"/>
      <w:bookmarkStart w:id="172" w:name="_Toc23520764"/>
      <w:bookmarkStart w:id="173" w:name="_Toc23520638"/>
      <w:bookmarkStart w:id="174" w:name="_Toc23520512"/>
      <w:bookmarkStart w:id="175" w:name="_Toc23511032"/>
      <w:bookmarkStart w:id="176" w:name="_Toc23510917"/>
      <w:bookmarkStart w:id="177" w:name="_Toc23510329"/>
      <w:bookmarkStart w:id="178" w:name="_Toc23510215"/>
      <w:bookmarkStart w:id="179" w:name="_Toc22325217"/>
      <w:bookmarkStart w:id="180" w:name="_Toc22325107"/>
      <w:bookmarkStart w:id="181" w:name="_Toc22324997"/>
      <w:bookmarkStart w:id="182" w:name="_Toc22324887"/>
      <w:bookmarkStart w:id="183" w:name="_Toc22324777"/>
      <w:bookmarkStart w:id="184" w:name="_Toc22324667"/>
      <w:bookmarkStart w:id="185" w:name="_Toc22324557"/>
      <w:bookmarkStart w:id="186" w:name="_Toc22324447"/>
      <w:bookmarkStart w:id="187" w:name="_Toc22324221"/>
      <w:bookmarkStart w:id="188" w:name="_Toc22324111"/>
      <w:bookmarkStart w:id="189" w:name="_Toc22324003"/>
      <w:bookmarkStart w:id="190" w:name="_Toc22323740"/>
      <w:bookmarkStart w:id="191" w:name="_Toc22239358"/>
      <w:bookmarkStart w:id="192" w:name="_Toc77435198"/>
      <w:bookmarkStart w:id="193" w:name="_Toc77420105"/>
      <w:bookmarkStart w:id="194" w:name="_Toc77419994"/>
      <w:bookmarkStart w:id="195" w:name="_Toc77419883"/>
      <w:bookmarkStart w:id="196" w:name="_Toc77088935"/>
      <w:bookmarkStart w:id="197" w:name="_Toc24974025"/>
      <w:bookmarkStart w:id="198" w:name="_Toc24808923"/>
      <w:bookmarkStart w:id="199" w:name="_Toc24490955"/>
      <w:bookmarkStart w:id="200" w:name="_Toc24490145"/>
      <w:bookmarkStart w:id="201" w:name="_Toc23520763"/>
      <w:bookmarkStart w:id="202" w:name="_Toc23520637"/>
      <w:bookmarkStart w:id="203" w:name="_Toc23520511"/>
      <w:bookmarkStart w:id="204" w:name="_Toc23511031"/>
      <w:bookmarkStart w:id="205" w:name="_Toc23510916"/>
      <w:bookmarkStart w:id="206" w:name="_Toc23510328"/>
      <w:bookmarkStart w:id="207" w:name="_Toc23510214"/>
      <w:bookmarkStart w:id="208" w:name="_Toc22325216"/>
      <w:bookmarkStart w:id="209" w:name="_Toc22325106"/>
      <w:bookmarkStart w:id="210" w:name="_Toc22324996"/>
      <w:bookmarkStart w:id="211" w:name="_Toc22324886"/>
      <w:bookmarkStart w:id="212" w:name="_Toc22324776"/>
      <w:bookmarkStart w:id="213" w:name="_Toc22324666"/>
      <w:bookmarkStart w:id="214" w:name="_Toc22324556"/>
      <w:bookmarkStart w:id="215" w:name="_Toc22324446"/>
      <w:bookmarkStart w:id="216" w:name="_Toc22324220"/>
      <w:bookmarkStart w:id="217" w:name="_Toc22324110"/>
      <w:bookmarkStart w:id="218" w:name="_Toc22324002"/>
      <w:bookmarkStart w:id="219" w:name="_Toc22323739"/>
      <w:bookmarkStart w:id="220" w:name="_Toc22239357"/>
      <w:bookmarkStart w:id="221" w:name="_Toc77435197"/>
      <w:bookmarkStart w:id="222" w:name="_Toc77420104"/>
      <w:bookmarkStart w:id="223" w:name="_Toc77419993"/>
      <w:bookmarkStart w:id="224" w:name="_Toc77419882"/>
      <w:bookmarkStart w:id="225" w:name="_Toc77088934"/>
      <w:bookmarkStart w:id="226" w:name="_Toc24974024"/>
      <w:bookmarkStart w:id="227" w:name="_Toc24808922"/>
      <w:bookmarkStart w:id="228" w:name="_Toc24490954"/>
      <w:bookmarkStart w:id="229" w:name="_Toc24490144"/>
      <w:bookmarkStart w:id="230" w:name="_Toc23520762"/>
      <w:bookmarkStart w:id="231" w:name="_Toc23520636"/>
      <w:bookmarkStart w:id="232" w:name="_Toc23520510"/>
      <w:bookmarkStart w:id="233" w:name="_Toc23511030"/>
      <w:bookmarkStart w:id="234" w:name="_Toc23510915"/>
      <w:bookmarkStart w:id="235" w:name="_Toc23510327"/>
      <w:bookmarkStart w:id="236" w:name="_Toc23510213"/>
      <w:bookmarkStart w:id="237" w:name="_Toc22325215"/>
      <w:bookmarkStart w:id="238" w:name="_Toc22325105"/>
      <w:bookmarkStart w:id="239" w:name="_Toc22324995"/>
      <w:bookmarkStart w:id="240" w:name="_Toc22324885"/>
      <w:bookmarkStart w:id="241" w:name="_Toc22324775"/>
      <w:bookmarkStart w:id="242" w:name="_Toc22324665"/>
      <w:bookmarkStart w:id="243" w:name="_Toc22324555"/>
      <w:bookmarkStart w:id="244" w:name="_Toc22324445"/>
      <w:bookmarkStart w:id="245" w:name="_Toc22324219"/>
      <w:bookmarkStart w:id="246" w:name="_Toc22324109"/>
      <w:bookmarkStart w:id="247" w:name="_Toc22324001"/>
      <w:bookmarkStart w:id="248" w:name="_Toc22323738"/>
      <w:bookmarkStart w:id="249" w:name="_Toc22239356"/>
      <w:bookmarkStart w:id="250" w:name="_Toc77435196"/>
      <w:bookmarkStart w:id="251" w:name="_Toc77420103"/>
      <w:bookmarkStart w:id="252" w:name="_Toc77419992"/>
      <w:bookmarkStart w:id="253" w:name="_Toc77419881"/>
      <w:bookmarkStart w:id="254" w:name="_Toc77088933"/>
      <w:bookmarkStart w:id="255" w:name="_Toc24974023"/>
      <w:bookmarkStart w:id="256" w:name="_Toc24808921"/>
      <w:bookmarkStart w:id="257" w:name="_Toc24490953"/>
      <w:bookmarkStart w:id="258" w:name="_Toc24490143"/>
      <w:bookmarkStart w:id="259" w:name="_Toc23520761"/>
      <w:bookmarkStart w:id="260" w:name="_Toc23520635"/>
      <w:bookmarkStart w:id="261" w:name="_Toc23520509"/>
      <w:bookmarkStart w:id="262" w:name="_Toc23511029"/>
      <w:bookmarkStart w:id="263" w:name="_Toc23510914"/>
      <w:bookmarkStart w:id="264" w:name="_Toc23510326"/>
      <w:bookmarkStart w:id="265" w:name="_Toc23510212"/>
      <w:bookmarkStart w:id="266" w:name="_Toc22325214"/>
      <w:bookmarkStart w:id="267" w:name="_Toc22325104"/>
      <w:bookmarkStart w:id="268" w:name="_Toc22324994"/>
      <w:bookmarkStart w:id="269" w:name="_Toc22324884"/>
      <w:bookmarkStart w:id="270" w:name="_Toc22324774"/>
      <w:bookmarkStart w:id="271" w:name="_Toc22324664"/>
      <w:bookmarkStart w:id="272" w:name="_Toc22324554"/>
      <w:bookmarkStart w:id="273" w:name="_Toc22324444"/>
      <w:bookmarkStart w:id="274" w:name="_Toc22324218"/>
      <w:bookmarkStart w:id="275" w:name="_Toc22324108"/>
      <w:bookmarkStart w:id="276" w:name="_Toc22324000"/>
      <w:bookmarkStart w:id="277" w:name="_Toc22323737"/>
      <w:bookmarkStart w:id="278" w:name="_Toc22239355"/>
      <w:bookmarkStart w:id="279" w:name="_Toc77435195"/>
      <w:bookmarkStart w:id="280" w:name="_Toc77420102"/>
      <w:bookmarkStart w:id="281" w:name="_Toc77419991"/>
      <w:bookmarkStart w:id="282" w:name="_Toc77419880"/>
      <w:bookmarkStart w:id="283" w:name="_Toc77088932"/>
      <w:bookmarkStart w:id="284" w:name="_Toc24974022"/>
      <w:bookmarkStart w:id="285" w:name="_Toc24808920"/>
      <w:bookmarkStart w:id="286" w:name="_Toc24490952"/>
      <w:bookmarkStart w:id="287" w:name="_Toc24490142"/>
      <w:bookmarkStart w:id="288" w:name="_Toc23520760"/>
      <w:bookmarkStart w:id="289" w:name="_Toc23520634"/>
      <w:bookmarkStart w:id="290" w:name="_Toc23520508"/>
      <w:bookmarkStart w:id="291" w:name="_Toc23511028"/>
      <w:bookmarkStart w:id="292" w:name="_Toc23510913"/>
      <w:bookmarkStart w:id="293" w:name="_Toc23510325"/>
      <w:bookmarkStart w:id="294" w:name="_Toc23510211"/>
      <w:bookmarkStart w:id="295" w:name="_Toc22325213"/>
      <w:bookmarkStart w:id="296" w:name="_Toc22325103"/>
      <w:bookmarkStart w:id="297" w:name="_Toc22324993"/>
      <w:bookmarkStart w:id="298" w:name="_Toc22324883"/>
      <w:bookmarkStart w:id="299" w:name="_Toc22324773"/>
      <w:bookmarkStart w:id="300" w:name="_Toc22324663"/>
      <w:bookmarkStart w:id="301" w:name="_Toc22324553"/>
      <w:bookmarkStart w:id="302" w:name="_Toc22324443"/>
      <w:bookmarkStart w:id="303" w:name="_Toc22324217"/>
      <w:bookmarkStart w:id="304" w:name="_Toc22324107"/>
      <w:bookmarkStart w:id="305" w:name="_Toc22323999"/>
      <w:bookmarkStart w:id="306" w:name="_Toc22323736"/>
      <w:bookmarkStart w:id="307" w:name="_Toc22239354"/>
      <w:bookmarkStart w:id="308" w:name="_Toc77435194"/>
      <w:bookmarkStart w:id="309" w:name="_Toc77420101"/>
      <w:bookmarkStart w:id="310" w:name="_Toc77419990"/>
      <w:bookmarkStart w:id="311" w:name="_Toc77419879"/>
      <w:bookmarkStart w:id="312" w:name="_Toc77088931"/>
      <w:bookmarkStart w:id="313" w:name="_Toc24974021"/>
      <w:bookmarkStart w:id="314" w:name="_Toc24808919"/>
      <w:bookmarkStart w:id="315" w:name="_Toc24490951"/>
      <w:bookmarkStart w:id="316" w:name="_Toc24490141"/>
      <w:bookmarkStart w:id="317" w:name="_Toc23520759"/>
      <w:bookmarkStart w:id="318" w:name="_Toc23520633"/>
      <w:bookmarkStart w:id="319" w:name="_Toc23520507"/>
      <w:bookmarkStart w:id="320" w:name="_Toc23511027"/>
      <w:bookmarkStart w:id="321" w:name="_Toc23510912"/>
      <w:bookmarkStart w:id="322" w:name="_Toc23510324"/>
      <w:bookmarkStart w:id="323" w:name="_Toc23510210"/>
      <w:bookmarkStart w:id="324" w:name="_Toc22325212"/>
      <w:bookmarkStart w:id="325" w:name="_Toc22325102"/>
      <w:bookmarkStart w:id="326" w:name="_Toc22324992"/>
      <w:bookmarkStart w:id="327" w:name="_Toc22324882"/>
      <w:bookmarkStart w:id="328" w:name="_Toc22324772"/>
      <w:bookmarkStart w:id="329" w:name="_Toc22324662"/>
      <w:bookmarkStart w:id="330" w:name="_Toc22324552"/>
      <w:bookmarkStart w:id="331" w:name="_Toc22324442"/>
      <w:bookmarkStart w:id="332" w:name="_Toc22324216"/>
      <w:bookmarkStart w:id="333" w:name="_Toc22324106"/>
      <w:bookmarkStart w:id="334" w:name="_Toc22323998"/>
      <w:bookmarkStart w:id="335" w:name="_Toc22323735"/>
      <w:bookmarkStart w:id="336" w:name="_Toc22239353"/>
      <w:bookmarkStart w:id="337" w:name="_Toc77435193"/>
      <w:bookmarkStart w:id="338" w:name="_Toc77420100"/>
      <w:bookmarkStart w:id="339" w:name="_Toc77419989"/>
      <w:bookmarkStart w:id="340" w:name="_Toc77419878"/>
      <w:bookmarkStart w:id="341" w:name="_Toc77088930"/>
      <w:bookmarkStart w:id="342" w:name="_Toc24974020"/>
      <w:bookmarkStart w:id="343" w:name="_Toc24808918"/>
      <w:bookmarkStart w:id="344" w:name="_Toc24490950"/>
      <w:bookmarkStart w:id="345" w:name="_Toc24490140"/>
      <w:bookmarkStart w:id="346" w:name="_Toc23520758"/>
      <w:bookmarkStart w:id="347" w:name="_Toc23520632"/>
      <w:bookmarkStart w:id="348" w:name="_Toc23520506"/>
      <w:bookmarkStart w:id="349" w:name="_Toc23511026"/>
      <w:bookmarkStart w:id="350" w:name="_Toc23510911"/>
      <w:bookmarkStart w:id="351" w:name="_Toc23510323"/>
      <w:bookmarkStart w:id="352" w:name="_Toc23510209"/>
      <w:bookmarkStart w:id="353" w:name="_Toc22325211"/>
      <w:bookmarkStart w:id="354" w:name="_Toc22325101"/>
      <w:bookmarkStart w:id="355" w:name="_Toc22324991"/>
      <w:bookmarkStart w:id="356" w:name="_Toc22324881"/>
      <w:bookmarkStart w:id="357" w:name="_Toc22324771"/>
      <w:bookmarkStart w:id="358" w:name="_Toc22324661"/>
      <w:bookmarkStart w:id="359" w:name="_Toc22324551"/>
      <w:bookmarkStart w:id="360" w:name="_Toc22324441"/>
      <w:bookmarkStart w:id="361" w:name="_Toc22324215"/>
      <w:bookmarkStart w:id="362" w:name="_Toc22324105"/>
      <w:bookmarkStart w:id="363" w:name="_Toc22323997"/>
      <w:bookmarkStart w:id="364" w:name="_Toc22323734"/>
      <w:bookmarkStart w:id="365" w:name="_Toc22239352"/>
      <w:bookmarkStart w:id="366" w:name="_Toc77435192"/>
      <w:bookmarkStart w:id="367" w:name="_Toc77420099"/>
      <w:bookmarkStart w:id="368" w:name="_Toc77419988"/>
      <w:bookmarkStart w:id="369" w:name="_Toc77419877"/>
      <w:bookmarkStart w:id="370" w:name="_Toc77088929"/>
      <w:bookmarkStart w:id="371" w:name="_Toc24974019"/>
      <w:bookmarkStart w:id="372" w:name="_Toc24808917"/>
      <w:bookmarkStart w:id="373" w:name="_Toc24490949"/>
      <w:bookmarkStart w:id="374" w:name="_Toc24490139"/>
      <w:bookmarkStart w:id="375" w:name="_Toc23520757"/>
      <w:bookmarkStart w:id="376" w:name="_Toc23520631"/>
      <w:bookmarkStart w:id="377" w:name="_Toc23520505"/>
      <w:bookmarkStart w:id="378" w:name="_Toc23511025"/>
      <w:bookmarkStart w:id="379" w:name="_Toc23510910"/>
      <w:bookmarkStart w:id="380" w:name="_Toc23510322"/>
      <w:bookmarkStart w:id="381" w:name="_Toc23510208"/>
      <w:bookmarkStart w:id="382" w:name="_Toc22325210"/>
      <w:bookmarkStart w:id="383" w:name="_Toc22325100"/>
      <w:bookmarkStart w:id="384" w:name="_Toc22324990"/>
      <w:bookmarkStart w:id="385" w:name="_Toc22324880"/>
      <w:bookmarkStart w:id="386" w:name="_Toc22324770"/>
      <w:bookmarkStart w:id="387" w:name="_Toc22324660"/>
      <w:bookmarkStart w:id="388" w:name="_Toc22324550"/>
      <w:bookmarkStart w:id="389" w:name="_Toc22324440"/>
      <w:bookmarkStart w:id="390" w:name="_Toc22324214"/>
      <w:bookmarkStart w:id="391" w:name="_Toc22324104"/>
      <w:bookmarkStart w:id="392" w:name="_Toc22323996"/>
      <w:bookmarkStart w:id="393" w:name="_Toc22323733"/>
      <w:bookmarkStart w:id="394" w:name="_Toc22239351"/>
      <w:bookmarkStart w:id="395" w:name="_Toc77435191"/>
      <w:bookmarkStart w:id="396" w:name="_Toc77420098"/>
      <w:bookmarkStart w:id="397" w:name="_Toc77419987"/>
      <w:bookmarkStart w:id="398" w:name="_Toc77419876"/>
      <w:bookmarkStart w:id="399" w:name="_Toc77088928"/>
      <w:bookmarkStart w:id="400" w:name="_Toc24974018"/>
      <w:bookmarkStart w:id="401" w:name="_Toc24808916"/>
      <w:bookmarkStart w:id="402" w:name="_Toc24490948"/>
      <w:bookmarkStart w:id="403" w:name="_Toc24490138"/>
      <w:bookmarkStart w:id="404" w:name="_Toc23520756"/>
      <w:bookmarkStart w:id="405" w:name="_Toc23520630"/>
      <w:bookmarkStart w:id="406" w:name="_Toc23520504"/>
      <w:bookmarkStart w:id="407" w:name="_Toc23511024"/>
      <w:bookmarkStart w:id="408" w:name="_Toc23510909"/>
      <w:bookmarkStart w:id="409" w:name="_Toc23510321"/>
      <w:bookmarkStart w:id="410" w:name="_Toc23510207"/>
      <w:bookmarkStart w:id="411" w:name="_Toc22325209"/>
      <w:bookmarkStart w:id="412" w:name="_Toc22325099"/>
      <w:bookmarkStart w:id="413" w:name="_Toc22324989"/>
      <w:bookmarkStart w:id="414" w:name="_Toc22324879"/>
      <w:bookmarkStart w:id="415" w:name="_Toc22324769"/>
      <w:bookmarkStart w:id="416" w:name="_Toc22324659"/>
      <w:bookmarkStart w:id="417" w:name="_Toc22324549"/>
      <w:bookmarkStart w:id="418" w:name="_Toc22324439"/>
      <w:bookmarkStart w:id="419" w:name="_Toc22324213"/>
      <w:bookmarkStart w:id="420" w:name="_Toc22324103"/>
      <w:bookmarkStart w:id="421" w:name="_Toc22323995"/>
      <w:bookmarkStart w:id="422" w:name="_Toc22323732"/>
      <w:bookmarkStart w:id="423" w:name="_Toc22239350"/>
      <w:bookmarkStart w:id="424" w:name="_Toc77435190"/>
      <w:bookmarkStart w:id="425" w:name="_Toc77420097"/>
      <w:bookmarkStart w:id="426" w:name="_Toc77419986"/>
      <w:bookmarkStart w:id="427" w:name="_Toc77419875"/>
      <w:bookmarkStart w:id="428" w:name="_Toc77088927"/>
      <w:bookmarkStart w:id="429" w:name="_Toc24974017"/>
      <w:bookmarkStart w:id="430" w:name="_Toc24808915"/>
      <w:bookmarkStart w:id="431" w:name="_Toc24490947"/>
      <w:bookmarkStart w:id="432" w:name="_Toc24490137"/>
      <w:bookmarkStart w:id="433" w:name="_Toc23520755"/>
      <w:bookmarkStart w:id="434" w:name="_Toc23520629"/>
      <w:bookmarkStart w:id="435" w:name="_Toc23520503"/>
      <w:bookmarkStart w:id="436" w:name="_Toc23511023"/>
      <w:bookmarkStart w:id="437" w:name="_Toc23510908"/>
      <w:bookmarkStart w:id="438" w:name="_Toc23510320"/>
      <w:bookmarkStart w:id="439" w:name="_Toc23510206"/>
      <w:bookmarkStart w:id="440" w:name="_Toc22325208"/>
      <w:bookmarkStart w:id="441" w:name="_Toc22325098"/>
      <w:bookmarkStart w:id="442" w:name="_Toc22324988"/>
      <w:bookmarkStart w:id="443" w:name="_Toc22324878"/>
      <w:bookmarkStart w:id="444" w:name="_Toc22324768"/>
      <w:bookmarkStart w:id="445" w:name="_Toc22324658"/>
      <w:bookmarkStart w:id="446" w:name="_Toc22324548"/>
      <w:bookmarkStart w:id="447" w:name="_Toc22324438"/>
      <w:bookmarkStart w:id="448" w:name="_Toc22324212"/>
      <w:bookmarkStart w:id="449" w:name="_Toc22324102"/>
      <w:bookmarkStart w:id="450" w:name="_Toc22323994"/>
      <w:bookmarkStart w:id="451" w:name="_Toc22323731"/>
      <w:bookmarkStart w:id="452" w:name="_Toc22239349"/>
      <w:bookmarkStart w:id="453" w:name="_Toc77435189"/>
      <w:bookmarkStart w:id="454" w:name="_Toc77420096"/>
      <w:bookmarkStart w:id="455" w:name="_Toc77419985"/>
      <w:bookmarkStart w:id="456" w:name="_Toc77419874"/>
      <w:bookmarkStart w:id="457" w:name="_Toc77088926"/>
      <w:bookmarkStart w:id="458" w:name="_Toc24974016"/>
      <w:bookmarkStart w:id="459" w:name="_Toc24808914"/>
      <w:bookmarkStart w:id="460" w:name="_Toc24490946"/>
      <w:bookmarkStart w:id="461" w:name="_Toc24490136"/>
      <w:bookmarkStart w:id="462" w:name="_Toc23520754"/>
      <w:bookmarkStart w:id="463" w:name="_Toc23520628"/>
      <w:bookmarkStart w:id="464" w:name="_Toc23520502"/>
      <w:bookmarkStart w:id="465" w:name="_Toc23511022"/>
      <w:bookmarkStart w:id="466" w:name="_Toc23510907"/>
      <w:bookmarkStart w:id="467" w:name="_Toc23510319"/>
      <w:bookmarkStart w:id="468" w:name="_Toc23510205"/>
      <w:bookmarkStart w:id="469" w:name="_Toc22325207"/>
      <w:bookmarkStart w:id="470" w:name="_Toc22325097"/>
      <w:bookmarkStart w:id="471" w:name="_Toc22324987"/>
      <w:bookmarkStart w:id="472" w:name="_Toc22324877"/>
      <w:bookmarkStart w:id="473" w:name="_Toc22324767"/>
      <w:bookmarkStart w:id="474" w:name="_Toc22324657"/>
      <w:bookmarkStart w:id="475" w:name="_Toc22324547"/>
      <w:bookmarkStart w:id="476" w:name="_Toc22324437"/>
      <w:bookmarkStart w:id="477" w:name="_Toc22324211"/>
      <w:bookmarkStart w:id="478" w:name="_Toc22324101"/>
      <w:bookmarkStart w:id="479" w:name="_Toc22323993"/>
      <w:bookmarkStart w:id="480" w:name="_Toc22323730"/>
      <w:bookmarkStart w:id="481" w:name="_Toc22239348"/>
      <w:bookmarkStart w:id="482" w:name="_Toc77435188"/>
      <w:bookmarkStart w:id="483" w:name="_Toc77420095"/>
      <w:bookmarkStart w:id="484" w:name="_Toc77419984"/>
      <w:bookmarkStart w:id="485" w:name="_Toc77419873"/>
      <w:bookmarkStart w:id="486" w:name="_Toc77088925"/>
      <w:bookmarkStart w:id="487" w:name="_Toc24974015"/>
      <w:bookmarkStart w:id="488" w:name="_Toc24808913"/>
      <w:bookmarkStart w:id="489" w:name="_Toc24490945"/>
      <w:bookmarkStart w:id="490" w:name="_Toc24490135"/>
      <w:bookmarkStart w:id="491" w:name="_Toc23520753"/>
      <w:bookmarkStart w:id="492" w:name="_Toc23520627"/>
      <w:bookmarkStart w:id="493" w:name="_Toc23520501"/>
      <w:bookmarkStart w:id="494" w:name="_Toc23511021"/>
      <w:bookmarkStart w:id="495" w:name="_Toc23510906"/>
      <w:bookmarkStart w:id="496" w:name="_Toc23510318"/>
      <w:bookmarkStart w:id="497" w:name="_Toc23510204"/>
      <w:bookmarkStart w:id="498" w:name="_Toc22325206"/>
      <w:bookmarkStart w:id="499" w:name="_Toc22325096"/>
      <w:bookmarkStart w:id="500" w:name="_Toc22324986"/>
      <w:bookmarkStart w:id="501" w:name="_Toc22324876"/>
      <w:bookmarkStart w:id="502" w:name="_Toc22324766"/>
      <w:bookmarkStart w:id="503" w:name="_Toc22324656"/>
      <w:bookmarkStart w:id="504" w:name="_Toc22324546"/>
      <w:bookmarkStart w:id="505" w:name="_Toc22324436"/>
      <w:bookmarkStart w:id="506" w:name="_Toc22324210"/>
      <w:bookmarkStart w:id="507" w:name="_Toc22324100"/>
      <w:bookmarkStart w:id="508" w:name="_Toc22323992"/>
      <w:bookmarkStart w:id="509" w:name="_Toc22323729"/>
      <w:bookmarkStart w:id="510" w:name="_Toc22239347"/>
      <w:bookmarkStart w:id="511" w:name="_Toc77435187"/>
      <w:bookmarkStart w:id="512" w:name="_Toc77420094"/>
      <w:bookmarkStart w:id="513" w:name="_Toc77419983"/>
      <w:bookmarkStart w:id="514" w:name="_Toc77419872"/>
      <w:bookmarkStart w:id="515" w:name="_Toc77088924"/>
      <w:bookmarkStart w:id="516" w:name="_Toc24974014"/>
      <w:bookmarkStart w:id="517" w:name="_Toc24808912"/>
      <w:bookmarkStart w:id="518" w:name="_Toc24490944"/>
      <w:bookmarkStart w:id="519" w:name="_Toc24490134"/>
      <w:bookmarkStart w:id="520" w:name="_Toc23520752"/>
      <w:bookmarkStart w:id="521" w:name="_Toc23520626"/>
      <w:bookmarkStart w:id="522" w:name="_Toc23520500"/>
      <w:bookmarkStart w:id="523" w:name="_Toc23511020"/>
      <w:bookmarkStart w:id="524" w:name="_Toc23510905"/>
      <w:bookmarkStart w:id="525" w:name="_Toc23510317"/>
      <w:bookmarkStart w:id="526" w:name="_Toc23510203"/>
      <w:bookmarkStart w:id="527" w:name="_Toc22325205"/>
      <w:bookmarkStart w:id="528" w:name="_Toc22325095"/>
      <w:bookmarkStart w:id="529" w:name="_Toc22324985"/>
      <w:bookmarkStart w:id="530" w:name="_Toc22324875"/>
      <w:bookmarkStart w:id="531" w:name="_Toc22324765"/>
      <w:bookmarkStart w:id="532" w:name="_Toc22324655"/>
      <w:bookmarkStart w:id="533" w:name="_Toc22324545"/>
      <w:bookmarkStart w:id="534" w:name="_Toc22324435"/>
      <w:bookmarkStart w:id="535" w:name="_Toc22324209"/>
      <w:bookmarkStart w:id="536" w:name="_Toc22324099"/>
      <w:bookmarkStart w:id="537" w:name="_Toc22323991"/>
      <w:bookmarkStart w:id="538" w:name="_Toc22323728"/>
      <w:bookmarkStart w:id="539" w:name="_Toc22239346"/>
      <w:bookmarkStart w:id="540" w:name="_Toc77435186"/>
      <w:bookmarkStart w:id="541" w:name="_Toc77420093"/>
      <w:bookmarkStart w:id="542" w:name="_Toc77419982"/>
      <w:bookmarkStart w:id="543" w:name="_Toc77419871"/>
      <w:bookmarkStart w:id="544" w:name="_Toc77088923"/>
      <w:bookmarkStart w:id="545" w:name="_Toc24974013"/>
      <w:bookmarkStart w:id="546" w:name="_Toc24808911"/>
      <w:bookmarkStart w:id="547" w:name="_Toc24490943"/>
      <w:bookmarkStart w:id="548" w:name="_Toc24490133"/>
      <w:bookmarkStart w:id="549" w:name="_Toc23520751"/>
      <w:bookmarkStart w:id="550" w:name="_Toc23520625"/>
      <w:bookmarkStart w:id="551" w:name="_Toc23520499"/>
      <w:bookmarkStart w:id="552" w:name="_Toc23511019"/>
      <w:bookmarkStart w:id="553" w:name="_Toc23510904"/>
      <w:bookmarkStart w:id="554" w:name="_Toc23510316"/>
      <w:bookmarkStart w:id="555" w:name="_Toc23510202"/>
      <w:bookmarkStart w:id="556" w:name="_Toc22325204"/>
      <w:bookmarkStart w:id="557" w:name="_Toc22325094"/>
      <w:bookmarkStart w:id="558" w:name="_Toc22324984"/>
      <w:bookmarkStart w:id="559" w:name="_Toc22324874"/>
      <w:bookmarkStart w:id="560" w:name="_Toc22324764"/>
      <w:bookmarkStart w:id="561" w:name="_Toc22324654"/>
      <w:bookmarkStart w:id="562" w:name="_Toc22324544"/>
      <w:bookmarkStart w:id="563" w:name="_Toc22324434"/>
      <w:bookmarkStart w:id="564" w:name="_Toc22324208"/>
      <w:bookmarkStart w:id="565" w:name="_Toc22324098"/>
      <w:bookmarkStart w:id="566" w:name="_Toc22323990"/>
      <w:bookmarkStart w:id="567" w:name="_Toc22323727"/>
      <w:bookmarkStart w:id="568" w:name="_Toc22239345"/>
      <w:bookmarkStart w:id="569" w:name="_Toc77435185"/>
      <w:bookmarkStart w:id="570" w:name="_Toc77420092"/>
      <w:bookmarkStart w:id="571" w:name="_Toc77419981"/>
      <w:bookmarkStart w:id="572" w:name="_Toc77419870"/>
      <w:bookmarkStart w:id="573" w:name="_Toc77088922"/>
      <w:bookmarkStart w:id="574" w:name="_Toc24974012"/>
      <w:bookmarkStart w:id="575" w:name="_Toc24808910"/>
      <w:bookmarkStart w:id="576" w:name="_Toc24490942"/>
      <w:bookmarkStart w:id="577" w:name="_Toc24490132"/>
      <w:bookmarkStart w:id="578" w:name="_Toc23520750"/>
      <w:bookmarkStart w:id="579" w:name="_Toc23520624"/>
      <w:bookmarkStart w:id="580" w:name="_Toc23520498"/>
      <w:bookmarkStart w:id="581" w:name="_Toc23511018"/>
      <w:bookmarkStart w:id="582" w:name="_Toc23510903"/>
      <w:bookmarkStart w:id="583" w:name="_Toc23510315"/>
      <w:bookmarkStart w:id="584" w:name="_Toc23510201"/>
      <w:bookmarkStart w:id="585" w:name="_Toc22325203"/>
      <w:bookmarkStart w:id="586" w:name="_Toc22325093"/>
      <w:bookmarkStart w:id="587" w:name="_Toc22324983"/>
      <w:bookmarkStart w:id="588" w:name="_Toc22324873"/>
      <w:bookmarkStart w:id="589" w:name="_Toc22324763"/>
      <w:bookmarkStart w:id="590" w:name="_Toc22324653"/>
      <w:bookmarkStart w:id="591" w:name="_Toc22324543"/>
      <w:bookmarkStart w:id="592" w:name="_Toc22324433"/>
      <w:bookmarkStart w:id="593" w:name="_Toc22324207"/>
      <w:bookmarkStart w:id="594" w:name="_Toc22324097"/>
      <w:bookmarkStart w:id="595" w:name="_Toc22323989"/>
      <w:bookmarkStart w:id="596" w:name="_Toc22323726"/>
      <w:bookmarkStart w:id="597" w:name="_Toc22239344"/>
      <w:bookmarkStart w:id="598" w:name="_Toc77435184"/>
      <w:bookmarkStart w:id="599" w:name="_Toc77420091"/>
      <w:bookmarkStart w:id="600" w:name="_Toc77419980"/>
      <w:bookmarkStart w:id="601" w:name="_Toc77419869"/>
      <w:bookmarkStart w:id="602" w:name="_Toc77088921"/>
      <w:bookmarkStart w:id="603" w:name="_Toc24974011"/>
      <w:bookmarkStart w:id="604" w:name="_Toc24808909"/>
      <w:bookmarkStart w:id="605" w:name="_Toc24490941"/>
      <w:bookmarkStart w:id="606" w:name="_Toc24490131"/>
      <w:bookmarkStart w:id="607" w:name="_Toc23520749"/>
      <w:bookmarkStart w:id="608" w:name="_Toc23520623"/>
      <w:bookmarkStart w:id="609" w:name="_Toc23520497"/>
      <w:bookmarkStart w:id="610" w:name="_Toc23511017"/>
      <w:bookmarkStart w:id="611" w:name="_Toc23510902"/>
      <w:bookmarkStart w:id="612" w:name="_Toc23510314"/>
      <w:bookmarkStart w:id="613" w:name="_Toc23510200"/>
      <w:bookmarkStart w:id="614" w:name="_Toc22325202"/>
      <w:bookmarkStart w:id="615" w:name="_Toc22325092"/>
      <w:bookmarkStart w:id="616" w:name="_Toc22324982"/>
      <w:bookmarkStart w:id="617" w:name="_Toc22324872"/>
      <w:bookmarkStart w:id="618" w:name="_Toc22324762"/>
      <w:bookmarkStart w:id="619" w:name="_Toc22324652"/>
      <w:bookmarkStart w:id="620" w:name="_Toc22324542"/>
      <w:bookmarkStart w:id="621" w:name="_Toc22324432"/>
      <w:bookmarkStart w:id="622" w:name="_Toc22324206"/>
      <w:bookmarkStart w:id="623" w:name="_Toc22324096"/>
      <w:bookmarkStart w:id="624" w:name="_Toc22323988"/>
      <w:bookmarkStart w:id="625" w:name="_Toc22323725"/>
      <w:bookmarkStart w:id="626" w:name="_Toc22239343"/>
      <w:bookmarkStart w:id="627" w:name="_Toc77435183"/>
      <w:bookmarkStart w:id="628" w:name="_Toc77420090"/>
      <w:bookmarkStart w:id="629" w:name="_Toc77419979"/>
      <w:bookmarkStart w:id="630" w:name="_Toc77419868"/>
      <w:bookmarkStart w:id="631" w:name="_Toc77088920"/>
      <w:bookmarkStart w:id="632" w:name="_Toc24974010"/>
      <w:bookmarkStart w:id="633" w:name="_Toc24808908"/>
      <w:bookmarkStart w:id="634" w:name="_Toc24490940"/>
      <w:bookmarkStart w:id="635" w:name="_Toc24490130"/>
      <w:bookmarkStart w:id="636" w:name="_Toc23520748"/>
      <w:bookmarkStart w:id="637" w:name="_Toc23520622"/>
      <w:bookmarkStart w:id="638" w:name="_Toc23520496"/>
      <w:bookmarkStart w:id="639" w:name="_Toc23511016"/>
      <w:bookmarkStart w:id="640" w:name="_Toc23510901"/>
      <w:bookmarkStart w:id="641" w:name="_Toc23510313"/>
      <w:bookmarkStart w:id="642" w:name="_Toc23510199"/>
      <w:bookmarkStart w:id="643" w:name="_Toc22325201"/>
      <w:bookmarkStart w:id="644" w:name="_Toc22325091"/>
      <w:bookmarkStart w:id="645" w:name="_Toc22324981"/>
      <w:bookmarkStart w:id="646" w:name="_Toc22324871"/>
      <w:bookmarkStart w:id="647" w:name="_Toc22324761"/>
      <w:bookmarkStart w:id="648" w:name="_Toc22324651"/>
      <w:bookmarkStart w:id="649" w:name="_Toc22324541"/>
      <w:bookmarkStart w:id="650" w:name="_Toc22324431"/>
      <w:bookmarkStart w:id="651" w:name="_Toc22324205"/>
      <w:bookmarkStart w:id="652" w:name="_Toc22324095"/>
      <w:bookmarkStart w:id="653" w:name="_Toc22323987"/>
      <w:bookmarkStart w:id="654" w:name="_Toc22323724"/>
      <w:bookmarkStart w:id="655" w:name="_Toc22239342"/>
      <w:bookmarkStart w:id="656" w:name="_Toc77435182"/>
      <w:bookmarkStart w:id="657" w:name="_Toc77420089"/>
      <w:bookmarkStart w:id="658" w:name="_Toc77419978"/>
      <w:bookmarkStart w:id="659" w:name="_Toc77419867"/>
      <w:bookmarkStart w:id="660" w:name="_Toc77088919"/>
      <w:bookmarkStart w:id="661" w:name="_Toc24974009"/>
      <w:bookmarkStart w:id="662" w:name="_Toc24808907"/>
      <w:bookmarkStart w:id="663" w:name="_Toc24490939"/>
      <w:bookmarkStart w:id="664" w:name="_Toc24490129"/>
      <w:bookmarkStart w:id="665" w:name="_Toc23520747"/>
      <w:bookmarkStart w:id="666" w:name="_Toc23520621"/>
      <w:bookmarkStart w:id="667" w:name="_Toc23520495"/>
      <w:bookmarkStart w:id="668" w:name="_Toc23511015"/>
      <w:bookmarkStart w:id="669" w:name="_Toc23510900"/>
      <w:bookmarkStart w:id="670" w:name="_Toc23510312"/>
      <w:bookmarkStart w:id="671" w:name="_Toc23510198"/>
      <w:bookmarkStart w:id="672" w:name="_Toc22325200"/>
      <w:bookmarkStart w:id="673" w:name="_Toc22325090"/>
      <w:bookmarkStart w:id="674" w:name="_Toc22324980"/>
      <w:bookmarkStart w:id="675" w:name="_Toc22324870"/>
      <w:bookmarkStart w:id="676" w:name="_Toc22324760"/>
      <w:bookmarkStart w:id="677" w:name="_Toc22324650"/>
      <w:bookmarkStart w:id="678" w:name="_Toc22324540"/>
      <w:bookmarkStart w:id="679" w:name="_Toc22324430"/>
      <w:bookmarkStart w:id="680" w:name="_Toc22324204"/>
      <w:bookmarkStart w:id="681" w:name="_Toc22324094"/>
      <w:bookmarkStart w:id="682" w:name="_Toc22323986"/>
      <w:bookmarkStart w:id="683" w:name="_Toc22323723"/>
      <w:bookmarkStart w:id="684" w:name="_Toc22239341"/>
      <w:bookmarkStart w:id="685" w:name="_Toc77435181"/>
      <w:bookmarkStart w:id="686" w:name="_Toc77420088"/>
      <w:bookmarkStart w:id="687" w:name="_Toc77419977"/>
      <w:bookmarkStart w:id="688" w:name="_Toc77419866"/>
      <w:bookmarkStart w:id="689" w:name="_Toc77088918"/>
      <w:bookmarkStart w:id="690" w:name="_Toc24974008"/>
      <w:bookmarkStart w:id="691" w:name="_Toc24808906"/>
      <w:bookmarkStart w:id="692" w:name="_Toc24490938"/>
      <w:bookmarkStart w:id="693" w:name="_Toc24490128"/>
      <w:bookmarkStart w:id="694" w:name="_Toc23520746"/>
      <w:bookmarkStart w:id="695" w:name="_Toc23520620"/>
      <w:bookmarkStart w:id="696" w:name="_Toc23520494"/>
      <w:bookmarkStart w:id="697" w:name="_Toc23511014"/>
      <w:bookmarkStart w:id="698" w:name="_Toc23510899"/>
      <w:bookmarkStart w:id="699" w:name="_Toc23510311"/>
      <w:bookmarkStart w:id="700" w:name="_Toc23510197"/>
      <w:bookmarkStart w:id="701" w:name="_Toc22325199"/>
      <w:bookmarkStart w:id="702" w:name="_Toc22325089"/>
      <w:bookmarkStart w:id="703" w:name="_Toc22324979"/>
      <w:bookmarkStart w:id="704" w:name="_Toc22324869"/>
      <w:bookmarkStart w:id="705" w:name="_Toc22324759"/>
      <w:bookmarkStart w:id="706" w:name="_Toc22324649"/>
      <w:bookmarkStart w:id="707" w:name="_Toc22324539"/>
      <w:bookmarkStart w:id="708" w:name="_Toc22324429"/>
      <w:bookmarkStart w:id="709" w:name="_Toc22324203"/>
      <w:bookmarkStart w:id="710" w:name="_Toc22324093"/>
      <w:bookmarkStart w:id="711" w:name="_Toc22323985"/>
      <w:bookmarkStart w:id="712" w:name="_Toc22323722"/>
      <w:bookmarkStart w:id="713" w:name="_Toc22239340"/>
      <w:bookmarkStart w:id="714" w:name="_Toc77435180"/>
      <w:bookmarkStart w:id="715" w:name="_Toc77420087"/>
      <w:bookmarkStart w:id="716" w:name="_Toc77419976"/>
      <w:bookmarkStart w:id="717" w:name="_Toc77419865"/>
      <w:bookmarkStart w:id="718" w:name="_Toc77088917"/>
      <w:bookmarkStart w:id="719" w:name="_Toc24974007"/>
      <w:bookmarkStart w:id="720" w:name="_Toc24808905"/>
      <w:bookmarkStart w:id="721" w:name="_Toc24490937"/>
      <w:bookmarkStart w:id="722" w:name="_Toc24490127"/>
      <w:bookmarkStart w:id="723" w:name="_Toc23520745"/>
      <w:bookmarkStart w:id="724" w:name="_Toc23520619"/>
      <w:bookmarkStart w:id="725" w:name="_Toc23520493"/>
      <w:bookmarkStart w:id="726" w:name="_Toc23511013"/>
      <w:bookmarkStart w:id="727" w:name="_Toc23510898"/>
      <w:bookmarkStart w:id="728" w:name="_Toc23510310"/>
      <w:bookmarkStart w:id="729" w:name="_Toc23510196"/>
      <w:bookmarkStart w:id="730" w:name="_Toc22325198"/>
      <w:bookmarkStart w:id="731" w:name="_Toc22325088"/>
      <w:bookmarkStart w:id="732" w:name="_Toc22324978"/>
      <w:bookmarkStart w:id="733" w:name="_Toc22324868"/>
      <w:bookmarkStart w:id="734" w:name="_Toc22324758"/>
      <w:bookmarkStart w:id="735" w:name="_Toc22324648"/>
      <w:bookmarkStart w:id="736" w:name="_Toc22324538"/>
      <w:bookmarkStart w:id="737" w:name="_Toc22324428"/>
      <w:bookmarkStart w:id="738" w:name="_Toc22324202"/>
      <w:bookmarkStart w:id="739" w:name="_Toc22324092"/>
      <w:bookmarkStart w:id="740" w:name="_Toc22323984"/>
      <w:bookmarkStart w:id="741" w:name="_Toc22323721"/>
      <w:bookmarkStart w:id="742" w:name="_Toc22239339"/>
      <w:bookmarkStart w:id="743" w:name="_Toc77435179"/>
      <w:bookmarkStart w:id="744" w:name="_Toc77420086"/>
      <w:bookmarkStart w:id="745" w:name="_Toc77419975"/>
      <w:bookmarkStart w:id="746" w:name="_Toc77419864"/>
      <w:bookmarkStart w:id="747" w:name="_Toc77088916"/>
      <w:bookmarkStart w:id="748" w:name="_Toc24974006"/>
      <w:bookmarkStart w:id="749" w:name="_Toc24808904"/>
      <w:bookmarkStart w:id="750" w:name="_Toc24490936"/>
      <w:bookmarkStart w:id="751" w:name="_Toc24490126"/>
      <w:bookmarkStart w:id="752" w:name="_Toc23520744"/>
      <w:bookmarkStart w:id="753" w:name="_Toc23520618"/>
      <w:bookmarkStart w:id="754" w:name="_Toc23520492"/>
      <w:bookmarkStart w:id="755" w:name="_Toc23511012"/>
      <w:bookmarkStart w:id="756" w:name="_Toc23510897"/>
      <w:bookmarkStart w:id="757" w:name="_Toc23510309"/>
      <w:bookmarkStart w:id="758" w:name="_Toc23510195"/>
      <w:bookmarkStart w:id="759" w:name="_Toc22325197"/>
      <w:bookmarkStart w:id="760" w:name="_Toc22325087"/>
      <w:bookmarkStart w:id="761" w:name="_Toc22324977"/>
      <w:bookmarkStart w:id="762" w:name="_Toc22324867"/>
      <w:bookmarkStart w:id="763" w:name="_Toc22324757"/>
      <w:bookmarkStart w:id="764" w:name="_Toc22324647"/>
      <w:bookmarkStart w:id="765" w:name="_Toc22324537"/>
      <w:bookmarkStart w:id="766" w:name="_Toc22324427"/>
      <w:bookmarkStart w:id="767" w:name="_Toc22324201"/>
      <w:bookmarkStart w:id="768" w:name="_Toc22324091"/>
      <w:bookmarkStart w:id="769" w:name="_Toc22323983"/>
      <w:bookmarkStart w:id="770" w:name="_Toc22323720"/>
      <w:bookmarkStart w:id="771" w:name="_Toc22239338"/>
      <w:bookmarkStart w:id="772" w:name="_Toc77435178"/>
      <w:bookmarkStart w:id="773" w:name="_Toc77420085"/>
      <w:bookmarkStart w:id="774" w:name="_Toc77419974"/>
      <w:bookmarkStart w:id="775" w:name="_Toc77419863"/>
      <w:bookmarkStart w:id="776" w:name="_Toc77088915"/>
      <w:bookmarkStart w:id="777" w:name="_Toc24974005"/>
      <w:bookmarkStart w:id="778" w:name="_Toc24808903"/>
      <w:bookmarkStart w:id="779" w:name="_Toc24490935"/>
      <w:bookmarkStart w:id="780" w:name="_Toc24490125"/>
      <w:bookmarkStart w:id="781" w:name="_Toc23520743"/>
      <w:bookmarkStart w:id="782" w:name="_Toc23520617"/>
      <w:bookmarkStart w:id="783" w:name="_Toc23520491"/>
      <w:bookmarkStart w:id="784" w:name="_Toc23511011"/>
      <w:bookmarkStart w:id="785" w:name="_Toc23510896"/>
      <w:bookmarkStart w:id="786" w:name="_Toc23510308"/>
      <w:bookmarkStart w:id="787" w:name="_Toc23510194"/>
      <w:bookmarkStart w:id="788" w:name="_Toc22325196"/>
      <w:bookmarkStart w:id="789" w:name="_Toc22325086"/>
      <w:bookmarkStart w:id="790" w:name="_Toc22324976"/>
      <w:bookmarkStart w:id="791" w:name="_Toc22324866"/>
      <w:bookmarkStart w:id="792" w:name="_Toc22324756"/>
      <w:bookmarkStart w:id="793" w:name="_Toc22324646"/>
      <w:bookmarkStart w:id="794" w:name="_Toc22324536"/>
      <w:bookmarkStart w:id="795" w:name="_Toc22324426"/>
      <w:bookmarkStart w:id="796" w:name="_Toc22324200"/>
      <w:bookmarkStart w:id="797" w:name="_Toc22324090"/>
      <w:bookmarkStart w:id="798" w:name="_Toc22323982"/>
      <w:bookmarkStart w:id="799" w:name="_Toc22323719"/>
      <w:bookmarkStart w:id="800" w:name="_Toc22239337"/>
      <w:bookmarkStart w:id="801" w:name="_Toc77435177"/>
      <w:bookmarkStart w:id="802" w:name="_Toc77420084"/>
      <w:bookmarkStart w:id="803" w:name="_Toc77419973"/>
      <w:bookmarkStart w:id="804" w:name="_Toc77419862"/>
      <w:bookmarkStart w:id="805" w:name="_Toc77088914"/>
      <w:bookmarkStart w:id="806" w:name="_Toc24974004"/>
      <w:bookmarkStart w:id="807" w:name="_Toc24808902"/>
      <w:bookmarkStart w:id="808" w:name="_Toc24490934"/>
      <w:bookmarkStart w:id="809" w:name="_Toc24490124"/>
      <w:bookmarkStart w:id="810" w:name="_Toc23520742"/>
      <w:bookmarkStart w:id="811" w:name="_Toc23520616"/>
      <w:bookmarkStart w:id="812" w:name="_Toc23520490"/>
      <w:bookmarkStart w:id="813" w:name="_Toc23511010"/>
      <w:bookmarkStart w:id="814" w:name="_Toc23510895"/>
      <w:bookmarkStart w:id="815" w:name="_Toc23510307"/>
      <w:bookmarkStart w:id="816" w:name="_Toc23510193"/>
      <w:bookmarkStart w:id="817" w:name="_Toc22325195"/>
      <w:bookmarkStart w:id="818" w:name="_Toc22325085"/>
      <w:bookmarkStart w:id="819" w:name="_Toc22324975"/>
      <w:bookmarkStart w:id="820" w:name="_Toc22324865"/>
      <w:bookmarkStart w:id="821" w:name="_Toc22324755"/>
      <w:bookmarkStart w:id="822" w:name="_Toc22324645"/>
      <w:bookmarkStart w:id="823" w:name="_Toc22324535"/>
      <w:bookmarkStart w:id="824" w:name="_Toc22324425"/>
      <w:bookmarkStart w:id="825" w:name="_Toc22324199"/>
      <w:bookmarkStart w:id="826" w:name="_Toc22324089"/>
      <w:bookmarkStart w:id="827" w:name="_Toc22323981"/>
      <w:bookmarkStart w:id="828" w:name="_Toc22323718"/>
      <w:bookmarkStart w:id="829" w:name="_Toc22239336"/>
      <w:bookmarkStart w:id="830" w:name="_Toc77435176"/>
      <w:bookmarkStart w:id="831" w:name="_Toc77420083"/>
      <w:bookmarkStart w:id="832" w:name="_Toc77419972"/>
      <w:bookmarkStart w:id="833" w:name="_Toc77419861"/>
      <w:bookmarkStart w:id="834" w:name="_Toc77088913"/>
      <w:bookmarkStart w:id="835" w:name="_Toc24974003"/>
      <w:bookmarkStart w:id="836" w:name="_Toc24808901"/>
      <w:bookmarkStart w:id="837" w:name="_Toc24490933"/>
      <w:bookmarkStart w:id="838" w:name="_Toc24490123"/>
      <w:bookmarkStart w:id="839" w:name="_Toc23520741"/>
      <w:bookmarkStart w:id="840" w:name="_Toc23520615"/>
      <w:bookmarkStart w:id="841" w:name="_Toc23520489"/>
      <w:bookmarkStart w:id="842" w:name="_Toc23511009"/>
      <w:bookmarkStart w:id="843" w:name="_Toc23510894"/>
      <w:bookmarkStart w:id="844" w:name="_Toc23510306"/>
      <w:bookmarkStart w:id="845" w:name="_Toc23510192"/>
      <w:bookmarkStart w:id="846" w:name="_Toc22325194"/>
      <w:bookmarkStart w:id="847" w:name="_Toc22325084"/>
      <w:bookmarkStart w:id="848" w:name="_Toc22324974"/>
      <w:bookmarkStart w:id="849" w:name="_Toc22324864"/>
      <w:bookmarkStart w:id="850" w:name="_Toc22324754"/>
      <w:bookmarkStart w:id="851" w:name="_Toc22324644"/>
      <w:bookmarkStart w:id="852" w:name="_Toc22324534"/>
      <w:bookmarkStart w:id="853" w:name="_Toc22324424"/>
      <w:bookmarkStart w:id="854" w:name="_Toc22324198"/>
      <w:bookmarkStart w:id="855" w:name="_Toc22324088"/>
      <w:bookmarkStart w:id="856" w:name="_Toc22323980"/>
      <w:bookmarkStart w:id="857" w:name="_Toc22323717"/>
      <w:bookmarkStart w:id="858" w:name="_Toc22239335"/>
      <w:bookmarkStart w:id="859" w:name="_Toc77435175"/>
      <w:bookmarkStart w:id="860" w:name="_Toc77420082"/>
      <w:bookmarkStart w:id="861" w:name="_Toc77419971"/>
      <w:bookmarkStart w:id="862" w:name="_Toc77419860"/>
      <w:bookmarkStart w:id="863" w:name="_Toc77088912"/>
      <w:bookmarkStart w:id="864" w:name="_Toc24974002"/>
      <w:bookmarkStart w:id="865" w:name="_Toc24808900"/>
      <w:bookmarkStart w:id="866" w:name="_Toc24490932"/>
      <w:bookmarkStart w:id="867" w:name="_Toc24490122"/>
      <w:bookmarkStart w:id="868" w:name="_Toc23520740"/>
      <w:bookmarkStart w:id="869" w:name="_Toc23520614"/>
      <w:bookmarkStart w:id="870" w:name="_Toc23520488"/>
      <w:bookmarkStart w:id="871" w:name="_Toc23511008"/>
      <w:bookmarkStart w:id="872" w:name="_Toc23510893"/>
      <w:bookmarkStart w:id="873" w:name="_Toc23510305"/>
      <w:bookmarkStart w:id="874" w:name="_Toc23510191"/>
      <w:bookmarkStart w:id="875" w:name="_Toc22325193"/>
      <w:bookmarkStart w:id="876" w:name="_Toc22325083"/>
      <w:bookmarkStart w:id="877" w:name="_Toc22324973"/>
      <w:bookmarkStart w:id="878" w:name="_Toc22324863"/>
      <w:bookmarkStart w:id="879" w:name="_Toc22324753"/>
      <w:bookmarkStart w:id="880" w:name="_Toc22324643"/>
      <w:bookmarkStart w:id="881" w:name="_Toc22324533"/>
      <w:bookmarkStart w:id="882" w:name="_Toc22324423"/>
      <w:bookmarkStart w:id="883" w:name="_Toc22324197"/>
      <w:bookmarkStart w:id="884" w:name="_Toc22324087"/>
      <w:bookmarkStart w:id="885" w:name="_Toc22323979"/>
      <w:bookmarkStart w:id="886" w:name="_Toc22323716"/>
      <w:bookmarkStart w:id="887" w:name="_Toc22239334"/>
      <w:bookmarkStart w:id="888" w:name="_Toc77435174"/>
      <w:bookmarkStart w:id="889" w:name="_Toc77420081"/>
      <w:bookmarkStart w:id="890" w:name="_Toc77419970"/>
      <w:bookmarkStart w:id="891" w:name="_Toc77419859"/>
      <w:bookmarkStart w:id="892" w:name="_Toc77088911"/>
      <w:bookmarkStart w:id="893" w:name="_Toc24974001"/>
      <w:bookmarkStart w:id="894" w:name="_Toc24808899"/>
      <w:bookmarkStart w:id="895" w:name="_Toc24490931"/>
      <w:bookmarkStart w:id="896" w:name="_Toc24490121"/>
      <w:bookmarkStart w:id="897" w:name="_Toc23520739"/>
      <w:bookmarkStart w:id="898" w:name="_Toc23520613"/>
      <w:bookmarkStart w:id="899" w:name="_Toc23520487"/>
      <w:bookmarkStart w:id="900" w:name="_Toc23511007"/>
      <w:bookmarkStart w:id="901" w:name="_Toc23510892"/>
      <w:bookmarkStart w:id="902" w:name="_Toc23510304"/>
      <w:bookmarkStart w:id="903" w:name="_Toc23510190"/>
      <w:bookmarkStart w:id="904" w:name="_Toc22325192"/>
      <w:bookmarkStart w:id="905" w:name="_Toc22325082"/>
      <w:bookmarkStart w:id="906" w:name="_Toc22324972"/>
      <w:bookmarkStart w:id="907" w:name="_Toc22324862"/>
      <w:bookmarkStart w:id="908" w:name="_Toc22324752"/>
      <w:bookmarkStart w:id="909" w:name="_Toc22324642"/>
      <w:bookmarkStart w:id="910" w:name="_Toc22324532"/>
      <w:bookmarkStart w:id="911" w:name="_Toc22324422"/>
      <w:bookmarkStart w:id="912" w:name="_Toc22324196"/>
      <w:bookmarkStart w:id="913" w:name="_Toc22324086"/>
      <w:bookmarkStart w:id="914" w:name="_Toc22323978"/>
      <w:bookmarkStart w:id="915" w:name="_Toc22323715"/>
      <w:bookmarkStart w:id="916" w:name="_Toc22239333"/>
      <w:bookmarkStart w:id="917" w:name="_Toc77435173"/>
      <w:bookmarkStart w:id="918" w:name="_Toc77420080"/>
      <w:bookmarkStart w:id="919" w:name="_Toc77419969"/>
      <w:bookmarkStart w:id="920" w:name="_Toc77419858"/>
      <w:bookmarkStart w:id="921" w:name="_Toc77088910"/>
      <w:bookmarkStart w:id="922" w:name="_Toc24974000"/>
      <w:bookmarkStart w:id="923" w:name="_Toc24808898"/>
      <w:bookmarkStart w:id="924" w:name="_Toc24490930"/>
      <w:bookmarkStart w:id="925" w:name="_Toc24490120"/>
      <w:bookmarkStart w:id="926" w:name="_Toc23520738"/>
      <w:bookmarkStart w:id="927" w:name="_Toc23520612"/>
      <w:bookmarkStart w:id="928" w:name="_Toc23520486"/>
      <w:bookmarkStart w:id="929" w:name="_Toc23511006"/>
      <w:bookmarkStart w:id="930" w:name="_Toc23510891"/>
      <w:bookmarkStart w:id="931" w:name="_Toc23510303"/>
      <w:bookmarkStart w:id="932" w:name="_Toc23510189"/>
      <w:bookmarkStart w:id="933" w:name="_Toc22325191"/>
      <w:bookmarkStart w:id="934" w:name="_Toc22325081"/>
      <w:bookmarkStart w:id="935" w:name="_Toc22324971"/>
      <w:bookmarkStart w:id="936" w:name="_Toc22324861"/>
      <w:bookmarkStart w:id="937" w:name="_Toc22324751"/>
      <w:bookmarkStart w:id="938" w:name="_Toc22324641"/>
      <w:bookmarkStart w:id="939" w:name="_Toc22324531"/>
      <w:bookmarkStart w:id="940" w:name="_Toc22324421"/>
      <w:bookmarkStart w:id="941" w:name="_Toc22324195"/>
      <w:bookmarkStart w:id="942" w:name="_Toc22324085"/>
      <w:bookmarkStart w:id="943" w:name="_Toc22323977"/>
      <w:bookmarkStart w:id="944" w:name="_Toc22323714"/>
      <w:bookmarkStart w:id="945" w:name="_Toc22239332"/>
      <w:bookmarkStart w:id="946" w:name="_Toc23510188"/>
      <w:bookmarkStart w:id="947" w:name="_Toc22325190"/>
      <w:bookmarkStart w:id="948" w:name="_Toc22324970"/>
      <w:bookmarkStart w:id="949" w:name="_Toc22323713"/>
      <w:bookmarkStart w:id="950" w:name="_Toc77435172"/>
      <w:bookmarkStart w:id="951" w:name="_Toc77420079"/>
      <w:bookmarkStart w:id="952" w:name="_Toc77419968"/>
      <w:bookmarkStart w:id="953" w:name="_Toc77419857"/>
      <w:bookmarkStart w:id="954" w:name="_Toc77088909"/>
      <w:bookmarkStart w:id="955" w:name="_Toc24973999"/>
      <w:bookmarkStart w:id="956" w:name="_Toc24808897"/>
      <w:bookmarkStart w:id="957" w:name="_Toc24490929"/>
      <w:bookmarkStart w:id="958" w:name="_Toc24490119"/>
      <w:bookmarkStart w:id="959" w:name="_Toc23520737"/>
      <w:bookmarkStart w:id="960" w:name="_Toc23520611"/>
      <w:bookmarkStart w:id="961" w:name="_Toc2352048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0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10584925"/>
      <w:bookmarkStart w:id="964" w:name="_Toc86328322"/>
      <w:bookmarkStart w:id="965" w:name="_Toc1390500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110584926"/>
      <w:bookmarkStart w:id="967" w:name="_Toc86328323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  <w:r>
        <w:rPr>
          <w:iCs/>
        </w:rPr>
        <w:tab/>
        <w:tab/>
      </w:r>
    </w:p>
    <w:p>
      <w:pPr>
        <w:pStyle w:val="NoSpacing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[1] REGS-00-R0-Build Plan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4269540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R</w:t>
        </w:r>
      </w:sdtContent>
    </w:sdt>
    <w:r>
      <w:rPr/>
      <w:t>EGS-00-R0-Shirish’s Master Plan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1724</TotalTime>
  <Application>LibreOffice/7.4.1.2$Linux_X86_64 LibreOffice_project/40$Build-2</Application>
  <AppVersion>15.0000</AppVersion>
  <Pages>6</Pages>
  <Words>288</Words>
  <Characters>1690</Characters>
  <CharactersWithSpaces>1910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2022-09-29T17:18:22Z</dcterms:modified>
  <cp:revision>449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