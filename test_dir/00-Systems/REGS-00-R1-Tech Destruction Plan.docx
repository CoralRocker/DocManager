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042337108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110584918"/>
      <w:bookmarkStart w:id="1" w:name="_Toc86328277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110584922"/>
      <w:bookmarkStart w:id="9" w:name="_Toc86328281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77435215"/>
      <w:bookmarkStart w:id="12" w:name="_Toc77420122"/>
      <w:bookmarkStart w:id="13" w:name="_Toc77420011"/>
      <w:bookmarkStart w:id="14" w:name="_Toc77419900"/>
      <w:bookmarkStart w:id="15" w:name="_Toc77088952"/>
      <w:bookmarkStart w:id="16" w:name="_Toc24974042"/>
      <w:bookmarkStart w:id="17" w:name="_Toc24808940"/>
      <w:bookmarkStart w:id="18" w:name="_Toc24490972"/>
      <w:bookmarkStart w:id="19" w:name="_Toc24490162"/>
      <w:bookmarkStart w:id="20" w:name="_Toc23520780"/>
      <w:bookmarkStart w:id="21" w:name="_Toc23520654"/>
      <w:bookmarkStart w:id="22" w:name="_Toc23520528"/>
      <w:bookmarkStart w:id="23" w:name="_Toc77435213"/>
      <w:bookmarkStart w:id="24" w:name="_Toc77420120"/>
      <w:bookmarkStart w:id="25" w:name="_Toc77420009"/>
      <w:bookmarkStart w:id="26" w:name="_Toc77419898"/>
      <w:bookmarkStart w:id="27" w:name="_Toc77088950"/>
      <w:bookmarkStart w:id="28" w:name="_Toc24974040"/>
      <w:bookmarkStart w:id="29" w:name="_Toc24808938"/>
      <w:bookmarkStart w:id="30" w:name="_Toc24490970"/>
      <w:bookmarkStart w:id="31" w:name="_Toc24490160"/>
      <w:bookmarkStart w:id="32" w:name="_Toc23520778"/>
      <w:bookmarkStart w:id="33" w:name="_Toc23520652"/>
      <w:bookmarkStart w:id="34" w:name="_Toc23520526"/>
      <w:bookmarkStart w:id="35" w:name="_Toc77435211"/>
      <w:bookmarkStart w:id="36" w:name="_Toc77420118"/>
      <w:bookmarkStart w:id="37" w:name="_Toc77420007"/>
      <w:bookmarkStart w:id="38" w:name="_Toc77419896"/>
      <w:bookmarkStart w:id="39" w:name="_Toc77088948"/>
      <w:bookmarkStart w:id="40" w:name="_Toc24974038"/>
      <w:bookmarkStart w:id="41" w:name="_Toc24808936"/>
      <w:bookmarkStart w:id="42" w:name="_Toc24490968"/>
      <w:bookmarkStart w:id="43" w:name="_Toc24490158"/>
      <w:bookmarkStart w:id="44" w:name="_Toc23520776"/>
      <w:bookmarkStart w:id="45" w:name="_Toc23520650"/>
      <w:bookmarkStart w:id="46" w:name="_Toc23520524"/>
      <w:bookmarkStart w:id="47" w:name="_Toc77435203"/>
      <w:bookmarkStart w:id="48" w:name="_Toc77420110"/>
      <w:bookmarkStart w:id="49" w:name="_Toc77419999"/>
      <w:bookmarkStart w:id="50" w:name="_Toc77419888"/>
      <w:bookmarkStart w:id="51" w:name="_Toc77088940"/>
      <w:bookmarkStart w:id="52" w:name="_Toc24974030"/>
      <w:bookmarkStart w:id="53" w:name="_Toc24808928"/>
      <w:bookmarkStart w:id="54" w:name="_Toc24490960"/>
      <w:bookmarkStart w:id="55" w:name="_Toc24490150"/>
      <w:bookmarkStart w:id="56" w:name="_Toc23520768"/>
      <w:bookmarkStart w:id="57" w:name="_Toc23520642"/>
      <w:bookmarkStart w:id="58" w:name="_Toc23520516"/>
      <w:bookmarkStart w:id="59" w:name="_Toc23511036"/>
      <w:bookmarkStart w:id="60" w:name="_Toc23510921"/>
      <w:bookmarkStart w:id="61" w:name="_Toc23510333"/>
      <w:bookmarkStart w:id="62" w:name="_Toc23510219"/>
      <w:bookmarkStart w:id="63" w:name="_Toc22325221"/>
      <w:bookmarkStart w:id="64" w:name="_Toc22325111"/>
      <w:bookmarkStart w:id="65" w:name="_Toc22325001"/>
      <w:bookmarkStart w:id="66" w:name="_Toc22324891"/>
      <w:bookmarkStart w:id="67" w:name="_Toc22324781"/>
      <w:bookmarkStart w:id="68" w:name="_Toc22324671"/>
      <w:bookmarkStart w:id="69" w:name="_Toc22324561"/>
      <w:bookmarkStart w:id="70" w:name="_Toc22324451"/>
      <w:bookmarkStart w:id="71" w:name="_Toc22324225"/>
      <w:bookmarkStart w:id="72" w:name="_Toc22324115"/>
      <w:bookmarkStart w:id="73" w:name="_Toc22324007"/>
      <w:bookmarkStart w:id="74" w:name="_Toc22323744"/>
      <w:bookmarkStart w:id="75" w:name="_Toc22239362"/>
      <w:bookmarkStart w:id="76" w:name="_Toc77435202"/>
      <w:bookmarkStart w:id="77" w:name="_Toc77420109"/>
      <w:bookmarkStart w:id="78" w:name="_Toc77419998"/>
      <w:bookmarkStart w:id="79" w:name="_Toc77419887"/>
      <w:bookmarkStart w:id="80" w:name="_Toc77088939"/>
      <w:bookmarkStart w:id="81" w:name="_Toc24974029"/>
      <w:bookmarkStart w:id="82" w:name="_Toc24808927"/>
      <w:bookmarkStart w:id="83" w:name="_Toc24490959"/>
      <w:bookmarkStart w:id="84" w:name="_Toc24490149"/>
      <w:bookmarkStart w:id="85" w:name="_Toc23520767"/>
      <w:bookmarkStart w:id="86" w:name="_Toc23520641"/>
      <w:bookmarkStart w:id="87" w:name="_Toc23520515"/>
      <w:bookmarkStart w:id="88" w:name="_Toc23511035"/>
      <w:bookmarkStart w:id="89" w:name="_Toc23510920"/>
      <w:bookmarkStart w:id="90" w:name="_Toc23510332"/>
      <w:bookmarkStart w:id="91" w:name="_Toc23510218"/>
      <w:bookmarkStart w:id="92" w:name="_Toc22325220"/>
      <w:bookmarkStart w:id="93" w:name="_Toc22325110"/>
      <w:bookmarkStart w:id="94" w:name="_Toc22325000"/>
      <w:bookmarkStart w:id="95" w:name="_Toc22324890"/>
      <w:bookmarkStart w:id="96" w:name="_Toc22324780"/>
      <w:bookmarkStart w:id="97" w:name="_Toc22324670"/>
      <w:bookmarkStart w:id="98" w:name="_Toc22324560"/>
      <w:bookmarkStart w:id="99" w:name="_Toc22324450"/>
      <w:bookmarkStart w:id="100" w:name="_Toc22324224"/>
      <w:bookmarkStart w:id="101" w:name="_Toc22324114"/>
      <w:bookmarkStart w:id="102" w:name="_Toc22324006"/>
      <w:bookmarkStart w:id="103" w:name="_Toc22323743"/>
      <w:bookmarkStart w:id="104" w:name="_Toc22239361"/>
      <w:bookmarkStart w:id="105" w:name="_Toc77435201"/>
      <w:bookmarkStart w:id="106" w:name="_Toc77420108"/>
      <w:bookmarkStart w:id="107" w:name="_Toc77419997"/>
      <w:bookmarkStart w:id="108" w:name="_Toc77419886"/>
      <w:bookmarkStart w:id="109" w:name="_Toc77088938"/>
      <w:bookmarkStart w:id="110" w:name="_Toc24974028"/>
      <w:bookmarkStart w:id="111" w:name="_Toc24808926"/>
      <w:bookmarkStart w:id="112" w:name="_Toc24490958"/>
      <w:bookmarkStart w:id="113" w:name="_Toc24490148"/>
      <w:bookmarkStart w:id="114" w:name="_Toc23520766"/>
      <w:bookmarkStart w:id="115" w:name="_Toc23520640"/>
      <w:bookmarkStart w:id="116" w:name="_Toc23520514"/>
      <w:bookmarkStart w:id="117" w:name="_Toc23511034"/>
      <w:bookmarkStart w:id="118" w:name="_Toc23510919"/>
      <w:bookmarkStart w:id="119" w:name="_Toc23510331"/>
      <w:bookmarkStart w:id="120" w:name="_Toc23510217"/>
      <w:bookmarkStart w:id="121" w:name="_Toc22325219"/>
      <w:bookmarkStart w:id="122" w:name="_Toc22325109"/>
      <w:bookmarkStart w:id="123" w:name="_Toc22324999"/>
      <w:bookmarkStart w:id="124" w:name="_Toc22324889"/>
      <w:bookmarkStart w:id="125" w:name="_Toc22324779"/>
      <w:bookmarkStart w:id="126" w:name="_Toc22324669"/>
      <w:bookmarkStart w:id="127" w:name="_Toc22324559"/>
      <w:bookmarkStart w:id="128" w:name="_Toc22324449"/>
      <w:bookmarkStart w:id="129" w:name="_Toc22324223"/>
      <w:bookmarkStart w:id="130" w:name="_Toc22324113"/>
      <w:bookmarkStart w:id="131" w:name="_Toc22324005"/>
      <w:bookmarkStart w:id="132" w:name="_Toc22323742"/>
      <w:bookmarkStart w:id="133" w:name="_Toc22239360"/>
      <w:bookmarkStart w:id="134" w:name="_Toc77435200"/>
      <w:bookmarkStart w:id="135" w:name="_Toc77420107"/>
      <w:bookmarkStart w:id="136" w:name="_Toc77419996"/>
      <w:bookmarkStart w:id="137" w:name="_Toc77419885"/>
      <w:bookmarkStart w:id="138" w:name="_Toc77088937"/>
      <w:bookmarkStart w:id="139" w:name="_Toc24974027"/>
      <w:bookmarkStart w:id="140" w:name="_Toc24808925"/>
      <w:bookmarkStart w:id="141" w:name="_Toc24490957"/>
      <w:bookmarkStart w:id="142" w:name="_Toc24490147"/>
      <w:bookmarkStart w:id="143" w:name="_Toc23520765"/>
      <w:bookmarkStart w:id="144" w:name="_Toc23520639"/>
      <w:bookmarkStart w:id="145" w:name="_Toc23520513"/>
      <w:bookmarkStart w:id="146" w:name="_Toc23511033"/>
      <w:bookmarkStart w:id="147" w:name="_Toc23510918"/>
      <w:bookmarkStart w:id="148" w:name="_Toc23510330"/>
      <w:bookmarkStart w:id="149" w:name="_Toc23510216"/>
      <w:bookmarkStart w:id="150" w:name="_Toc22325218"/>
      <w:bookmarkStart w:id="151" w:name="_Toc22325108"/>
      <w:bookmarkStart w:id="152" w:name="_Toc22324998"/>
      <w:bookmarkStart w:id="153" w:name="_Toc22324888"/>
      <w:bookmarkStart w:id="154" w:name="_Toc22324778"/>
      <w:bookmarkStart w:id="155" w:name="_Toc22324668"/>
      <w:bookmarkStart w:id="156" w:name="_Toc22324558"/>
      <w:bookmarkStart w:id="157" w:name="_Toc22324448"/>
      <w:bookmarkStart w:id="158" w:name="_Toc22324222"/>
      <w:bookmarkStart w:id="159" w:name="_Toc22324112"/>
      <w:bookmarkStart w:id="160" w:name="_Toc22324004"/>
      <w:bookmarkStart w:id="161" w:name="_Toc22323741"/>
      <w:bookmarkStart w:id="162" w:name="_Toc22239359"/>
      <w:bookmarkStart w:id="163" w:name="_Toc77435199"/>
      <w:bookmarkStart w:id="164" w:name="_Toc77420106"/>
      <w:bookmarkStart w:id="165" w:name="_Toc77419995"/>
      <w:bookmarkStart w:id="166" w:name="_Toc77419884"/>
      <w:bookmarkStart w:id="167" w:name="_Toc77088936"/>
      <w:bookmarkStart w:id="168" w:name="_Toc24974026"/>
      <w:bookmarkStart w:id="169" w:name="_Toc24808924"/>
      <w:bookmarkStart w:id="170" w:name="_Toc24490956"/>
      <w:bookmarkStart w:id="171" w:name="_Toc24490146"/>
      <w:bookmarkStart w:id="172" w:name="_Toc23520764"/>
      <w:bookmarkStart w:id="173" w:name="_Toc23520638"/>
      <w:bookmarkStart w:id="174" w:name="_Toc23520512"/>
      <w:bookmarkStart w:id="175" w:name="_Toc23511032"/>
      <w:bookmarkStart w:id="176" w:name="_Toc23510917"/>
      <w:bookmarkStart w:id="177" w:name="_Toc23510329"/>
      <w:bookmarkStart w:id="178" w:name="_Toc23510215"/>
      <w:bookmarkStart w:id="179" w:name="_Toc22325217"/>
      <w:bookmarkStart w:id="180" w:name="_Toc22325107"/>
      <w:bookmarkStart w:id="181" w:name="_Toc22324997"/>
      <w:bookmarkStart w:id="182" w:name="_Toc22324887"/>
      <w:bookmarkStart w:id="183" w:name="_Toc22324777"/>
      <w:bookmarkStart w:id="184" w:name="_Toc22324667"/>
      <w:bookmarkStart w:id="185" w:name="_Toc22324557"/>
      <w:bookmarkStart w:id="186" w:name="_Toc22324447"/>
      <w:bookmarkStart w:id="187" w:name="_Toc22324221"/>
      <w:bookmarkStart w:id="188" w:name="_Toc22324111"/>
      <w:bookmarkStart w:id="189" w:name="_Toc22324003"/>
      <w:bookmarkStart w:id="190" w:name="_Toc22323740"/>
      <w:bookmarkStart w:id="191" w:name="_Toc22239358"/>
      <w:bookmarkStart w:id="192" w:name="_Toc77435198"/>
      <w:bookmarkStart w:id="193" w:name="_Toc77420105"/>
      <w:bookmarkStart w:id="194" w:name="_Toc77419994"/>
      <w:bookmarkStart w:id="195" w:name="_Toc77419883"/>
      <w:bookmarkStart w:id="196" w:name="_Toc77088935"/>
      <w:bookmarkStart w:id="197" w:name="_Toc24974025"/>
      <w:bookmarkStart w:id="198" w:name="_Toc24808923"/>
      <w:bookmarkStart w:id="199" w:name="_Toc24490955"/>
      <w:bookmarkStart w:id="200" w:name="_Toc24490145"/>
      <w:bookmarkStart w:id="201" w:name="_Toc23520763"/>
      <w:bookmarkStart w:id="202" w:name="_Toc23520637"/>
      <w:bookmarkStart w:id="203" w:name="_Toc23520511"/>
      <w:bookmarkStart w:id="204" w:name="_Toc23511031"/>
      <w:bookmarkStart w:id="205" w:name="_Toc23510916"/>
      <w:bookmarkStart w:id="206" w:name="_Toc23510328"/>
      <w:bookmarkStart w:id="207" w:name="_Toc23510214"/>
      <w:bookmarkStart w:id="208" w:name="_Toc22325216"/>
      <w:bookmarkStart w:id="209" w:name="_Toc22325106"/>
      <w:bookmarkStart w:id="210" w:name="_Toc22324996"/>
      <w:bookmarkStart w:id="211" w:name="_Toc22324886"/>
      <w:bookmarkStart w:id="212" w:name="_Toc22324776"/>
      <w:bookmarkStart w:id="213" w:name="_Toc22324666"/>
      <w:bookmarkStart w:id="214" w:name="_Toc22324556"/>
      <w:bookmarkStart w:id="215" w:name="_Toc22324446"/>
      <w:bookmarkStart w:id="216" w:name="_Toc22324220"/>
      <w:bookmarkStart w:id="217" w:name="_Toc22324110"/>
      <w:bookmarkStart w:id="218" w:name="_Toc22324002"/>
      <w:bookmarkStart w:id="219" w:name="_Toc22323739"/>
      <w:bookmarkStart w:id="220" w:name="_Toc22239357"/>
      <w:bookmarkStart w:id="221" w:name="_Toc77435197"/>
      <w:bookmarkStart w:id="222" w:name="_Toc77420104"/>
      <w:bookmarkStart w:id="223" w:name="_Toc77419993"/>
      <w:bookmarkStart w:id="224" w:name="_Toc77419882"/>
      <w:bookmarkStart w:id="225" w:name="_Toc77088934"/>
      <w:bookmarkStart w:id="226" w:name="_Toc24974024"/>
      <w:bookmarkStart w:id="227" w:name="_Toc24808922"/>
      <w:bookmarkStart w:id="228" w:name="_Toc24490954"/>
      <w:bookmarkStart w:id="229" w:name="_Toc24490144"/>
      <w:bookmarkStart w:id="230" w:name="_Toc23520762"/>
      <w:bookmarkStart w:id="231" w:name="_Toc23520636"/>
      <w:bookmarkStart w:id="232" w:name="_Toc23520510"/>
      <w:bookmarkStart w:id="233" w:name="_Toc23511030"/>
      <w:bookmarkStart w:id="234" w:name="_Toc23510915"/>
      <w:bookmarkStart w:id="235" w:name="_Toc23510327"/>
      <w:bookmarkStart w:id="236" w:name="_Toc23510213"/>
      <w:bookmarkStart w:id="237" w:name="_Toc22325215"/>
      <w:bookmarkStart w:id="238" w:name="_Toc22325105"/>
      <w:bookmarkStart w:id="239" w:name="_Toc22324995"/>
      <w:bookmarkStart w:id="240" w:name="_Toc22324885"/>
      <w:bookmarkStart w:id="241" w:name="_Toc22324775"/>
      <w:bookmarkStart w:id="242" w:name="_Toc22324665"/>
      <w:bookmarkStart w:id="243" w:name="_Toc22324555"/>
      <w:bookmarkStart w:id="244" w:name="_Toc22324445"/>
      <w:bookmarkStart w:id="245" w:name="_Toc22324219"/>
      <w:bookmarkStart w:id="246" w:name="_Toc22324109"/>
      <w:bookmarkStart w:id="247" w:name="_Toc22324001"/>
      <w:bookmarkStart w:id="248" w:name="_Toc22323738"/>
      <w:bookmarkStart w:id="249" w:name="_Toc22239356"/>
      <w:bookmarkStart w:id="250" w:name="_Toc77435196"/>
      <w:bookmarkStart w:id="251" w:name="_Toc77420103"/>
      <w:bookmarkStart w:id="252" w:name="_Toc77419992"/>
      <w:bookmarkStart w:id="253" w:name="_Toc77419881"/>
      <w:bookmarkStart w:id="254" w:name="_Toc77088933"/>
      <w:bookmarkStart w:id="255" w:name="_Toc24974023"/>
      <w:bookmarkStart w:id="256" w:name="_Toc24808921"/>
      <w:bookmarkStart w:id="257" w:name="_Toc24490953"/>
      <w:bookmarkStart w:id="258" w:name="_Toc24490143"/>
      <w:bookmarkStart w:id="259" w:name="_Toc23520761"/>
      <w:bookmarkStart w:id="260" w:name="_Toc23520635"/>
      <w:bookmarkStart w:id="261" w:name="_Toc23520509"/>
      <w:bookmarkStart w:id="262" w:name="_Toc23511029"/>
      <w:bookmarkStart w:id="263" w:name="_Toc23510914"/>
      <w:bookmarkStart w:id="264" w:name="_Toc23510326"/>
      <w:bookmarkStart w:id="265" w:name="_Toc23510212"/>
      <w:bookmarkStart w:id="266" w:name="_Toc22325214"/>
      <w:bookmarkStart w:id="267" w:name="_Toc22325104"/>
      <w:bookmarkStart w:id="268" w:name="_Toc22324994"/>
      <w:bookmarkStart w:id="269" w:name="_Toc22324884"/>
      <w:bookmarkStart w:id="270" w:name="_Toc22324774"/>
      <w:bookmarkStart w:id="271" w:name="_Toc22324664"/>
      <w:bookmarkStart w:id="272" w:name="_Toc22324554"/>
      <w:bookmarkStart w:id="273" w:name="_Toc22324444"/>
      <w:bookmarkStart w:id="274" w:name="_Toc22324218"/>
      <w:bookmarkStart w:id="275" w:name="_Toc22324108"/>
      <w:bookmarkStart w:id="276" w:name="_Toc22324000"/>
      <w:bookmarkStart w:id="277" w:name="_Toc22323737"/>
      <w:bookmarkStart w:id="278" w:name="_Toc22239355"/>
      <w:bookmarkStart w:id="279" w:name="_Toc77435195"/>
      <w:bookmarkStart w:id="280" w:name="_Toc77420102"/>
      <w:bookmarkStart w:id="281" w:name="_Toc77419991"/>
      <w:bookmarkStart w:id="282" w:name="_Toc77419880"/>
      <w:bookmarkStart w:id="283" w:name="_Toc77088932"/>
      <w:bookmarkStart w:id="284" w:name="_Toc24974022"/>
      <w:bookmarkStart w:id="285" w:name="_Toc24808920"/>
      <w:bookmarkStart w:id="286" w:name="_Toc24490952"/>
      <w:bookmarkStart w:id="287" w:name="_Toc24490142"/>
      <w:bookmarkStart w:id="288" w:name="_Toc23520760"/>
      <w:bookmarkStart w:id="289" w:name="_Toc23520634"/>
      <w:bookmarkStart w:id="290" w:name="_Toc23520508"/>
      <w:bookmarkStart w:id="291" w:name="_Toc23511028"/>
      <w:bookmarkStart w:id="292" w:name="_Toc23510913"/>
      <w:bookmarkStart w:id="293" w:name="_Toc23510325"/>
      <w:bookmarkStart w:id="294" w:name="_Toc23510211"/>
      <w:bookmarkStart w:id="295" w:name="_Toc22325213"/>
      <w:bookmarkStart w:id="296" w:name="_Toc22325103"/>
      <w:bookmarkStart w:id="297" w:name="_Toc22324993"/>
      <w:bookmarkStart w:id="298" w:name="_Toc22324883"/>
      <w:bookmarkStart w:id="299" w:name="_Toc22324773"/>
      <w:bookmarkStart w:id="300" w:name="_Toc22324663"/>
      <w:bookmarkStart w:id="301" w:name="_Toc22324553"/>
      <w:bookmarkStart w:id="302" w:name="_Toc22324443"/>
      <w:bookmarkStart w:id="303" w:name="_Toc22324217"/>
      <w:bookmarkStart w:id="304" w:name="_Toc22324107"/>
      <w:bookmarkStart w:id="305" w:name="_Toc22323999"/>
      <w:bookmarkStart w:id="306" w:name="_Toc22323736"/>
      <w:bookmarkStart w:id="307" w:name="_Toc22239354"/>
      <w:bookmarkStart w:id="308" w:name="_Toc77435194"/>
      <w:bookmarkStart w:id="309" w:name="_Toc77420101"/>
      <w:bookmarkStart w:id="310" w:name="_Toc77419990"/>
      <w:bookmarkStart w:id="311" w:name="_Toc77419879"/>
      <w:bookmarkStart w:id="312" w:name="_Toc77088931"/>
      <w:bookmarkStart w:id="313" w:name="_Toc24974021"/>
      <w:bookmarkStart w:id="314" w:name="_Toc24808919"/>
      <w:bookmarkStart w:id="315" w:name="_Toc24490951"/>
      <w:bookmarkStart w:id="316" w:name="_Toc24490141"/>
      <w:bookmarkStart w:id="317" w:name="_Toc23520759"/>
      <w:bookmarkStart w:id="318" w:name="_Toc23520633"/>
      <w:bookmarkStart w:id="319" w:name="_Toc23520507"/>
      <w:bookmarkStart w:id="320" w:name="_Toc23511027"/>
      <w:bookmarkStart w:id="321" w:name="_Toc23510912"/>
      <w:bookmarkStart w:id="322" w:name="_Toc23510324"/>
      <w:bookmarkStart w:id="323" w:name="_Toc23510210"/>
      <w:bookmarkStart w:id="324" w:name="_Toc22325212"/>
      <w:bookmarkStart w:id="325" w:name="_Toc22325102"/>
      <w:bookmarkStart w:id="326" w:name="_Toc22324992"/>
      <w:bookmarkStart w:id="327" w:name="_Toc22324882"/>
      <w:bookmarkStart w:id="328" w:name="_Toc22324772"/>
      <w:bookmarkStart w:id="329" w:name="_Toc22324662"/>
      <w:bookmarkStart w:id="330" w:name="_Toc22324552"/>
      <w:bookmarkStart w:id="331" w:name="_Toc22324442"/>
      <w:bookmarkStart w:id="332" w:name="_Toc22324216"/>
      <w:bookmarkStart w:id="333" w:name="_Toc22324106"/>
      <w:bookmarkStart w:id="334" w:name="_Toc22323998"/>
      <w:bookmarkStart w:id="335" w:name="_Toc22323735"/>
      <w:bookmarkStart w:id="336" w:name="_Toc22239353"/>
      <w:bookmarkStart w:id="337" w:name="_Toc77435193"/>
      <w:bookmarkStart w:id="338" w:name="_Toc77420100"/>
      <w:bookmarkStart w:id="339" w:name="_Toc77419989"/>
      <w:bookmarkStart w:id="340" w:name="_Toc77419878"/>
      <w:bookmarkStart w:id="341" w:name="_Toc77088930"/>
      <w:bookmarkStart w:id="342" w:name="_Toc24974020"/>
      <w:bookmarkStart w:id="343" w:name="_Toc24808918"/>
      <w:bookmarkStart w:id="344" w:name="_Toc24490950"/>
      <w:bookmarkStart w:id="345" w:name="_Toc24490140"/>
      <w:bookmarkStart w:id="346" w:name="_Toc23520758"/>
      <w:bookmarkStart w:id="347" w:name="_Toc23520632"/>
      <w:bookmarkStart w:id="348" w:name="_Toc23520506"/>
      <w:bookmarkStart w:id="349" w:name="_Toc23511026"/>
      <w:bookmarkStart w:id="350" w:name="_Toc23510911"/>
      <w:bookmarkStart w:id="351" w:name="_Toc23510323"/>
      <w:bookmarkStart w:id="352" w:name="_Toc23510209"/>
      <w:bookmarkStart w:id="353" w:name="_Toc22325211"/>
      <w:bookmarkStart w:id="354" w:name="_Toc22325101"/>
      <w:bookmarkStart w:id="355" w:name="_Toc22324991"/>
      <w:bookmarkStart w:id="356" w:name="_Toc22324881"/>
      <w:bookmarkStart w:id="357" w:name="_Toc22324771"/>
      <w:bookmarkStart w:id="358" w:name="_Toc22324661"/>
      <w:bookmarkStart w:id="359" w:name="_Toc22324551"/>
      <w:bookmarkStart w:id="360" w:name="_Toc22324441"/>
      <w:bookmarkStart w:id="361" w:name="_Toc22324215"/>
      <w:bookmarkStart w:id="362" w:name="_Toc22324105"/>
      <w:bookmarkStart w:id="363" w:name="_Toc22323997"/>
      <w:bookmarkStart w:id="364" w:name="_Toc22323734"/>
      <w:bookmarkStart w:id="365" w:name="_Toc22239352"/>
      <w:bookmarkStart w:id="366" w:name="_Toc77435192"/>
      <w:bookmarkStart w:id="367" w:name="_Toc77420099"/>
      <w:bookmarkStart w:id="368" w:name="_Toc77419988"/>
      <w:bookmarkStart w:id="369" w:name="_Toc77419877"/>
      <w:bookmarkStart w:id="370" w:name="_Toc77088929"/>
      <w:bookmarkStart w:id="371" w:name="_Toc24974019"/>
      <w:bookmarkStart w:id="372" w:name="_Toc24808917"/>
      <w:bookmarkStart w:id="373" w:name="_Toc24490949"/>
      <w:bookmarkStart w:id="374" w:name="_Toc24490139"/>
      <w:bookmarkStart w:id="375" w:name="_Toc23520757"/>
      <w:bookmarkStart w:id="376" w:name="_Toc23520631"/>
      <w:bookmarkStart w:id="377" w:name="_Toc23520505"/>
      <w:bookmarkStart w:id="378" w:name="_Toc23511025"/>
      <w:bookmarkStart w:id="379" w:name="_Toc23510910"/>
      <w:bookmarkStart w:id="380" w:name="_Toc23510322"/>
      <w:bookmarkStart w:id="381" w:name="_Toc23510208"/>
      <w:bookmarkStart w:id="382" w:name="_Toc22325210"/>
      <w:bookmarkStart w:id="383" w:name="_Toc22325100"/>
      <w:bookmarkStart w:id="384" w:name="_Toc22324990"/>
      <w:bookmarkStart w:id="385" w:name="_Toc22324880"/>
      <w:bookmarkStart w:id="386" w:name="_Toc22324770"/>
      <w:bookmarkStart w:id="387" w:name="_Toc22324660"/>
      <w:bookmarkStart w:id="388" w:name="_Toc22324550"/>
      <w:bookmarkStart w:id="389" w:name="_Toc22324440"/>
      <w:bookmarkStart w:id="390" w:name="_Toc22324214"/>
      <w:bookmarkStart w:id="391" w:name="_Toc22324104"/>
      <w:bookmarkStart w:id="392" w:name="_Toc22323996"/>
      <w:bookmarkStart w:id="393" w:name="_Toc22323733"/>
      <w:bookmarkStart w:id="394" w:name="_Toc22239351"/>
      <w:bookmarkStart w:id="395" w:name="_Toc77435191"/>
      <w:bookmarkStart w:id="396" w:name="_Toc77420098"/>
      <w:bookmarkStart w:id="397" w:name="_Toc77419987"/>
      <w:bookmarkStart w:id="398" w:name="_Toc77419876"/>
      <w:bookmarkStart w:id="399" w:name="_Toc77088928"/>
      <w:bookmarkStart w:id="400" w:name="_Toc24974018"/>
      <w:bookmarkStart w:id="401" w:name="_Toc24808916"/>
      <w:bookmarkStart w:id="402" w:name="_Toc24490948"/>
      <w:bookmarkStart w:id="403" w:name="_Toc24490138"/>
      <w:bookmarkStart w:id="404" w:name="_Toc23520756"/>
      <w:bookmarkStart w:id="405" w:name="_Toc23520630"/>
      <w:bookmarkStart w:id="406" w:name="_Toc23520504"/>
      <w:bookmarkStart w:id="407" w:name="_Toc23511024"/>
      <w:bookmarkStart w:id="408" w:name="_Toc23510909"/>
      <w:bookmarkStart w:id="409" w:name="_Toc23510321"/>
      <w:bookmarkStart w:id="410" w:name="_Toc23510207"/>
      <w:bookmarkStart w:id="411" w:name="_Toc22325209"/>
      <w:bookmarkStart w:id="412" w:name="_Toc22325099"/>
      <w:bookmarkStart w:id="413" w:name="_Toc22324989"/>
      <w:bookmarkStart w:id="414" w:name="_Toc22324879"/>
      <w:bookmarkStart w:id="415" w:name="_Toc22324769"/>
      <w:bookmarkStart w:id="416" w:name="_Toc22324659"/>
      <w:bookmarkStart w:id="417" w:name="_Toc22324549"/>
      <w:bookmarkStart w:id="418" w:name="_Toc22324439"/>
      <w:bookmarkStart w:id="419" w:name="_Toc22324213"/>
      <w:bookmarkStart w:id="420" w:name="_Toc22324103"/>
      <w:bookmarkStart w:id="421" w:name="_Toc22323995"/>
      <w:bookmarkStart w:id="422" w:name="_Toc22323732"/>
      <w:bookmarkStart w:id="423" w:name="_Toc22239350"/>
      <w:bookmarkStart w:id="424" w:name="_Toc77435190"/>
      <w:bookmarkStart w:id="425" w:name="_Toc77420097"/>
      <w:bookmarkStart w:id="426" w:name="_Toc77419986"/>
      <w:bookmarkStart w:id="427" w:name="_Toc77419875"/>
      <w:bookmarkStart w:id="428" w:name="_Toc77088927"/>
      <w:bookmarkStart w:id="429" w:name="_Toc24974017"/>
      <w:bookmarkStart w:id="430" w:name="_Toc24808915"/>
      <w:bookmarkStart w:id="431" w:name="_Toc24490947"/>
      <w:bookmarkStart w:id="432" w:name="_Toc24490137"/>
      <w:bookmarkStart w:id="433" w:name="_Toc23520755"/>
      <w:bookmarkStart w:id="434" w:name="_Toc23520629"/>
      <w:bookmarkStart w:id="435" w:name="_Toc23520503"/>
      <w:bookmarkStart w:id="436" w:name="_Toc23511023"/>
      <w:bookmarkStart w:id="437" w:name="_Toc23510908"/>
      <w:bookmarkStart w:id="438" w:name="_Toc23510320"/>
      <w:bookmarkStart w:id="439" w:name="_Toc23510206"/>
      <w:bookmarkStart w:id="440" w:name="_Toc22325208"/>
      <w:bookmarkStart w:id="441" w:name="_Toc22325098"/>
      <w:bookmarkStart w:id="442" w:name="_Toc22324988"/>
      <w:bookmarkStart w:id="443" w:name="_Toc22324878"/>
      <w:bookmarkStart w:id="444" w:name="_Toc22324768"/>
      <w:bookmarkStart w:id="445" w:name="_Toc22324658"/>
      <w:bookmarkStart w:id="446" w:name="_Toc22324548"/>
      <w:bookmarkStart w:id="447" w:name="_Toc22324438"/>
      <w:bookmarkStart w:id="448" w:name="_Toc22324212"/>
      <w:bookmarkStart w:id="449" w:name="_Toc22324102"/>
      <w:bookmarkStart w:id="450" w:name="_Toc22323994"/>
      <w:bookmarkStart w:id="451" w:name="_Toc22323731"/>
      <w:bookmarkStart w:id="452" w:name="_Toc22239349"/>
      <w:bookmarkStart w:id="453" w:name="_Toc77435189"/>
      <w:bookmarkStart w:id="454" w:name="_Toc77420096"/>
      <w:bookmarkStart w:id="455" w:name="_Toc77419985"/>
      <w:bookmarkStart w:id="456" w:name="_Toc77419874"/>
      <w:bookmarkStart w:id="457" w:name="_Toc77088926"/>
      <w:bookmarkStart w:id="458" w:name="_Toc24974016"/>
      <w:bookmarkStart w:id="459" w:name="_Toc24808914"/>
      <w:bookmarkStart w:id="460" w:name="_Toc24490946"/>
      <w:bookmarkStart w:id="461" w:name="_Toc24490136"/>
      <w:bookmarkStart w:id="462" w:name="_Toc23520754"/>
      <w:bookmarkStart w:id="463" w:name="_Toc23520628"/>
      <w:bookmarkStart w:id="464" w:name="_Toc23520502"/>
      <w:bookmarkStart w:id="465" w:name="_Toc23511022"/>
      <w:bookmarkStart w:id="466" w:name="_Toc23510907"/>
      <w:bookmarkStart w:id="467" w:name="_Toc23510319"/>
      <w:bookmarkStart w:id="468" w:name="_Toc23510205"/>
      <w:bookmarkStart w:id="469" w:name="_Toc22325207"/>
      <w:bookmarkStart w:id="470" w:name="_Toc22325097"/>
      <w:bookmarkStart w:id="471" w:name="_Toc22324987"/>
      <w:bookmarkStart w:id="472" w:name="_Toc22324877"/>
      <w:bookmarkStart w:id="473" w:name="_Toc22324767"/>
      <w:bookmarkStart w:id="474" w:name="_Toc22324657"/>
      <w:bookmarkStart w:id="475" w:name="_Toc22324547"/>
      <w:bookmarkStart w:id="476" w:name="_Toc22324437"/>
      <w:bookmarkStart w:id="477" w:name="_Toc22324211"/>
      <w:bookmarkStart w:id="478" w:name="_Toc22324101"/>
      <w:bookmarkStart w:id="479" w:name="_Toc22323993"/>
      <w:bookmarkStart w:id="480" w:name="_Toc22323730"/>
      <w:bookmarkStart w:id="481" w:name="_Toc22239348"/>
      <w:bookmarkStart w:id="482" w:name="_Toc77435188"/>
      <w:bookmarkStart w:id="483" w:name="_Toc77420095"/>
      <w:bookmarkStart w:id="484" w:name="_Toc77419984"/>
      <w:bookmarkStart w:id="485" w:name="_Toc77419873"/>
      <w:bookmarkStart w:id="486" w:name="_Toc77088925"/>
      <w:bookmarkStart w:id="487" w:name="_Toc24974015"/>
      <w:bookmarkStart w:id="488" w:name="_Toc24808913"/>
      <w:bookmarkStart w:id="489" w:name="_Toc24490945"/>
      <w:bookmarkStart w:id="490" w:name="_Toc24490135"/>
      <w:bookmarkStart w:id="491" w:name="_Toc23520753"/>
      <w:bookmarkStart w:id="492" w:name="_Toc23520627"/>
      <w:bookmarkStart w:id="493" w:name="_Toc23520501"/>
      <w:bookmarkStart w:id="494" w:name="_Toc23511021"/>
      <w:bookmarkStart w:id="495" w:name="_Toc23510906"/>
      <w:bookmarkStart w:id="496" w:name="_Toc23510318"/>
      <w:bookmarkStart w:id="497" w:name="_Toc23510204"/>
      <w:bookmarkStart w:id="498" w:name="_Toc22325206"/>
      <w:bookmarkStart w:id="499" w:name="_Toc22325096"/>
      <w:bookmarkStart w:id="500" w:name="_Toc22324986"/>
      <w:bookmarkStart w:id="501" w:name="_Toc22324876"/>
      <w:bookmarkStart w:id="502" w:name="_Toc22324766"/>
      <w:bookmarkStart w:id="503" w:name="_Toc22324656"/>
      <w:bookmarkStart w:id="504" w:name="_Toc22324546"/>
      <w:bookmarkStart w:id="505" w:name="_Toc22324436"/>
      <w:bookmarkStart w:id="506" w:name="_Toc22324210"/>
      <w:bookmarkStart w:id="507" w:name="_Toc22324100"/>
      <w:bookmarkStart w:id="508" w:name="_Toc22323992"/>
      <w:bookmarkStart w:id="509" w:name="_Toc22323729"/>
      <w:bookmarkStart w:id="510" w:name="_Toc22239347"/>
      <w:bookmarkStart w:id="511" w:name="_Toc77435187"/>
      <w:bookmarkStart w:id="512" w:name="_Toc77420094"/>
      <w:bookmarkStart w:id="513" w:name="_Toc77419983"/>
      <w:bookmarkStart w:id="514" w:name="_Toc77419872"/>
      <w:bookmarkStart w:id="515" w:name="_Toc77088924"/>
      <w:bookmarkStart w:id="516" w:name="_Toc24974014"/>
      <w:bookmarkStart w:id="517" w:name="_Toc24808912"/>
      <w:bookmarkStart w:id="518" w:name="_Toc24490944"/>
      <w:bookmarkStart w:id="519" w:name="_Toc24490134"/>
      <w:bookmarkStart w:id="520" w:name="_Toc23520752"/>
      <w:bookmarkStart w:id="521" w:name="_Toc23520626"/>
      <w:bookmarkStart w:id="522" w:name="_Toc23520500"/>
      <w:bookmarkStart w:id="523" w:name="_Toc23511020"/>
      <w:bookmarkStart w:id="524" w:name="_Toc23510905"/>
      <w:bookmarkStart w:id="525" w:name="_Toc23510317"/>
      <w:bookmarkStart w:id="526" w:name="_Toc23510203"/>
      <w:bookmarkStart w:id="527" w:name="_Toc22325205"/>
      <w:bookmarkStart w:id="528" w:name="_Toc22325095"/>
      <w:bookmarkStart w:id="529" w:name="_Toc22324985"/>
      <w:bookmarkStart w:id="530" w:name="_Toc22324875"/>
      <w:bookmarkStart w:id="531" w:name="_Toc22324765"/>
      <w:bookmarkStart w:id="532" w:name="_Toc22324655"/>
      <w:bookmarkStart w:id="533" w:name="_Toc22324545"/>
      <w:bookmarkStart w:id="534" w:name="_Toc22324435"/>
      <w:bookmarkStart w:id="535" w:name="_Toc22324209"/>
      <w:bookmarkStart w:id="536" w:name="_Toc22324099"/>
      <w:bookmarkStart w:id="537" w:name="_Toc22323991"/>
      <w:bookmarkStart w:id="538" w:name="_Toc22323728"/>
      <w:bookmarkStart w:id="539" w:name="_Toc22239346"/>
      <w:bookmarkStart w:id="540" w:name="_Toc77435186"/>
      <w:bookmarkStart w:id="541" w:name="_Toc77420093"/>
      <w:bookmarkStart w:id="542" w:name="_Toc77419982"/>
      <w:bookmarkStart w:id="543" w:name="_Toc77419871"/>
      <w:bookmarkStart w:id="544" w:name="_Toc77088923"/>
      <w:bookmarkStart w:id="545" w:name="_Toc24974013"/>
      <w:bookmarkStart w:id="546" w:name="_Toc24808911"/>
      <w:bookmarkStart w:id="547" w:name="_Toc24490943"/>
      <w:bookmarkStart w:id="548" w:name="_Toc24490133"/>
      <w:bookmarkStart w:id="549" w:name="_Toc23520751"/>
      <w:bookmarkStart w:id="550" w:name="_Toc23520625"/>
      <w:bookmarkStart w:id="551" w:name="_Toc23520499"/>
      <w:bookmarkStart w:id="552" w:name="_Toc23511019"/>
      <w:bookmarkStart w:id="553" w:name="_Toc23510904"/>
      <w:bookmarkStart w:id="554" w:name="_Toc23510316"/>
      <w:bookmarkStart w:id="555" w:name="_Toc23510202"/>
      <w:bookmarkStart w:id="556" w:name="_Toc22325204"/>
      <w:bookmarkStart w:id="557" w:name="_Toc22325094"/>
      <w:bookmarkStart w:id="558" w:name="_Toc22324984"/>
      <w:bookmarkStart w:id="559" w:name="_Toc22324874"/>
      <w:bookmarkStart w:id="560" w:name="_Toc22324764"/>
      <w:bookmarkStart w:id="561" w:name="_Toc22324654"/>
      <w:bookmarkStart w:id="562" w:name="_Toc22324544"/>
      <w:bookmarkStart w:id="563" w:name="_Toc22324434"/>
      <w:bookmarkStart w:id="564" w:name="_Toc22324208"/>
      <w:bookmarkStart w:id="565" w:name="_Toc22324098"/>
      <w:bookmarkStart w:id="566" w:name="_Toc22323990"/>
      <w:bookmarkStart w:id="567" w:name="_Toc22323727"/>
      <w:bookmarkStart w:id="568" w:name="_Toc22239345"/>
      <w:bookmarkStart w:id="569" w:name="_Toc77435185"/>
      <w:bookmarkStart w:id="570" w:name="_Toc77420092"/>
      <w:bookmarkStart w:id="571" w:name="_Toc77419981"/>
      <w:bookmarkStart w:id="572" w:name="_Toc77419870"/>
      <w:bookmarkStart w:id="573" w:name="_Toc77088922"/>
      <w:bookmarkStart w:id="574" w:name="_Toc24974012"/>
      <w:bookmarkStart w:id="575" w:name="_Toc24808910"/>
      <w:bookmarkStart w:id="576" w:name="_Toc24490942"/>
      <w:bookmarkStart w:id="577" w:name="_Toc24490132"/>
      <w:bookmarkStart w:id="578" w:name="_Toc23520750"/>
      <w:bookmarkStart w:id="579" w:name="_Toc23520624"/>
      <w:bookmarkStart w:id="580" w:name="_Toc23520498"/>
      <w:bookmarkStart w:id="581" w:name="_Toc23511018"/>
      <w:bookmarkStart w:id="582" w:name="_Toc23510903"/>
      <w:bookmarkStart w:id="583" w:name="_Toc23510315"/>
      <w:bookmarkStart w:id="584" w:name="_Toc23510201"/>
      <w:bookmarkStart w:id="585" w:name="_Toc22325203"/>
      <w:bookmarkStart w:id="586" w:name="_Toc22325093"/>
      <w:bookmarkStart w:id="587" w:name="_Toc22324983"/>
      <w:bookmarkStart w:id="588" w:name="_Toc22324873"/>
      <w:bookmarkStart w:id="589" w:name="_Toc22324763"/>
      <w:bookmarkStart w:id="590" w:name="_Toc22324653"/>
      <w:bookmarkStart w:id="591" w:name="_Toc22324543"/>
      <w:bookmarkStart w:id="592" w:name="_Toc22324433"/>
      <w:bookmarkStart w:id="593" w:name="_Toc22324207"/>
      <w:bookmarkStart w:id="594" w:name="_Toc22324097"/>
      <w:bookmarkStart w:id="595" w:name="_Toc22323989"/>
      <w:bookmarkStart w:id="596" w:name="_Toc22323726"/>
      <w:bookmarkStart w:id="597" w:name="_Toc22239344"/>
      <w:bookmarkStart w:id="598" w:name="_Toc77435184"/>
      <w:bookmarkStart w:id="599" w:name="_Toc77420091"/>
      <w:bookmarkStart w:id="600" w:name="_Toc77419980"/>
      <w:bookmarkStart w:id="601" w:name="_Toc77419869"/>
      <w:bookmarkStart w:id="602" w:name="_Toc77088921"/>
      <w:bookmarkStart w:id="603" w:name="_Toc24974011"/>
      <w:bookmarkStart w:id="604" w:name="_Toc24808909"/>
      <w:bookmarkStart w:id="605" w:name="_Toc24490941"/>
      <w:bookmarkStart w:id="606" w:name="_Toc24490131"/>
      <w:bookmarkStart w:id="607" w:name="_Toc23520749"/>
      <w:bookmarkStart w:id="608" w:name="_Toc23520623"/>
      <w:bookmarkStart w:id="609" w:name="_Toc23520497"/>
      <w:bookmarkStart w:id="610" w:name="_Toc23511017"/>
      <w:bookmarkStart w:id="611" w:name="_Toc23510902"/>
      <w:bookmarkStart w:id="612" w:name="_Toc23510314"/>
      <w:bookmarkStart w:id="613" w:name="_Toc23510200"/>
      <w:bookmarkStart w:id="614" w:name="_Toc22325202"/>
      <w:bookmarkStart w:id="615" w:name="_Toc22325092"/>
      <w:bookmarkStart w:id="616" w:name="_Toc22324982"/>
      <w:bookmarkStart w:id="617" w:name="_Toc22324872"/>
      <w:bookmarkStart w:id="618" w:name="_Toc22324762"/>
      <w:bookmarkStart w:id="619" w:name="_Toc22324652"/>
      <w:bookmarkStart w:id="620" w:name="_Toc22324542"/>
      <w:bookmarkStart w:id="621" w:name="_Toc22324432"/>
      <w:bookmarkStart w:id="622" w:name="_Toc22324206"/>
      <w:bookmarkStart w:id="623" w:name="_Toc22324096"/>
      <w:bookmarkStart w:id="624" w:name="_Toc22323988"/>
      <w:bookmarkStart w:id="625" w:name="_Toc22323725"/>
      <w:bookmarkStart w:id="626" w:name="_Toc22239343"/>
      <w:bookmarkStart w:id="627" w:name="_Toc77435183"/>
      <w:bookmarkStart w:id="628" w:name="_Toc77420090"/>
      <w:bookmarkStart w:id="629" w:name="_Toc77419979"/>
      <w:bookmarkStart w:id="630" w:name="_Toc77419868"/>
      <w:bookmarkStart w:id="631" w:name="_Toc77088920"/>
      <w:bookmarkStart w:id="632" w:name="_Toc24974010"/>
      <w:bookmarkStart w:id="633" w:name="_Toc24808908"/>
      <w:bookmarkStart w:id="634" w:name="_Toc24490940"/>
      <w:bookmarkStart w:id="635" w:name="_Toc24490130"/>
      <w:bookmarkStart w:id="636" w:name="_Toc23520748"/>
      <w:bookmarkStart w:id="637" w:name="_Toc23520622"/>
      <w:bookmarkStart w:id="638" w:name="_Toc23520496"/>
      <w:bookmarkStart w:id="639" w:name="_Toc23511016"/>
      <w:bookmarkStart w:id="640" w:name="_Toc23510901"/>
      <w:bookmarkStart w:id="641" w:name="_Toc23510313"/>
      <w:bookmarkStart w:id="642" w:name="_Toc23510199"/>
      <w:bookmarkStart w:id="643" w:name="_Toc22325201"/>
      <w:bookmarkStart w:id="644" w:name="_Toc22325091"/>
      <w:bookmarkStart w:id="645" w:name="_Toc22324981"/>
      <w:bookmarkStart w:id="646" w:name="_Toc22324871"/>
      <w:bookmarkStart w:id="647" w:name="_Toc22324761"/>
      <w:bookmarkStart w:id="648" w:name="_Toc22324651"/>
      <w:bookmarkStart w:id="649" w:name="_Toc22324541"/>
      <w:bookmarkStart w:id="650" w:name="_Toc22324431"/>
      <w:bookmarkStart w:id="651" w:name="_Toc22324205"/>
      <w:bookmarkStart w:id="652" w:name="_Toc22324095"/>
      <w:bookmarkStart w:id="653" w:name="_Toc22323987"/>
      <w:bookmarkStart w:id="654" w:name="_Toc22323724"/>
      <w:bookmarkStart w:id="655" w:name="_Toc22239342"/>
      <w:bookmarkStart w:id="656" w:name="_Toc77435182"/>
      <w:bookmarkStart w:id="657" w:name="_Toc77420089"/>
      <w:bookmarkStart w:id="658" w:name="_Toc77419978"/>
      <w:bookmarkStart w:id="659" w:name="_Toc77419867"/>
      <w:bookmarkStart w:id="660" w:name="_Toc77088919"/>
      <w:bookmarkStart w:id="661" w:name="_Toc24974009"/>
      <w:bookmarkStart w:id="662" w:name="_Toc24808907"/>
      <w:bookmarkStart w:id="663" w:name="_Toc24490939"/>
      <w:bookmarkStart w:id="664" w:name="_Toc24490129"/>
      <w:bookmarkStart w:id="665" w:name="_Toc23520747"/>
      <w:bookmarkStart w:id="666" w:name="_Toc23520621"/>
      <w:bookmarkStart w:id="667" w:name="_Toc23520495"/>
      <w:bookmarkStart w:id="668" w:name="_Toc23511015"/>
      <w:bookmarkStart w:id="669" w:name="_Toc23510900"/>
      <w:bookmarkStart w:id="670" w:name="_Toc23510312"/>
      <w:bookmarkStart w:id="671" w:name="_Toc23510198"/>
      <w:bookmarkStart w:id="672" w:name="_Toc22325200"/>
      <w:bookmarkStart w:id="673" w:name="_Toc22325090"/>
      <w:bookmarkStart w:id="674" w:name="_Toc22324980"/>
      <w:bookmarkStart w:id="675" w:name="_Toc22324870"/>
      <w:bookmarkStart w:id="676" w:name="_Toc22324760"/>
      <w:bookmarkStart w:id="677" w:name="_Toc22324650"/>
      <w:bookmarkStart w:id="678" w:name="_Toc22324540"/>
      <w:bookmarkStart w:id="679" w:name="_Toc22324430"/>
      <w:bookmarkStart w:id="680" w:name="_Toc22324204"/>
      <w:bookmarkStart w:id="681" w:name="_Toc22324094"/>
      <w:bookmarkStart w:id="682" w:name="_Toc22323986"/>
      <w:bookmarkStart w:id="683" w:name="_Toc22323723"/>
      <w:bookmarkStart w:id="684" w:name="_Toc22239341"/>
      <w:bookmarkStart w:id="685" w:name="_Toc77435181"/>
      <w:bookmarkStart w:id="686" w:name="_Toc77420088"/>
      <w:bookmarkStart w:id="687" w:name="_Toc77419977"/>
      <w:bookmarkStart w:id="688" w:name="_Toc77419866"/>
      <w:bookmarkStart w:id="689" w:name="_Toc77088918"/>
      <w:bookmarkStart w:id="690" w:name="_Toc24974008"/>
      <w:bookmarkStart w:id="691" w:name="_Toc24808906"/>
      <w:bookmarkStart w:id="692" w:name="_Toc24490938"/>
      <w:bookmarkStart w:id="693" w:name="_Toc24490128"/>
      <w:bookmarkStart w:id="694" w:name="_Toc23520746"/>
      <w:bookmarkStart w:id="695" w:name="_Toc23520620"/>
      <w:bookmarkStart w:id="696" w:name="_Toc23520494"/>
      <w:bookmarkStart w:id="697" w:name="_Toc23511014"/>
      <w:bookmarkStart w:id="698" w:name="_Toc23510899"/>
      <w:bookmarkStart w:id="699" w:name="_Toc23510311"/>
      <w:bookmarkStart w:id="700" w:name="_Toc23510197"/>
      <w:bookmarkStart w:id="701" w:name="_Toc22325199"/>
      <w:bookmarkStart w:id="702" w:name="_Toc22325089"/>
      <w:bookmarkStart w:id="703" w:name="_Toc22324979"/>
      <w:bookmarkStart w:id="704" w:name="_Toc22324869"/>
      <w:bookmarkStart w:id="705" w:name="_Toc22324759"/>
      <w:bookmarkStart w:id="706" w:name="_Toc22324649"/>
      <w:bookmarkStart w:id="707" w:name="_Toc22324539"/>
      <w:bookmarkStart w:id="708" w:name="_Toc22324429"/>
      <w:bookmarkStart w:id="709" w:name="_Toc22324203"/>
      <w:bookmarkStart w:id="710" w:name="_Toc22324093"/>
      <w:bookmarkStart w:id="711" w:name="_Toc22323985"/>
      <w:bookmarkStart w:id="712" w:name="_Toc22323722"/>
      <w:bookmarkStart w:id="713" w:name="_Toc22239340"/>
      <w:bookmarkStart w:id="714" w:name="_Toc77435180"/>
      <w:bookmarkStart w:id="715" w:name="_Toc77420087"/>
      <w:bookmarkStart w:id="716" w:name="_Toc77419976"/>
      <w:bookmarkStart w:id="717" w:name="_Toc77419865"/>
      <w:bookmarkStart w:id="718" w:name="_Toc77088917"/>
      <w:bookmarkStart w:id="719" w:name="_Toc24974007"/>
      <w:bookmarkStart w:id="720" w:name="_Toc24808905"/>
      <w:bookmarkStart w:id="721" w:name="_Toc24490937"/>
      <w:bookmarkStart w:id="722" w:name="_Toc24490127"/>
      <w:bookmarkStart w:id="723" w:name="_Toc23520745"/>
      <w:bookmarkStart w:id="724" w:name="_Toc23520619"/>
      <w:bookmarkStart w:id="725" w:name="_Toc23520493"/>
      <w:bookmarkStart w:id="726" w:name="_Toc23511013"/>
      <w:bookmarkStart w:id="727" w:name="_Toc23510898"/>
      <w:bookmarkStart w:id="728" w:name="_Toc23510310"/>
      <w:bookmarkStart w:id="729" w:name="_Toc23510196"/>
      <w:bookmarkStart w:id="730" w:name="_Toc22325198"/>
      <w:bookmarkStart w:id="731" w:name="_Toc22325088"/>
      <w:bookmarkStart w:id="732" w:name="_Toc22324978"/>
      <w:bookmarkStart w:id="733" w:name="_Toc22324868"/>
      <w:bookmarkStart w:id="734" w:name="_Toc22324758"/>
      <w:bookmarkStart w:id="735" w:name="_Toc22324648"/>
      <w:bookmarkStart w:id="736" w:name="_Toc22324538"/>
      <w:bookmarkStart w:id="737" w:name="_Toc22324428"/>
      <w:bookmarkStart w:id="738" w:name="_Toc22324202"/>
      <w:bookmarkStart w:id="739" w:name="_Toc22324092"/>
      <w:bookmarkStart w:id="740" w:name="_Toc22323984"/>
      <w:bookmarkStart w:id="741" w:name="_Toc22323721"/>
      <w:bookmarkStart w:id="742" w:name="_Toc22239339"/>
      <w:bookmarkStart w:id="743" w:name="_Toc77435179"/>
      <w:bookmarkStart w:id="744" w:name="_Toc77420086"/>
      <w:bookmarkStart w:id="745" w:name="_Toc77419975"/>
      <w:bookmarkStart w:id="746" w:name="_Toc77419864"/>
      <w:bookmarkStart w:id="747" w:name="_Toc77088916"/>
      <w:bookmarkStart w:id="748" w:name="_Toc24974006"/>
      <w:bookmarkStart w:id="749" w:name="_Toc24808904"/>
      <w:bookmarkStart w:id="750" w:name="_Toc24490936"/>
      <w:bookmarkStart w:id="751" w:name="_Toc24490126"/>
      <w:bookmarkStart w:id="752" w:name="_Toc23520744"/>
      <w:bookmarkStart w:id="753" w:name="_Toc23520618"/>
      <w:bookmarkStart w:id="754" w:name="_Toc23520492"/>
      <w:bookmarkStart w:id="755" w:name="_Toc23511012"/>
      <w:bookmarkStart w:id="756" w:name="_Toc23510897"/>
      <w:bookmarkStart w:id="757" w:name="_Toc23510309"/>
      <w:bookmarkStart w:id="758" w:name="_Toc23510195"/>
      <w:bookmarkStart w:id="759" w:name="_Toc22325197"/>
      <w:bookmarkStart w:id="760" w:name="_Toc22325087"/>
      <w:bookmarkStart w:id="761" w:name="_Toc22324977"/>
      <w:bookmarkStart w:id="762" w:name="_Toc22324867"/>
      <w:bookmarkStart w:id="763" w:name="_Toc22324757"/>
      <w:bookmarkStart w:id="764" w:name="_Toc22324647"/>
      <w:bookmarkStart w:id="765" w:name="_Toc22324537"/>
      <w:bookmarkStart w:id="766" w:name="_Toc22324427"/>
      <w:bookmarkStart w:id="767" w:name="_Toc22324201"/>
      <w:bookmarkStart w:id="768" w:name="_Toc22324091"/>
      <w:bookmarkStart w:id="769" w:name="_Toc22323983"/>
      <w:bookmarkStart w:id="770" w:name="_Toc22323720"/>
      <w:bookmarkStart w:id="771" w:name="_Toc22239338"/>
      <w:bookmarkStart w:id="772" w:name="_Toc77435178"/>
      <w:bookmarkStart w:id="773" w:name="_Toc77420085"/>
      <w:bookmarkStart w:id="774" w:name="_Toc77419974"/>
      <w:bookmarkStart w:id="775" w:name="_Toc77419863"/>
      <w:bookmarkStart w:id="776" w:name="_Toc77088915"/>
      <w:bookmarkStart w:id="777" w:name="_Toc24974005"/>
      <w:bookmarkStart w:id="778" w:name="_Toc24808903"/>
      <w:bookmarkStart w:id="779" w:name="_Toc24490935"/>
      <w:bookmarkStart w:id="780" w:name="_Toc24490125"/>
      <w:bookmarkStart w:id="781" w:name="_Toc23520743"/>
      <w:bookmarkStart w:id="782" w:name="_Toc23520617"/>
      <w:bookmarkStart w:id="783" w:name="_Toc23520491"/>
      <w:bookmarkStart w:id="784" w:name="_Toc23511011"/>
      <w:bookmarkStart w:id="785" w:name="_Toc23510896"/>
      <w:bookmarkStart w:id="786" w:name="_Toc23510308"/>
      <w:bookmarkStart w:id="787" w:name="_Toc23510194"/>
      <w:bookmarkStart w:id="788" w:name="_Toc22325196"/>
      <w:bookmarkStart w:id="789" w:name="_Toc22325086"/>
      <w:bookmarkStart w:id="790" w:name="_Toc22324976"/>
      <w:bookmarkStart w:id="791" w:name="_Toc22324866"/>
      <w:bookmarkStart w:id="792" w:name="_Toc22324756"/>
      <w:bookmarkStart w:id="793" w:name="_Toc22324646"/>
      <w:bookmarkStart w:id="794" w:name="_Toc22324536"/>
      <w:bookmarkStart w:id="795" w:name="_Toc22324426"/>
      <w:bookmarkStart w:id="796" w:name="_Toc22324200"/>
      <w:bookmarkStart w:id="797" w:name="_Toc22324090"/>
      <w:bookmarkStart w:id="798" w:name="_Toc22323982"/>
      <w:bookmarkStart w:id="799" w:name="_Toc22323719"/>
      <w:bookmarkStart w:id="800" w:name="_Toc22239337"/>
      <w:bookmarkStart w:id="801" w:name="_Toc77435177"/>
      <w:bookmarkStart w:id="802" w:name="_Toc77420084"/>
      <w:bookmarkStart w:id="803" w:name="_Toc77419973"/>
      <w:bookmarkStart w:id="804" w:name="_Toc77419862"/>
      <w:bookmarkStart w:id="805" w:name="_Toc77088914"/>
      <w:bookmarkStart w:id="806" w:name="_Toc24974004"/>
      <w:bookmarkStart w:id="807" w:name="_Toc24808902"/>
      <w:bookmarkStart w:id="808" w:name="_Toc24490934"/>
      <w:bookmarkStart w:id="809" w:name="_Toc24490124"/>
      <w:bookmarkStart w:id="810" w:name="_Toc23520742"/>
      <w:bookmarkStart w:id="811" w:name="_Toc23520616"/>
      <w:bookmarkStart w:id="812" w:name="_Toc23520490"/>
      <w:bookmarkStart w:id="813" w:name="_Toc23511010"/>
      <w:bookmarkStart w:id="814" w:name="_Toc23510895"/>
      <w:bookmarkStart w:id="815" w:name="_Toc23510307"/>
      <w:bookmarkStart w:id="816" w:name="_Toc23510193"/>
      <w:bookmarkStart w:id="817" w:name="_Toc22325195"/>
      <w:bookmarkStart w:id="818" w:name="_Toc22325085"/>
      <w:bookmarkStart w:id="819" w:name="_Toc22324975"/>
      <w:bookmarkStart w:id="820" w:name="_Toc22324865"/>
      <w:bookmarkStart w:id="821" w:name="_Toc22324755"/>
      <w:bookmarkStart w:id="822" w:name="_Toc22324645"/>
      <w:bookmarkStart w:id="823" w:name="_Toc22324535"/>
      <w:bookmarkStart w:id="824" w:name="_Toc22324425"/>
      <w:bookmarkStart w:id="825" w:name="_Toc22324199"/>
      <w:bookmarkStart w:id="826" w:name="_Toc22324089"/>
      <w:bookmarkStart w:id="827" w:name="_Toc22323981"/>
      <w:bookmarkStart w:id="828" w:name="_Toc22323718"/>
      <w:bookmarkStart w:id="829" w:name="_Toc22239336"/>
      <w:bookmarkStart w:id="830" w:name="_Toc77435176"/>
      <w:bookmarkStart w:id="831" w:name="_Toc77420083"/>
      <w:bookmarkStart w:id="832" w:name="_Toc77419972"/>
      <w:bookmarkStart w:id="833" w:name="_Toc77419861"/>
      <w:bookmarkStart w:id="834" w:name="_Toc77088913"/>
      <w:bookmarkStart w:id="835" w:name="_Toc24974003"/>
      <w:bookmarkStart w:id="836" w:name="_Toc24808901"/>
      <w:bookmarkStart w:id="837" w:name="_Toc24490933"/>
      <w:bookmarkStart w:id="838" w:name="_Toc24490123"/>
      <w:bookmarkStart w:id="839" w:name="_Toc23520741"/>
      <w:bookmarkStart w:id="840" w:name="_Toc23520615"/>
      <w:bookmarkStart w:id="841" w:name="_Toc23520489"/>
      <w:bookmarkStart w:id="842" w:name="_Toc23511009"/>
      <w:bookmarkStart w:id="843" w:name="_Toc23510894"/>
      <w:bookmarkStart w:id="844" w:name="_Toc23510306"/>
      <w:bookmarkStart w:id="845" w:name="_Toc23510192"/>
      <w:bookmarkStart w:id="846" w:name="_Toc22325194"/>
      <w:bookmarkStart w:id="847" w:name="_Toc22325084"/>
      <w:bookmarkStart w:id="848" w:name="_Toc22324974"/>
      <w:bookmarkStart w:id="849" w:name="_Toc22324864"/>
      <w:bookmarkStart w:id="850" w:name="_Toc22324754"/>
      <w:bookmarkStart w:id="851" w:name="_Toc22324644"/>
      <w:bookmarkStart w:id="852" w:name="_Toc22324534"/>
      <w:bookmarkStart w:id="853" w:name="_Toc22324424"/>
      <w:bookmarkStart w:id="854" w:name="_Toc22324198"/>
      <w:bookmarkStart w:id="855" w:name="_Toc22324088"/>
      <w:bookmarkStart w:id="856" w:name="_Toc22323980"/>
      <w:bookmarkStart w:id="857" w:name="_Toc22323717"/>
      <w:bookmarkStart w:id="858" w:name="_Toc22239335"/>
      <w:bookmarkStart w:id="859" w:name="_Toc77435175"/>
      <w:bookmarkStart w:id="860" w:name="_Toc77420082"/>
      <w:bookmarkStart w:id="861" w:name="_Toc77419971"/>
      <w:bookmarkStart w:id="862" w:name="_Toc77419860"/>
      <w:bookmarkStart w:id="863" w:name="_Toc77088912"/>
      <w:bookmarkStart w:id="864" w:name="_Toc24974002"/>
      <w:bookmarkStart w:id="865" w:name="_Toc24808900"/>
      <w:bookmarkStart w:id="866" w:name="_Toc24490932"/>
      <w:bookmarkStart w:id="867" w:name="_Toc24490122"/>
      <w:bookmarkStart w:id="868" w:name="_Toc23520740"/>
      <w:bookmarkStart w:id="869" w:name="_Toc23520614"/>
      <w:bookmarkStart w:id="870" w:name="_Toc23520488"/>
      <w:bookmarkStart w:id="871" w:name="_Toc23511008"/>
      <w:bookmarkStart w:id="872" w:name="_Toc23510893"/>
      <w:bookmarkStart w:id="873" w:name="_Toc23510305"/>
      <w:bookmarkStart w:id="874" w:name="_Toc23510191"/>
      <w:bookmarkStart w:id="875" w:name="_Toc22325193"/>
      <w:bookmarkStart w:id="876" w:name="_Toc22325083"/>
      <w:bookmarkStart w:id="877" w:name="_Toc22324973"/>
      <w:bookmarkStart w:id="878" w:name="_Toc22324863"/>
      <w:bookmarkStart w:id="879" w:name="_Toc22324753"/>
      <w:bookmarkStart w:id="880" w:name="_Toc22324643"/>
      <w:bookmarkStart w:id="881" w:name="_Toc22324533"/>
      <w:bookmarkStart w:id="882" w:name="_Toc22324423"/>
      <w:bookmarkStart w:id="883" w:name="_Toc22324197"/>
      <w:bookmarkStart w:id="884" w:name="_Toc22324087"/>
      <w:bookmarkStart w:id="885" w:name="_Toc22323979"/>
      <w:bookmarkStart w:id="886" w:name="_Toc22323716"/>
      <w:bookmarkStart w:id="887" w:name="_Toc22239334"/>
      <w:bookmarkStart w:id="888" w:name="_Toc77435174"/>
      <w:bookmarkStart w:id="889" w:name="_Toc77420081"/>
      <w:bookmarkStart w:id="890" w:name="_Toc77419970"/>
      <w:bookmarkStart w:id="891" w:name="_Toc77419859"/>
      <w:bookmarkStart w:id="892" w:name="_Toc77088911"/>
      <w:bookmarkStart w:id="893" w:name="_Toc24974001"/>
      <w:bookmarkStart w:id="894" w:name="_Toc24808899"/>
      <w:bookmarkStart w:id="895" w:name="_Toc24490931"/>
      <w:bookmarkStart w:id="896" w:name="_Toc24490121"/>
      <w:bookmarkStart w:id="897" w:name="_Toc23520739"/>
      <w:bookmarkStart w:id="898" w:name="_Toc23520613"/>
      <w:bookmarkStart w:id="899" w:name="_Toc23520487"/>
      <w:bookmarkStart w:id="900" w:name="_Toc23511007"/>
      <w:bookmarkStart w:id="901" w:name="_Toc23510892"/>
      <w:bookmarkStart w:id="902" w:name="_Toc23510304"/>
      <w:bookmarkStart w:id="903" w:name="_Toc23510190"/>
      <w:bookmarkStart w:id="904" w:name="_Toc22325192"/>
      <w:bookmarkStart w:id="905" w:name="_Toc22325082"/>
      <w:bookmarkStart w:id="906" w:name="_Toc22324972"/>
      <w:bookmarkStart w:id="907" w:name="_Toc22324862"/>
      <w:bookmarkStart w:id="908" w:name="_Toc22324752"/>
      <w:bookmarkStart w:id="909" w:name="_Toc22324642"/>
      <w:bookmarkStart w:id="910" w:name="_Toc22324532"/>
      <w:bookmarkStart w:id="911" w:name="_Toc22324422"/>
      <w:bookmarkStart w:id="912" w:name="_Toc22324196"/>
      <w:bookmarkStart w:id="913" w:name="_Toc22324086"/>
      <w:bookmarkStart w:id="914" w:name="_Toc22323978"/>
      <w:bookmarkStart w:id="915" w:name="_Toc22323715"/>
      <w:bookmarkStart w:id="916" w:name="_Toc22239333"/>
      <w:bookmarkStart w:id="917" w:name="_Toc77435173"/>
      <w:bookmarkStart w:id="918" w:name="_Toc77420080"/>
      <w:bookmarkStart w:id="919" w:name="_Toc77419969"/>
      <w:bookmarkStart w:id="920" w:name="_Toc77419858"/>
      <w:bookmarkStart w:id="921" w:name="_Toc77088910"/>
      <w:bookmarkStart w:id="922" w:name="_Toc24974000"/>
      <w:bookmarkStart w:id="923" w:name="_Toc24808898"/>
      <w:bookmarkStart w:id="924" w:name="_Toc24490930"/>
      <w:bookmarkStart w:id="925" w:name="_Toc24490120"/>
      <w:bookmarkStart w:id="926" w:name="_Toc23520738"/>
      <w:bookmarkStart w:id="927" w:name="_Toc23520612"/>
      <w:bookmarkStart w:id="928" w:name="_Toc23520486"/>
      <w:bookmarkStart w:id="929" w:name="_Toc23511006"/>
      <w:bookmarkStart w:id="930" w:name="_Toc23510891"/>
      <w:bookmarkStart w:id="931" w:name="_Toc23510303"/>
      <w:bookmarkStart w:id="932" w:name="_Toc23510189"/>
      <w:bookmarkStart w:id="933" w:name="_Toc22325191"/>
      <w:bookmarkStart w:id="934" w:name="_Toc22325081"/>
      <w:bookmarkStart w:id="935" w:name="_Toc22324971"/>
      <w:bookmarkStart w:id="936" w:name="_Toc22324861"/>
      <w:bookmarkStart w:id="937" w:name="_Toc22324751"/>
      <w:bookmarkStart w:id="938" w:name="_Toc22324641"/>
      <w:bookmarkStart w:id="939" w:name="_Toc22324531"/>
      <w:bookmarkStart w:id="940" w:name="_Toc22324421"/>
      <w:bookmarkStart w:id="941" w:name="_Toc22324195"/>
      <w:bookmarkStart w:id="942" w:name="_Toc22324085"/>
      <w:bookmarkStart w:id="943" w:name="_Toc22323977"/>
      <w:bookmarkStart w:id="944" w:name="_Toc22323714"/>
      <w:bookmarkStart w:id="945" w:name="_Toc22239332"/>
      <w:bookmarkStart w:id="946" w:name="_Toc23510188"/>
      <w:bookmarkStart w:id="947" w:name="_Toc22325190"/>
      <w:bookmarkStart w:id="948" w:name="_Toc22324970"/>
      <w:bookmarkStart w:id="949" w:name="_Toc22323713"/>
      <w:bookmarkStart w:id="950" w:name="_Toc77435172"/>
      <w:bookmarkStart w:id="951" w:name="_Toc77420079"/>
      <w:bookmarkStart w:id="952" w:name="_Toc77419968"/>
      <w:bookmarkStart w:id="953" w:name="_Toc77419857"/>
      <w:bookmarkStart w:id="954" w:name="_Toc77088909"/>
      <w:bookmarkStart w:id="955" w:name="_Toc24973999"/>
      <w:bookmarkStart w:id="956" w:name="_Toc24808897"/>
      <w:bookmarkStart w:id="957" w:name="_Toc24490929"/>
      <w:bookmarkStart w:id="958" w:name="_Toc24490119"/>
      <w:bookmarkStart w:id="959" w:name="_Toc23520737"/>
      <w:bookmarkStart w:id="960" w:name="_Toc23520611"/>
      <w:bookmarkStart w:id="961" w:name="_Toc2352048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[1]  REGS-00-R45-Penis Munching Procedures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[2] NASA-032-R0-Biden’s Sugar Mommy List.exe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2265861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REGS-00-R0-Build Plan</w:t>
    </w: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1771</TotalTime>
  <Application>LibreOffice/7.4.0.3$Linux_X86_64 LibreOffice_project/40$Build-3</Application>
  <AppVersion>15.0000</AppVersion>
  <Pages>6</Pages>
  <Words>292</Words>
  <Characters>1735</Characters>
  <CharactersWithSpaces>1960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2022-09-15T23:40:05Z</dcterms:modified>
  <cp:revision>449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