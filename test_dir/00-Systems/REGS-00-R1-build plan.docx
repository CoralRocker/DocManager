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REGS Build Plan Test Doc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1974496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REGS-00-R0-Build Plan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sectPr>
          <w:headerReference w:type="default" r:id="rId3"/>
          <w:type w:val="nextPage"/>
          <w:pgSz w:w="12240" w:h="15840"/>
          <w:pgMar w:left="1440" w:right="1440" w:gutter="0" w:header="720" w:top="1710" w:footer="0" w:bottom="1440"/>
          <w:pgNumType w:start="1" w:fmt="decimal"/>
          <w:formProt w:val="false"/>
          <w:textDirection w:val="lrTb"/>
          <w:docGrid w:type="default" w:linePitch="360" w:charSpace="0"/>
        </w:sectPr>
        <w:pStyle w:val="ContentsHeading"/>
        <w:ind w:left="0" w:hanging="0"/>
        <w:jc w:val="center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86328277"/>
      <w:bookmarkStart w:id="1" w:name="_Toc110584918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86328278"/>
      <w:bookmarkStart w:id="3" w:name="_Toc110584919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86328279"/>
      <w:bookmarkStart w:id="5" w:name="_Toc110584920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86328280"/>
      <w:bookmarkStart w:id="7" w:name="_Toc110584921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86328281"/>
      <w:bookmarkStart w:id="9" w:name="_Toc110584922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110584923"/>
      <w:bookmarkStart w:id="11" w:name="_Toc23520485"/>
      <w:bookmarkStart w:id="12" w:name="_Toc23520611"/>
      <w:bookmarkStart w:id="13" w:name="_Toc23520737"/>
      <w:bookmarkStart w:id="14" w:name="_Toc24490119"/>
      <w:bookmarkStart w:id="15" w:name="_Toc24490929"/>
      <w:bookmarkStart w:id="16" w:name="_Toc24808897"/>
      <w:bookmarkStart w:id="17" w:name="_Toc24973999"/>
      <w:bookmarkStart w:id="18" w:name="_Toc77088909"/>
      <w:bookmarkStart w:id="19" w:name="_Toc77419857"/>
      <w:bookmarkStart w:id="20" w:name="_Toc77419968"/>
      <w:bookmarkStart w:id="21" w:name="_Toc77420079"/>
      <w:bookmarkStart w:id="22" w:name="_Toc77435172"/>
      <w:bookmarkStart w:id="23" w:name="_Toc22323713"/>
      <w:bookmarkStart w:id="24" w:name="_Toc22324970"/>
      <w:bookmarkStart w:id="25" w:name="_Toc22325190"/>
      <w:bookmarkStart w:id="26" w:name="_Toc23510188"/>
      <w:bookmarkStart w:id="27" w:name="_Toc22239332"/>
      <w:bookmarkStart w:id="28" w:name="_Toc22323714"/>
      <w:bookmarkStart w:id="29" w:name="_Toc22323977"/>
      <w:bookmarkStart w:id="30" w:name="_Toc22324085"/>
      <w:bookmarkStart w:id="31" w:name="_Toc22324195"/>
      <w:bookmarkStart w:id="32" w:name="_Toc22324421"/>
      <w:bookmarkStart w:id="33" w:name="_Toc22324531"/>
      <w:bookmarkStart w:id="34" w:name="_Toc22324641"/>
      <w:bookmarkStart w:id="35" w:name="_Toc22324751"/>
      <w:bookmarkStart w:id="36" w:name="_Toc22324861"/>
      <w:bookmarkStart w:id="37" w:name="_Toc22324971"/>
      <w:bookmarkStart w:id="38" w:name="_Toc22325081"/>
      <w:bookmarkStart w:id="39" w:name="_Toc22325191"/>
      <w:bookmarkStart w:id="40" w:name="_Toc23510189"/>
      <w:bookmarkStart w:id="41" w:name="_Toc23510303"/>
      <w:bookmarkStart w:id="42" w:name="_Toc23510891"/>
      <w:bookmarkStart w:id="43" w:name="_Toc23511006"/>
      <w:bookmarkStart w:id="44" w:name="_Toc23520486"/>
      <w:bookmarkStart w:id="45" w:name="_Toc23520612"/>
      <w:bookmarkStart w:id="46" w:name="_Toc23520738"/>
      <w:bookmarkStart w:id="47" w:name="_Toc24490120"/>
      <w:bookmarkStart w:id="48" w:name="_Toc24490930"/>
      <w:bookmarkStart w:id="49" w:name="_Toc24808898"/>
      <w:bookmarkStart w:id="50" w:name="_Toc24974000"/>
      <w:bookmarkStart w:id="51" w:name="_Toc77088910"/>
      <w:bookmarkStart w:id="52" w:name="_Toc77419858"/>
      <w:bookmarkStart w:id="53" w:name="_Toc77419969"/>
      <w:bookmarkStart w:id="54" w:name="_Toc77420080"/>
      <w:bookmarkStart w:id="55" w:name="_Toc77435173"/>
      <w:bookmarkStart w:id="56" w:name="_Toc22239333"/>
      <w:bookmarkStart w:id="57" w:name="_Toc22323715"/>
      <w:bookmarkStart w:id="58" w:name="_Toc22323978"/>
      <w:bookmarkStart w:id="59" w:name="_Toc22324086"/>
      <w:bookmarkStart w:id="60" w:name="_Toc22324196"/>
      <w:bookmarkStart w:id="61" w:name="_Toc22324422"/>
      <w:bookmarkStart w:id="62" w:name="_Toc22324532"/>
      <w:bookmarkStart w:id="63" w:name="_Toc22324642"/>
      <w:bookmarkStart w:id="64" w:name="_Toc22324752"/>
      <w:bookmarkStart w:id="65" w:name="_Toc22324862"/>
      <w:bookmarkStart w:id="66" w:name="_Toc22324972"/>
      <w:bookmarkStart w:id="67" w:name="_Toc22325082"/>
      <w:bookmarkStart w:id="68" w:name="_Toc22325192"/>
      <w:bookmarkStart w:id="69" w:name="_Toc23510190"/>
      <w:bookmarkStart w:id="70" w:name="_Toc23510304"/>
      <w:bookmarkStart w:id="71" w:name="_Toc23510892"/>
      <w:bookmarkStart w:id="72" w:name="_Toc23511007"/>
      <w:bookmarkStart w:id="73" w:name="_Toc23520487"/>
      <w:bookmarkStart w:id="74" w:name="_Toc23520613"/>
      <w:bookmarkStart w:id="75" w:name="_Toc23520739"/>
      <w:bookmarkStart w:id="76" w:name="_Toc24490121"/>
      <w:bookmarkStart w:id="77" w:name="_Toc24490931"/>
      <w:bookmarkStart w:id="78" w:name="_Toc24808899"/>
      <w:bookmarkStart w:id="79" w:name="_Toc24974001"/>
      <w:bookmarkStart w:id="80" w:name="_Toc77088911"/>
      <w:bookmarkStart w:id="81" w:name="_Toc77419859"/>
      <w:bookmarkStart w:id="82" w:name="_Toc77419970"/>
      <w:bookmarkStart w:id="83" w:name="_Toc77420081"/>
      <w:bookmarkStart w:id="84" w:name="_Toc77435174"/>
      <w:bookmarkStart w:id="85" w:name="_Toc22239334"/>
      <w:bookmarkStart w:id="86" w:name="_Toc22323716"/>
      <w:bookmarkStart w:id="87" w:name="_Toc22323979"/>
      <w:bookmarkStart w:id="88" w:name="_Toc22324087"/>
      <w:bookmarkStart w:id="89" w:name="_Toc22324197"/>
      <w:bookmarkStart w:id="90" w:name="_Toc22324423"/>
      <w:bookmarkStart w:id="91" w:name="_Toc22324533"/>
      <w:bookmarkStart w:id="92" w:name="_Toc22324643"/>
      <w:bookmarkStart w:id="93" w:name="_Toc22324753"/>
      <w:bookmarkStart w:id="94" w:name="_Toc22324863"/>
      <w:bookmarkStart w:id="95" w:name="_Toc22324973"/>
      <w:bookmarkStart w:id="96" w:name="_Toc22325083"/>
      <w:bookmarkStart w:id="97" w:name="_Toc22325193"/>
      <w:bookmarkStart w:id="98" w:name="_Toc23510191"/>
      <w:bookmarkStart w:id="99" w:name="_Toc23510305"/>
      <w:bookmarkStart w:id="100" w:name="_Toc23510893"/>
      <w:bookmarkStart w:id="101" w:name="_Toc23511008"/>
      <w:bookmarkStart w:id="102" w:name="_Toc23520488"/>
      <w:bookmarkStart w:id="103" w:name="_Toc23520614"/>
      <w:bookmarkStart w:id="104" w:name="_Toc23520740"/>
      <w:bookmarkStart w:id="105" w:name="_Toc24490122"/>
      <w:bookmarkStart w:id="106" w:name="_Toc24490932"/>
      <w:bookmarkStart w:id="107" w:name="_Toc24808900"/>
      <w:bookmarkStart w:id="108" w:name="_Toc24974002"/>
      <w:bookmarkStart w:id="109" w:name="_Toc77088912"/>
      <w:bookmarkStart w:id="110" w:name="_Toc77419860"/>
      <w:bookmarkStart w:id="111" w:name="_Toc77419971"/>
      <w:bookmarkStart w:id="112" w:name="_Toc77420082"/>
      <w:bookmarkStart w:id="113" w:name="_Toc77435175"/>
      <w:bookmarkStart w:id="114" w:name="_Toc22239335"/>
      <w:bookmarkStart w:id="115" w:name="_Toc22323717"/>
      <w:bookmarkStart w:id="116" w:name="_Toc22323980"/>
      <w:bookmarkStart w:id="117" w:name="_Toc22324088"/>
      <w:bookmarkStart w:id="118" w:name="_Toc22324198"/>
      <w:bookmarkStart w:id="119" w:name="_Toc22324424"/>
      <w:bookmarkStart w:id="120" w:name="_Toc22324534"/>
      <w:bookmarkStart w:id="121" w:name="_Toc22324644"/>
      <w:bookmarkStart w:id="122" w:name="_Toc22324754"/>
      <w:bookmarkStart w:id="123" w:name="_Toc22324864"/>
      <w:bookmarkStart w:id="124" w:name="_Toc22324974"/>
      <w:bookmarkStart w:id="125" w:name="_Toc22325084"/>
      <w:bookmarkStart w:id="126" w:name="_Toc22325194"/>
      <w:bookmarkStart w:id="127" w:name="_Toc23510192"/>
      <w:bookmarkStart w:id="128" w:name="_Toc23510306"/>
      <w:bookmarkStart w:id="129" w:name="_Toc23510894"/>
      <w:bookmarkStart w:id="130" w:name="_Toc23511009"/>
      <w:bookmarkStart w:id="131" w:name="_Toc23520489"/>
      <w:bookmarkStart w:id="132" w:name="_Toc23520615"/>
      <w:bookmarkStart w:id="133" w:name="_Toc23520741"/>
      <w:bookmarkStart w:id="134" w:name="_Toc24490123"/>
      <w:bookmarkStart w:id="135" w:name="_Toc24490933"/>
      <w:bookmarkStart w:id="136" w:name="_Toc24808901"/>
      <w:bookmarkStart w:id="137" w:name="_Toc24974003"/>
      <w:bookmarkStart w:id="138" w:name="_Toc77088913"/>
      <w:bookmarkStart w:id="139" w:name="_Toc77419861"/>
      <w:bookmarkStart w:id="140" w:name="_Toc77419972"/>
      <w:bookmarkStart w:id="141" w:name="_Toc77420083"/>
      <w:bookmarkStart w:id="142" w:name="_Toc77435176"/>
      <w:bookmarkStart w:id="143" w:name="_Toc22239336"/>
      <w:bookmarkStart w:id="144" w:name="_Toc22323718"/>
      <w:bookmarkStart w:id="145" w:name="_Toc22323981"/>
      <w:bookmarkStart w:id="146" w:name="_Toc22324089"/>
      <w:bookmarkStart w:id="147" w:name="_Toc22324199"/>
      <w:bookmarkStart w:id="148" w:name="_Toc22324425"/>
      <w:bookmarkStart w:id="149" w:name="_Toc22324535"/>
      <w:bookmarkStart w:id="150" w:name="_Toc22324645"/>
      <w:bookmarkStart w:id="151" w:name="_Toc22324755"/>
      <w:bookmarkStart w:id="152" w:name="_Toc22324865"/>
      <w:bookmarkStart w:id="153" w:name="_Toc22324975"/>
      <w:bookmarkStart w:id="154" w:name="_Toc22325085"/>
      <w:bookmarkStart w:id="155" w:name="_Toc22325195"/>
      <w:bookmarkStart w:id="156" w:name="_Toc23510193"/>
      <w:bookmarkStart w:id="157" w:name="_Toc23510307"/>
      <w:bookmarkStart w:id="158" w:name="_Toc23510895"/>
      <w:bookmarkStart w:id="159" w:name="_Toc23511010"/>
      <w:bookmarkStart w:id="160" w:name="_Toc23520490"/>
      <w:bookmarkStart w:id="161" w:name="_Toc23520616"/>
      <w:bookmarkStart w:id="162" w:name="_Toc23520742"/>
      <w:bookmarkStart w:id="163" w:name="_Toc24490124"/>
      <w:bookmarkStart w:id="164" w:name="_Toc24490934"/>
      <w:bookmarkStart w:id="165" w:name="_Toc24808902"/>
      <w:bookmarkStart w:id="166" w:name="_Toc24974004"/>
      <w:bookmarkStart w:id="167" w:name="_Toc77088914"/>
      <w:bookmarkStart w:id="168" w:name="_Toc77419862"/>
      <w:bookmarkStart w:id="169" w:name="_Toc77419973"/>
      <w:bookmarkStart w:id="170" w:name="_Toc77420084"/>
      <w:bookmarkStart w:id="171" w:name="_Toc77435177"/>
      <w:bookmarkStart w:id="172" w:name="_Toc22239337"/>
      <w:bookmarkStart w:id="173" w:name="_Toc22323719"/>
      <w:bookmarkStart w:id="174" w:name="_Toc22323982"/>
      <w:bookmarkStart w:id="175" w:name="_Toc22324090"/>
      <w:bookmarkStart w:id="176" w:name="_Toc22324200"/>
      <w:bookmarkStart w:id="177" w:name="_Toc22324426"/>
      <w:bookmarkStart w:id="178" w:name="_Toc22324536"/>
      <w:bookmarkStart w:id="179" w:name="_Toc22324646"/>
      <w:bookmarkStart w:id="180" w:name="_Toc22324756"/>
      <w:bookmarkStart w:id="181" w:name="_Toc22324866"/>
      <w:bookmarkStart w:id="182" w:name="_Toc22324976"/>
      <w:bookmarkStart w:id="183" w:name="_Toc22325086"/>
      <w:bookmarkStart w:id="184" w:name="_Toc22325196"/>
      <w:bookmarkStart w:id="185" w:name="_Toc23510194"/>
      <w:bookmarkStart w:id="186" w:name="_Toc23510308"/>
      <w:bookmarkStart w:id="187" w:name="_Toc23510896"/>
      <w:bookmarkStart w:id="188" w:name="_Toc23511011"/>
      <w:bookmarkStart w:id="189" w:name="_Toc23520491"/>
      <w:bookmarkStart w:id="190" w:name="_Toc23520617"/>
      <w:bookmarkStart w:id="191" w:name="_Toc23520743"/>
      <w:bookmarkStart w:id="192" w:name="_Toc24490125"/>
      <w:bookmarkStart w:id="193" w:name="_Toc24490935"/>
      <w:bookmarkStart w:id="194" w:name="_Toc24808903"/>
      <w:bookmarkStart w:id="195" w:name="_Toc24974005"/>
      <w:bookmarkStart w:id="196" w:name="_Toc77088915"/>
      <w:bookmarkStart w:id="197" w:name="_Toc77419863"/>
      <w:bookmarkStart w:id="198" w:name="_Toc77419974"/>
      <w:bookmarkStart w:id="199" w:name="_Toc77420085"/>
      <w:bookmarkStart w:id="200" w:name="_Toc77435178"/>
      <w:bookmarkStart w:id="201" w:name="_Toc22239338"/>
      <w:bookmarkStart w:id="202" w:name="_Toc22323720"/>
      <w:bookmarkStart w:id="203" w:name="_Toc22323983"/>
      <w:bookmarkStart w:id="204" w:name="_Toc22324091"/>
      <w:bookmarkStart w:id="205" w:name="_Toc22324201"/>
      <w:bookmarkStart w:id="206" w:name="_Toc22324427"/>
      <w:bookmarkStart w:id="207" w:name="_Toc22324537"/>
      <w:bookmarkStart w:id="208" w:name="_Toc22324647"/>
      <w:bookmarkStart w:id="209" w:name="_Toc22324757"/>
      <w:bookmarkStart w:id="210" w:name="_Toc22324867"/>
      <w:bookmarkStart w:id="211" w:name="_Toc22324977"/>
      <w:bookmarkStart w:id="212" w:name="_Toc22325087"/>
      <w:bookmarkStart w:id="213" w:name="_Toc22325197"/>
      <w:bookmarkStart w:id="214" w:name="_Toc23510195"/>
      <w:bookmarkStart w:id="215" w:name="_Toc23510309"/>
      <w:bookmarkStart w:id="216" w:name="_Toc23510897"/>
      <w:bookmarkStart w:id="217" w:name="_Toc23511012"/>
      <w:bookmarkStart w:id="218" w:name="_Toc23520492"/>
      <w:bookmarkStart w:id="219" w:name="_Toc23520618"/>
      <w:bookmarkStart w:id="220" w:name="_Toc23520744"/>
      <w:bookmarkStart w:id="221" w:name="_Toc24490126"/>
      <w:bookmarkStart w:id="222" w:name="_Toc24490936"/>
      <w:bookmarkStart w:id="223" w:name="_Toc24808904"/>
      <w:bookmarkStart w:id="224" w:name="_Toc24974006"/>
      <w:bookmarkStart w:id="225" w:name="_Toc77088916"/>
      <w:bookmarkStart w:id="226" w:name="_Toc77419864"/>
      <w:bookmarkStart w:id="227" w:name="_Toc77419975"/>
      <w:bookmarkStart w:id="228" w:name="_Toc77420086"/>
      <w:bookmarkStart w:id="229" w:name="_Toc77435179"/>
      <w:bookmarkStart w:id="230" w:name="_Toc22239339"/>
      <w:bookmarkStart w:id="231" w:name="_Toc22323721"/>
      <w:bookmarkStart w:id="232" w:name="_Toc22323984"/>
      <w:bookmarkStart w:id="233" w:name="_Toc22324092"/>
      <w:bookmarkStart w:id="234" w:name="_Toc22324202"/>
      <w:bookmarkStart w:id="235" w:name="_Toc22324428"/>
      <w:bookmarkStart w:id="236" w:name="_Toc22324538"/>
      <w:bookmarkStart w:id="237" w:name="_Toc22324648"/>
      <w:bookmarkStart w:id="238" w:name="_Toc22324758"/>
      <w:bookmarkStart w:id="239" w:name="_Toc22324868"/>
      <w:bookmarkStart w:id="240" w:name="_Toc22324978"/>
      <w:bookmarkStart w:id="241" w:name="_Toc22325088"/>
      <w:bookmarkStart w:id="242" w:name="_Toc22325198"/>
      <w:bookmarkStart w:id="243" w:name="_Toc23510196"/>
      <w:bookmarkStart w:id="244" w:name="_Toc23510310"/>
      <w:bookmarkStart w:id="245" w:name="_Toc23510898"/>
      <w:bookmarkStart w:id="246" w:name="_Toc23511013"/>
      <w:bookmarkStart w:id="247" w:name="_Toc23520493"/>
      <w:bookmarkStart w:id="248" w:name="_Toc23520619"/>
      <w:bookmarkStart w:id="249" w:name="_Toc23520745"/>
      <w:bookmarkStart w:id="250" w:name="_Toc24490127"/>
      <w:bookmarkStart w:id="251" w:name="_Toc24490937"/>
      <w:bookmarkStart w:id="252" w:name="_Toc24808905"/>
      <w:bookmarkStart w:id="253" w:name="_Toc24974007"/>
      <w:bookmarkStart w:id="254" w:name="_Toc77088917"/>
      <w:bookmarkStart w:id="255" w:name="_Toc77419865"/>
      <w:bookmarkStart w:id="256" w:name="_Toc77419976"/>
      <w:bookmarkStart w:id="257" w:name="_Toc77420087"/>
      <w:bookmarkStart w:id="258" w:name="_Toc77435180"/>
      <w:bookmarkStart w:id="259" w:name="_Toc22239340"/>
      <w:bookmarkStart w:id="260" w:name="_Toc22323722"/>
      <w:bookmarkStart w:id="261" w:name="_Toc22323985"/>
      <w:bookmarkStart w:id="262" w:name="_Toc22324093"/>
      <w:bookmarkStart w:id="263" w:name="_Toc22324203"/>
      <w:bookmarkStart w:id="264" w:name="_Toc22324429"/>
      <w:bookmarkStart w:id="265" w:name="_Toc22324539"/>
      <w:bookmarkStart w:id="266" w:name="_Toc22324649"/>
      <w:bookmarkStart w:id="267" w:name="_Toc22324759"/>
      <w:bookmarkStart w:id="268" w:name="_Toc22324869"/>
      <w:bookmarkStart w:id="269" w:name="_Toc22324979"/>
      <w:bookmarkStart w:id="270" w:name="_Toc22325089"/>
      <w:bookmarkStart w:id="271" w:name="_Toc22325199"/>
      <w:bookmarkStart w:id="272" w:name="_Toc23510197"/>
      <w:bookmarkStart w:id="273" w:name="_Toc23510311"/>
      <w:bookmarkStart w:id="274" w:name="_Toc23510899"/>
      <w:bookmarkStart w:id="275" w:name="_Toc23511014"/>
      <w:bookmarkStart w:id="276" w:name="_Toc23520494"/>
      <w:bookmarkStart w:id="277" w:name="_Toc23520620"/>
      <w:bookmarkStart w:id="278" w:name="_Toc23520746"/>
      <w:bookmarkStart w:id="279" w:name="_Toc24490128"/>
      <w:bookmarkStart w:id="280" w:name="_Toc24490938"/>
      <w:bookmarkStart w:id="281" w:name="_Toc24808906"/>
      <w:bookmarkStart w:id="282" w:name="_Toc24974008"/>
      <w:bookmarkStart w:id="283" w:name="_Toc77088918"/>
      <w:bookmarkStart w:id="284" w:name="_Toc77419866"/>
      <w:bookmarkStart w:id="285" w:name="_Toc77419977"/>
      <w:bookmarkStart w:id="286" w:name="_Toc77420088"/>
      <w:bookmarkStart w:id="287" w:name="_Toc77435181"/>
      <w:bookmarkStart w:id="288" w:name="_Toc22239341"/>
      <w:bookmarkStart w:id="289" w:name="_Toc22323723"/>
      <w:bookmarkStart w:id="290" w:name="_Toc22323986"/>
      <w:bookmarkStart w:id="291" w:name="_Toc22324094"/>
      <w:bookmarkStart w:id="292" w:name="_Toc22324204"/>
      <w:bookmarkStart w:id="293" w:name="_Toc22324430"/>
      <w:bookmarkStart w:id="294" w:name="_Toc22324540"/>
      <w:bookmarkStart w:id="295" w:name="_Toc22324650"/>
      <w:bookmarkStart w:id="296" w:name="_Toc22324760"/>
      <w:bookmarkStart w:id="297" w:name="_Toc22324870"/>
      <w:bookmarkStart w:id="298" w:name="_Toc22324980"/>
      <w:bookmarkStart w:id="299" w:name="_Toc22325090"/>
      <w:bookmarkStart w:id="300" w:name="_Toc22325200"/>
      <w:bookmarkStart w:id="301" w:name="_Toc23510198"/>
      <w:bookmarkStart w:id="302" w:name="_Toc23510312"/>
      <w:bookmarkStart w:id="303" w:name="_Toc23510900"/>
      <w:bookmarkStart w:id="304" w:name="_Toc23511015"/>
      <w:bookmarkStart w:id="305" w:name="_Toc23520495"/>
      <w:bookmarkStart w:id="306" w:name="_Toc23520621"/>
      <w:bookmarkStart w:id="307" w:name="_Toc23520747"/>
      <w:bookmarkStart w:id="308" w:name="_Toc24490129"/>
      <w:bookmarkStart w:id="309" w:name="_Toc24490939"/>
      <w:bookmarkStart w:id="310" w:name="_Toc24808907"/>
      <w:bookmarkStart w:id="311" w:name="_Toc24974009"/>
      <w:bookmarkStart w:id="312" w:name="_Toc77088919"/>
      <w:bookmarkStart w:id="313" w:name="_Toc77419867"/>
      <w:bookmarkStart w:id="314" w:name="_Toc77419978"/>
      <w:bookmarkStart w:id="315" w:name="_Toc77420089"/>
      <w:bookmarkStart w:id="316" w:name="_Toc77435182"/>
      <w:bookmarkStart w:id="317" w:name="_Toc22239342"/>
      <w:bookmarkStart w:id="318" w:name="_Toc22323724"/>
      <w:bookmarkStart w:id="319" w:name="_Toc22323987"/>
      <w:bookmarkStart w:id="320" w:name="_Toc22324095"/>
      <w:bookmarkStart w:id="321" w:name="_Toc22324205"/>
      <w:bookmarkStart w:id="322" w:name="_Toc22324431"/>
      <w:bookmarkStart w:id="323" w:name="_Toc22324541"/>
      <w:bookmarkStart w:id="324" w:name="_Toc22324651"/>
      <w:bookmarkStart w:id="325" w:name="_Toc22324761"/>
      <w:bookmarkStart w:id="326" w:name="_Toc22324871"/>
      <w:bookmarkStart w:id="327" w:name="_Toc22324981"/>
      <w:bookmarkStart w:id="328" w:name="_Toc22325091"/>
      <w:bookmarkStart w:id="329" w:name="_Toc22325201"/>
      <w:bookmarkStart w:id="330" w:name="_Toc23510199"/>
      <w:bookmarkStart w:id="331" w:name="_Toc23510313"/>
      <w:bookmarkStart w:id="332" w:name="_Toc23510901"/>
      <w:bookmarkStart w:id="333" w:name="_Toc23511016"/>
      <w:bookmarkStart w:id="334" w:name="_Toc23520496"/>
      <w:bookmarkStart w:id="335" w:name="_Toc23520622"/>
      <w:bookmarkStart w:id="336" w:name="_Toc23520748"/>
      <w:bookmarkStart w:id="337" w:name="_Toc24490130"/>
      <w:bookmarkStart w:id="338" w:name="_Toc24490940"/>
      <w:bookmarkStart w:id="339" w:name="_Toc24808908"/>
      <w:bookmarkStart w:id="340" w:name="_Toc24974010"/>
      <w:bookmarkStart w:id="341" w:name="_Toc77088920"/>
      <w:bookmarkStart w:id="342" w:name="_Toc77419868"/>
      <w:bookmarkStart w:id="343" w:name="_Toc77419979"/>
      <w:bookmarkStart w:id="344" w:name="_Toc77420090"/>
      <w:bookmarkStart w:id="345" w:name="_Toc77435183"/>
      <w:bookmarkStart w:id="346" w:name="_Toc22239343"/>
      <w:bookmarkStart w:id="347" w:name="_Toc22323725"/>
      <w:bookmarkStart w:id="348" w:name="_Toc22323988"/>
      <w:bookmarkStart w:id="349" w:name="_Toc22324096"/>
      <w:bookmarkStart w:id="350" w:name="_Toc22324206"/>
      <w:bookmarkStart w:id="351" w:name="_Toc22324432"/>
      <w:bookmarkStart w:id="352" w:name="_Toc22324542"/>
      <w:bookmarkStart w:id="353" w:name="_Toc22324652"/>
      <w:bookmarkStart w:id="354" w:name="_Toc22324762"/>
      <w:bookmarkStart w:id="355" w:name="_Toc22324872"/>
      <w:bookmarkStart w:id="356" w:name="_Toc22324982"/>
      <w:bookmarkStart w:id="357" w:name="_Toc22325092"/>
      <w:bookmarkStart w:id="358" w:name="_Toc22325202"/>
      <w:bookmarkStart w:id="359" w:name="_Toc23510200"/>
      <w:bookmarkStart w:id="360" w:name="_Toc23510314"/>
      <w:bookmarkStart w:id="361" w:name="_Toc23510902"/>
      <w:bookmarkStart w:id="362" w:name="_Toc23511017"/>
      <w:bookmarkStart w:id="363" w:name="_Toc23520497"/>
      <w:bookmarkStart w:id="364" w:name="_Toc23520623"/>
      <w:bookmarkStart w:id="365" w:name="_Toc23520749"/>
      <w:bookmarkStart w:id="366" w:name="_Toc24490131"/>
      <w:bookmarkStart w:id="367" w:name="_Toc24490941"/>
      <w:bookmarkStart w:id="368" w:name="_Toc24808909"/>
      <w:bookmarkStart w:id="369" w:name="_Toc24974011"/>
      <w:bookmarkStart w:id="370" w:name="_Toc77088921"/>
      <w:bookmarkStart w:id="371" w:name="_Toc77419869"/>
      <w:bookmarkStart w:id="372" w:name="_Toc77419980"/>
      <w:bookmarkStart w:id="373" w:name="_Toc77420091"/>
      <w:bookmarkStart w:id="374" w:name="_Toc77435184"/>
      <w:bookmarkStart w:id="375" w:name="_Toc22239344"/>
      <w:bookmarkStart w:id="376" w:name="_Toc22323726"/>
      <w:bookmarkStart w:id="377" w:name="_Toc22323989"/>
      <w:bookmarkStart w:id="378" w:name="_Toc22324097"/>
      <w:bookmarkStart w:id="379" w:name="_Toc22324207"/>
      <w:bookmarkStart w:id="380" w:name="_Toc22324433"/>
      <w:bookmarkStart w:id="381" w:name="_Toc22324543"/>
      <w:bookmarkStart w:id="382" w:name="_Toc22324653"/>
      <w:bookmarkStart w:id="383" w:name="_Toc22324763"/>
      <w:bookmarkStart w:id="384" w:name="_Toc22324873"/>
      <w:bookmarkStart w:id="385" w:name="_Toc22324983"/>
      <w:bookmarkStart w:id="386" w:name="_Toc22325093"/>
      <w:bookmarkStart w:id="387" w:name="_Toc22325203"/>
      <w:bookmarkStart w:id="388" w:name="_Toc23510201"/>
      <w:bookmarkStart w:id="389" w:name="_Toc23510315"/>
      <w:bookmarkStart w:id="390" w:name="_Toc23510903"/>
      <w:bookmarkStart w:id="391" w:name="_Toc23511018"/>
      <w:bookmarkStart w:id="392" w:name="_Toc23520498"/>
      <w:bookmarkStart w:id="393" w:name="_Toc23520624"/>
      <w:bookmarkStart w:id="394" w:name="_Toc23520750"/>
      <w:bookmarkStart w:id="395" w:name="_Toc24490132"/>
      <w:bookmarkStart w:id="396" w:name="_Toc24490942"/>
      <w:bookmarkStart w:id="397" w:name="_Toc24808910"/>
      <w:bookmarkStart w:id="398" w:name="_Toc24974012"/>
      <w:bookmarkStart w:id="399" w:name="_Toc77088922"/>
      <w:bookmarkStart w:id="400" w:name="_Toc77419870"/>
      <w:bookmarkStart w:id="401" w:name="_Toc77419981"/>
      <w:bookmarkStart w:id="402" w:name="_Toc77420092"/>
      <w:bookmarkStart w:id="403" w:name="_Toc77435185"/>
      <w:bookmarkStart w:id="404" w:name="_Toc22239345"/>
      <w:bookmarkStart w:id="405" w:name="_Toc22323727"/>
      <w:bookmarkStart w:id="406" w:name="_Toc22323990"/>
      <w:bookmarkStart w:id="407" w:name="_Toc22324098"/>
      <w:bookmarkStart w:id="408" w:name="_Toc22324208"/>
      <w:bookmarkStart w:id="409" w:name="_Toc22324434"/>
      <w:bookmarkStart w:id="410" w:name="_Toc22324544"/>
      <w:bookmarkStart w:id="411" w:name="_Toc22324654"/>
      <w:bookmarkStart w:id="412" w:name="_Toc22324764"/>
      <w:bookmarkStart w:id="413" w:name="_Toc22324874"/>
      <w:bookmarkStart w:id="414" w:name="_Toc22324984"/>
      <w:bookmarkStart w:id="415" w:name="_Toc22325094"/>
      <w:bookmarkStart w:id="416" w:name="_Toc22325204"/>
      <w:bookmarkStart w:id="417" w:name="_Toc23510202"/>
      <w:bookmarkStart w:id="418" w:name="_Toc23510316"/>
      <w:bookmarkStart w:id="419" w:name="_Toc23510904"/>
      <w:bookmarkStart w:id="420" w:name="_Toc23511019"/>
      <w:bookmarkStart w:id="421" w:name="_Toc23520499"/>
      <w:bookmarkStart w:id="422" w:name="_Toc23520625"/>
      <w:bookmarkStart w:id="423" w:name="_Toc23520751"/>
      <w:bookmarkStart w:id="424" w:name="_Toc24490133"/>
      <w:bookmarkStart w:id="425" w:name="_Toc24490943"/>
      <w:bookmarkStart w:id="426" w:name="_Toc24808911"/>
      <w:bookmarkStart w:id="427" w:name="_Toc24974013"/>
      <w:bookmarkStart w:id="428" w:name="_Toc77088923"/>
      <w:bookmarkStart w:id="429" w:name="_Toc77419871"/>
      <w:bookmarkStart w:id="430" w:name="_Toc77419982"/>
      <w:bookmarkStart w:id="431" w:name="_Toc77420093"/>
      <w:bookmarkStart w:id="432" w:name="_Toc77435186"/>
      <w:bookmarkStart w:id="433" w:name="_Toc22239346"/>
      <w:bookmarkStart w:id="434" w:name="_Toc22323728"/>
      <w:bookmarkStart w:id="435" w:name="_Toc22323991"/>
      <w:bookmarkStart w:id="436" w:name="_Toc22324099"/>
      <w:bookmarkStart w:id="437" w:name="_Toc22324209"/>
      <w:bookmarkStart w:id="438" w:name="_Toc22324435"/>
      <w:bookmarkStart w:id="439" w:name="_Toc22324545"/>
      <w:bookmarkStart w:id="440" w:name="_Toc22324655"/>
      <w:bookmarkStart w:id="441" w:name="_Toc22324765"/>
      <w:bookmarkStart w:id="442" w:name="_Toc22324875"/>
      <w:bookmarkStart w:id="443" w:name="_Toc22324985"/>
      <w:bookmarkStart w:id="444" w:name="_Toc22325095"/>
      <w:bookmarkStart w:id="445" w:name="_Toc22325205"/>
      <w:bookmarkStart w:id="446" w:name="_Toc23510203"/>
      <w:bookmarkStart w:id="447" w:name="_Toc23510317"/>
      <w:bookmarkStart w:id="448" w:name="_Toc23510905"/>
      <w:bookmarkStart w:id="449" w:name="_Toc23511020"/>
      <w:bookmarkStart w:id="450" w:name="_Toc23520500"/>
      <w:bookmarkStart w:id="451" w:name="_Toc23520626"/>
      <w:bookmarkStart w:id="452" w:name="_Toc23520752"/>
      <w:bookmarkStart w:id="453" w:name="_Toc24490134"/>
      <w:bookmarkStart w:id="454" w:name="_Toc24490944"/>
      <w:bookmarkStart w:id="455" w:name="_Toc24808912"/>
      <w:bookmarkStart w:id="456" w:name="_Toc24974014"/>
      <w:bookmarkStart w:id="457" w:name="_Toc77088924"/>
      <w:bookmarkStart w:id="458" w:name="_Toc77419872"/>
      <w:bookmarkStart w:id="459" w:name="_Toc77419983"/>
      <w:bookmarkStart w:id="460" w:name="_Toc77420094"/>
      <w:bookmarkStart w:id="461" w:name="_Toc77435187"/>
      <w:bookmarkStart w:id="462" w:name="_Toc22239347"/>
      <w:bookmarkStart w:id="463" w:name="_Toc22323729"/>
      <w:bookmarkStart w:id="464" w:name="_Toc22323992"/>
      <w:bookmarkStart w:id="465" w:name="_Toc22324100"/>
      <w:bookmarkStart w:id="466" w:name="_Toc22324210"/>
      <w:bookmarkStart w:id="467" w:name="_Toc22324436"/>
      <w:bookmarkStart w:id="468" w:name="_Toc22324546"/>
      <w:bookmarkStart w:id="469" w:name="_Toc22324656"/>
      <w:bookmarkStart w:id="470" w:name="_Toc22324766"/>
      <w:bookmarkStart w:id="471" w:name="_Toc22324876"/>
      <w:bookmarkStart w:id="472" w:name="_Toc22324986"/>
      <w:bookmarkStart w:id="473" w:name="_Toc22325096"/>
      <w:bookmarkStart w:id="474" w:name="_Toc22325206"/>
      <w:bookmarkStart w:id="475" w:name="_Toc23510204"/>
      <w:bookmarkStart w:id="476" w:name="_Toc23510318"/>
      <w:bookmarkStart w:id="477" w:name="_Toc23510906"/>
      <w:bookmarkStart w:id="478" w:name="_Toc23511021"/>
      <w:bookmarkStart w:id="479" w:name="_Toc23520501"/>
      <w:bookmarkStart w:id="480" w:name="_Toc23520627"/>
      <w:bookmarkStart w:id="481" w:name="_Toc23520753"/>
      <w:bookmarkStart w:id="482" w:name="_Toc24490135"/>
      <w:bookmarkStart w:id="483" w:name="_Toc24490945"/>
      <w:bookmarkStart w:id="484" w:name="_Toc24808913"/>
      <w:bookmarkStart w:id="485" w:name="_Toc24974015"/>
      <w:bookmarkStart w:id="486" w:name="_Toc77088925"/>
      <w:bookmarkStart w:id="487" w:name="_Toc77419873"/>
      <w:bookmarkStart w:id="488" w:name="_Toc77419984"/>
      <w:bookmarkStart w:id="489" w:name="_Toc77420095"/>
      <w:bookmarkStart w:id="490" w:name="_Toc77435188"/>
      <w:bookmarkStart w:id="491" w:name="_Toc22239348"/>
      <w:bookmarkStart w:id="492" w:name="_Toc22323730"/>
      <w:bookmarkStart w:id="493" w:name="_Toc22323993"/>
      <w:bookmarkStart w:id="494" w:name="_Toc22324101"/>
      <w:bookmarkStart w:id="495" w:name="_Toc22324211"/>
      <w:bookmarkStart w:id="496" w:name="_Toc22324437"/>
      <w:bookmarkStart w:id="497" w:name="_Toc22324547"/>
      <w:bookmarkStart w:id="498" w:name="_Toc22324657"/>
      <w:bookmarkStart w:id="499" w:name="_Toc22324767"/>
      <w:bookmarkStart w:id="500" w:name="_Toc22324877"/>
      <w:bookmarkStart w:id="501" w:name="_Toc22324987"/>
      <w:bookmarkStart w:id="502" w:name="_Toc22325097"/>
      <w:bookmarkStart w:id="503" w:name="_Toc22325207"/>
      <w:bookmarkStart w:id="504" w:name="_Toc23510205"/>
      <w:bookmarkStart w:id="505" w:name="_Toc23510319"/>
      <w:bookmarkStart w:id="506" w:name="_Toc23510907"/>
      <w:bookmarkStart w:id="507" w:name="_Toc23511022"/>
      <w:bookmarkStart w:id="508" w:name="_Toc23520502"/>
      <w:bookmarkStart w:id="509" w:name="_Toc23520628"/>
      <w:bookmarkStart w:id="510" w:name="_Toc23520754"/>
      <w:bookmarkStart w:id="511" w:name="_Toc24490136"/>
      <w:bookmarkStart w:id="512" w:name="_Toc24490946"/>
      <w:bookmarkStart w:id="513" w:name="_Toc24808914"/>
      <w:bookmarkStart w:id="514" w:name="_Toc24974016"/>
      <w:bookmarkStart w:id="515" w:name="_Toc77088926"/>
      <w:bookmarkStart w:id="516" w:name="_Toc77419874"/>
      <w:bookmarkStart w:id="517" w:name="_Toc77419985"/>
      <w:bookmarkStart w:id="518" w:name="_Toc77420096"/>
      <w:bookmarkStart w:id="519" w:name="_Toc77435189"/>
      <w:bookmarkStart w:id="520" w:name="_Toc22239349"/>
      <w:bookmarkStart w:id="521" w:name="_Toc22323731"/>
      <w:bookmarkStart w:id="522" w:name="_Toc22323994"/>
      <w:bookmarkStart w:id="523" w:name="_Toc22324102"/>
      <w:bookmarkStart w:id="524" w:name="_Toc22324212"/>
      <w:bookmarkStart w:id="525" w:name="_Toc22324438"/>
      <w:bookmarkStart w:id="526" w:name="_Toc22324548"/>
      <w:bookmarkStart w:id="527" w:name="_Toc22324658"/>
      <w:bookmarkStart w:id="528" w:name="_Toc22324768"/>
      <w:bookmarkStart w:id="529" w:name="_Toc22324878"/>
      <w:bookmarkStart w:id="530" w:name="_Toc22324988"/>
      <w:bookmarkStart w:id="531" w:name="_Toc22325098"/>
      <w:bookmarkStart w:id="532" w:name="_Toc22325208"/>
      <w:bookmarkStart w:id="533" w:name="_Toc23510206"/>
      <w:bookmarkStart w:id="534" w:name="_Toc23510320"/>
      <w:bookmarkStart w:id="535" w:name="_Toc23510908"/>
      <w:bookmarkStart w:id="536" w:name="_Toc23511023"/>
      <w:bookmarkStart w:id="537" w:name="_Toc23520503"/>
      <w:bookmarkStart w:id="538" w:name="_Toc23520629"/>
      <w:bookmarkStart w:id="539" w:name="_Toc23520755"/>
      <w:bookmarkStart w:id="540" w:name="_Toc24490137"/>
      <w:bookmarkStart w:id="541" w:name="_Toc24490947"/>
      <w:bookmarkStart w:id="542" w:name="_Toc24808915"/>
      <w:bookmarkStart w:id="543" w:name="_Toc24974017"/>
      <w:bookmarkStart w:id="544" w:name="_Toc77088927"/>
      <w:bookmarkStart w:id="545" w:name="_Toc77419875"/>
      <w:bookmarkStart w:id="546" w:name="_Toc77419986"/>
      <w:bookmarkStart w:id="547" w:name="_Toc77420097"/>
      <w:bookmarkStart w:id="548" w:name="_Toc77435190"/>
      <w:bookmarkStart w:id="549" w:name="_Toc22239350"/>
      <w:bookmarkStart w:id="550" w:name="_Toc22323732"/>
      <w:bookmarkStart w:id="551" w:name="_Toc22323995"/>
      <w:bookmarkStart w:id="552" w:name="_Toc22324103"/>
      <w:bookmarkStart w:id="553" w:name="_Toc22324213"/>
      <w:bookmarkStart w:id="554" w:name="_Toc22324439"/>
      <w:bookmarkStart w:id="555" w:name="_Toc22324549"/>
      <w:bookmarkStart w:id="556" w:name="_Toc22324659"/>
      <w:bookmarkStart w:id="557" w:name="_Toc22324769"/>
      <w:bookmarkStart w:id="558" w:name="_Toc22324879"/>
      <w:bookmarkStart w:id="559" w:name="_Toc22324989"/>
      <w:bookmarkStart w:id="560" w:name="_Toc22325099"/>
      <w:bookmarkStart w:id="561" w:name="_Toc22325209"/>
      <w:bookmarkStart w:id="562" w:name="_Toc23510207"/>
      <w:bookmarkStart w:id="563" w:name="_Toc23510321"/>
      <w:bookmarkStart w:id="564" w:name="_Toc23510909"/>
      <w:bookmarkStart w:id="565" w:name="_Toc23511024"/>
      <w:bookmarkStart w:id="566" w:name="_Toc23520504"/>
      <w:bookmarkStart w:id="567" w:name="_Toc23520630"/>
      <w:bookmarkStart w:id="568" w:name="_Toc23520756"/>
      <w:bookmarkStart w:id="569" w:name="_Toc24490138"/>
      <w:bookmarkStart w:id="570" w:name="_Toc24490948"/>
      <w:bookmarkStart w:id="571" w:name="_Toc24808916"/>
      <w:bookmarkStart w:id="572" w:name="_Toc24974018"/>
      <w:bookmarkStart w:id="573" w:name="_Toc77088928"/>
      <w:bookmarkStart w:id="574" w:name="_Toc77419876"/>
      <w:bookmarkStart w:id="575" w:name="_Toc77419987"/>
      <w:bookmarkStart w:id="576" w:name="_Toc77420098"/>
      <w:bookmarkStart w:id="577" w:name="_Toc77435191"/>
      <w:bookmarkStart w:id="578" w:name="_Toc22239351"/>
      <w:bookmarkStart w:id="579" w:name="_Toc22323733"/>
      <w:bookmarkStart w:id="580" w:name="_Toc22323996"/>
      <w:bookmarkStart w:id="581" w:name="_Toc22324104"/>
      <w:bookmarkStart w:id="582" w:name="_Toc22324214"/>
      <w:bookmarkStart w:id="583" w:name="_Toc22324440"/>
      <w:bookmarkStart w:id="584" w:name="_Toc22324550"/>
      <w:bookmarkStart w:id="585" w:name="_Toc22324660"/>
      <w:bookmarkStart w:id="586" w:name="_Toc22324770"/>
      <w:bookmarkStart w:id="587" w:name="_Toc22324880"/>
      <w:bookmarkStart w:id="588" w:name="_Toc22324990"/>
      <w:bookmarkStart w:id="589" w:name="_Toc22325100"/>
      <w:bookmarkStart w:id="590" w:name="_Toc22325210"/>
      <w:bookmarkStart w:id="591" w:name="_Toc23510208"/>
      <w:bookmarkStart w:id="592" w:name="_Toc23510322"/>
      <w:bookmarkStart w:id="593" w:name="_Toc23510910"/>
      <w:bookmarkStart w:id="594" w:name="_Toc23511025"/>
      <w:bookmarkStart w:id="595" w:name="_Toc23520505"/>
      <w:bookmarkStart w:id="596" w:name="_Toc23520631"/>
      <w:bookmarkStart w:id="597" w:name="_Toc23520757"/>
      <w:bookmarkStart w:id="598" w:name="_Toc24490139"/>
      <w:bookmarkStart w:id="599" w:name="_Toc24490949"/>
      <w:bookmarkStart w:id="600" w:name="_Toc24808917"/>
      <w:bookmarkStart w:id="601" w:name="_Toc24974019"/>
      <w:bookmarkStart w:id="602" w:name="_Toc77088929"/>
      <w:bookmarkStart w:id="603" w:name="_Toc77419877"/>
      <w:bookmarkStart w:id="604" w:name="_Toc77419988"/>
      <w:bookmarkStart w:id="605" w:name="_Toc77420099"/>
      <w:bookmarkStart w:id="606" w:name="_Toc77435192"/>
      <w:bookmarkStart w:id="607" w:name="_Toc22239352"/>
      <w:bookmarkStart w:id="608" w:name="_Toc22323734"/>
      <w:bookmarkStart w:id="609" w:name="_Toc22323997"/>
      <w:bookmarkStart w:id="610" w:name="_Toc22324105"/>
      <w:bookmarkStart w:id="611" w:name="_Toc22324215"/>
      <w:bookmarkStart w:id="612" w:name="_Toc22324441"/>
      <w:bookmarkStart w:id="613" w:name="_Toc22324551"/>
      <w:bookmarkStart w:id="614" w:name="_Toc22324661"/>
      <w:bookmarkStart w:id="615" w:name="_Toc22324771"/>
      <w:bookmarkStart w:id="616" w:name="_Toc22324881"/>
      <w:bookmarkStart w:id="617" w:name="_Toc22324991"/>
      <w:bookmarkStart w:id="618" w:name="_Toc22325101"/>
      <w:bookmarkStart w:id="619" w:name="_Toc22325211"/>
      <w:bookmarkStart w:id="620" w:name="_Toc23510209"/>
      <w:bookmarkStart w:id="621" w:name="_Toc23510323"/>
      <w:bookmarkStart w:id="622" w:name="_Toc23510911"/>
      <w:bookmarkStart w:id="623" w:name="_Toc23511026"/>
      <w:bookmarkStart w:id="624" w:name="_Toc23520506"/>
      <w:bookmarkStart w:id="625" w:name="_Toc23520632"/>
      <w:bookmarkStart w:id="626" w:name="_Toc23520758"/>
      <w:bookmarkStart w:id="627" w:name="_Toc24490140"/>
      <w:bookmarkStart w:id="628" w:name="_Toc24490950"/>
      <w:bookmarkStart w:id="629" w:name="_Toc24808918"/>
      <w:bookmarkStart w:id="630" w:name="_Toc24974020"/>
      <w:bookmarkStart w:id="631" w:name="_Toc77088930"/>
      <w:bookmarkStart w:id="632" w:name="_Toc77419878"/>
      <w:bookmarkStart w:id="633" w:name="_Toc77419989"/>
      <w:bookmarkStart w:id="634" w:name="_Toc77420100"/>
      <w:bookmarkStart w:id="635" w:name="_Toc77435193"/>
      <w:bookmarkStart w:id="636" w:name="_Toc22239353"/>
      <w:bookmarkStart w:id="637" w:name="_Toc22323735"/>
      <w:bookmarkStart w:id="638" w:name="_Toc22323998"/>
      <w:bookmarkStart w:id="639" w:name="_Toc22324106"/>
      <w:bookmarkStart w:id="640" w:name="_Toc22324216"/>
      <w:bookmarkStart w:id="641" w:name="_Toc22324442"/>
      <w:bookmarkStart w:id="642" w:name="_Toc22324552"/>
      <w:bookmarkStart w:id="643" w:name="_Toc22324662"/>
      <w:bookmarkStart w:id="644" w:name="_Toc22324772"/>
      <w:bookmarkStart w:id="645" w:name="_Toc22324882"/>
      <w:bookmarkStart w:id="646" w:name="_Toc22324992"/>
      <w:bookmarkStart w:id="647" w:name="_Toc22325102"/>
      <w:bookmarkStart w:id="648" w:name="_Toc22325212"/>
      <w:bookmarkStart w:id="649" w:name="_Toc23510210"/>
      <w:bookmarkStart w:id="650" w:name="_Toc23510324"/>
      <w:bookmarkStart w:id="651" w:name="_Toc23510912"/>
      <w:bookmarkStart w:id="652" w:name="_Toc23511027"/>
      <w:bookmarkStart w:id="653" w:name="_Toc23520507"/>
      <w:bookmarkStart w:id="654" w:name="_Toc23520633"/>
      <w:bookmarkStart w:id="655" w:name="_Toc23520759"/>
      <w:bookmarkStart w:id="656" w:name="_Toc24490141"/>
      <w:bookmarkStart w:id="657" w:name="_Toc24490951"/>
      <w:bookmarkStart w:id="658" w:name="_Toc24808919"/>
      <w:bookmarkStart w:id="659" w:name="_Toc24974021"/>
      <w:bookmarkStart w:id="660" w:name="_Toc77088931"/>
      <w:bookmarkStart w:id="661" w:name="_Toc77419879"/>
      <w:bookmarkStart w:id="662" w:name="_Toc77419990"/>
      <w:bookmarkStart w:id="663" w:name="_Toc77420101"/>
      <w:bookmarkStart w:id="664" w:name="_Toc77435194"/>
      <w:bookmarkStart w:id="665" w:name="_Toc22239354"/>
      <w:bookmarkStart w:id="666" w:name="_Toc22323736"/>
      <w:bookmarkStart w:id="667" w:name="_Toc22323999"/>
      <w:bookmarkStart w:id="668" w:name="_Toc22324107"/>
      <w:bookmarkStart w:id="669" w:name="_Toc22324217"/>
      <w:bookmarkStart w:id="670" w:name="_Toc22324443"/>
      <w:bookmarkStart w:id="671" w:name="_Toc22324553"/>
      <w:bookmarkStart w:id="672" w:name="_Toc22324663"/>
      <w:bookmarkStart w:id="673" w:name="_Toc22324773"/>
      <w:bookmarkStart w:id="674" w:name="_Toc22324883"/>
      <w:bookmarkStart w:id="675" w:name="_Toc22324993"/>
      <w:bookmarkStart w:id="676" w:name="_Toc22325103"/>
      <w:bookmarkStart w:id="677" w:name="_Toc22325213"/>
      <w:bookmarkStart w:id="678" w:name="_Toc23510211"/>
      <w:bookmarkStart w:id="679" w:name="_Toc23510325"/>
      <w:bookmarkStart w:id="680" w:name="_Toc23510913"/>
      <w:bookmarkStart w:id="681" w:name="_Toc23511028"/>
      <w:bookmarkStart w:id="682" w:name="_Toc23520508"/>
      <w:bookmarkStart w:id="683" w:name="_Toc23520634"/>
      <w:bookmarkStart w:id="684" w:name="_Toc23520760"/>
      <w:bookmarkStart w:id="685" w:name="_Toc24490142"/>
      <w:bookmarkStart w:id="686" w:name="_Toc24490952"/>
      <w:bookmarkStart w:id="687" w:name="_Toc24808920"/>
      <w:bookmarkStart w:id="688" w:name="_Toc24974022"/>
      <w:bookmarkStart w:id="689" w:name="_Toc77088932"/>
      <w:bookmarkStart w:id="690" w:name="_Toc77419880"/>
      <w:bookmarkStart w:id="691" w:name="_Toc77419991"/>
      <w:bookmarkStart w:id="692" w:name="_Toc77420102"/>
      <w:bookmarkStart w:id="693" w:name="_Toc77435195"/>
      <w:bookmarkStart w:id="694" w:name="_Toc22239355"/>
      <w:bookmarkStart w:id="695" w:name="_Toc22323737"/>
      <w:bookmarkStart w:id="696" w:name="_Toc22324000"/>
      <w:bookmarkStart w:id="697" w:name="_Toc22324108"/>
      <w:bookmarkStart w:id="698" w:name="_Toc22324218"/>
      <w:bookmarkStart w:id="699" w:name="_Toc22324444"/>
      <w:bookmarkStart w:id="700" w:name="_Toc22324554"/>
      <w:bookmarkStart w:id="701" w:name="_Toc22324664"/>
      <w:bookmarkStart w:id="702" w:name="_Toc22324774"/>
      <w:bookmarkStart w:id="703" w:name="_Toc22324884"/>
      <w:bookmarkStart w:id="704" w:name="_Toc22324994"/>
      <w:bookmarkStart w:id="705" w:name="_Toc22325104"/>
      <w:bookmarkStart w:id="706" w:name="_Toc22325214"/>
      <w:bookmarkStart w:id="707" w:name="_Toc23510212"/>
      <w:bookmarkStart w:id="708" w:name="_Toc23510326"/>
      <w:bookmarkStart w:id="709" w:name="_Toc23510914"/>
      <w:bookmarkStart w:id="710" w:name="_Toc23511029"/>
      <w:bookmarkStart w:id="711" w:name="_Toc23520509"/>
      <w:bookmarkStart w:id="712" w:name="_Toc23520635"/>
      <w:bookmarkStart w:id="713" w:name="_Toc23520761"/>
      <w:bookmarkStart w:id="714" w:name="_Toc24490143"/>
      <w:bookmarkStart w:id="715" w:name="_Toc24490953"/>
      <w:bookmarkStart w:id="716" w:name="_Toc24808921"/>
      <w:bookmarkStart w:id="717" w:name="_Toc24974023"/>
      <w:bookmarkStart w:id="718" w:name="_Toc77088933"/>
      <w:bookmarkStart w:id="719" w:name="_Toc77419881"/>
      <w:bookmarkStart w:id="720" w:name="_Toc77419992"/>
      <w:bookmarkStart w:id="721" w:name="_Toc77420103"/>
      <w:bookmarkStart w:id="722" w:name="_Toc77435196"/>
      <w:bookmarkStart w:id="723" w:name="_Toc22239356"/>
      <w:bookmarkStart w:id="724" w:name="_Toc22323738"/>
      <w:bookmarkStart w:id="725" w:name="_Toc22324001"/>
      <w:bookmarkStart w:id="726" w:name="_Toc22324109"/>
      <w:bookmarkStart w:id="727" w:name="_Toc22324219"/>
      <w:bookmarkStart w:id="728" w:name="_Toc22324445"/>
      <w:bookmarkStart w:id="729" w:name="_Toc22324555"/>
      <w:bookmarkStart w:id="730" w:name="_Toc22324665"/>
      <w:bookmarkStart w:id="731" w:name="_Toc22324775"/>
      <w:bookmarkStart w:id="732" w:name="_Toc22324885"/>
      <w:bookmarkStart w:id="733" w:name="_Toc22324995"/>
      <w:bookmarkStart w:id="734" w:name="_Toc22325105"/>
      <w:bookmarkStart w:id="735" w:name="_Toc22325215"/>
      <w:bookmarkStart w:id="736" w:name="_Toc23510213"/>
      <w:bookmarkStart w:id="737" w:name="_Toc23510327"/>
      <w:bookmarkStart w:id="738" w:name="_Toc23510915"/>
      <w:bookmarkStart w:id="739" w:name="_Toc23511030"/>
      <w:bookmarkStart w:id="740" w:name="_Toc23520510"/>
      <w:bookmarkStart w:id="741" w:name="_Toc23520636"/>
      <w:bookmarkStart w:id="742" w:name="_Toc23520762"/>
      <w:bookmarkStart w:id="743" w:name="_Toc24490144"/>
      <w:bookmarkStart w:id="744" w:name="_Toc24490954"/>
      <w:bookmarkStart w:id="745" w:name="_Toc24808922"/>
      <w:bookmarkStart w:id="746" w:name="_Toc24974024"/>
      <w:bookmarkStart w:id="747" w:name="_Toc77088934"/>
      <w:bookmarkStart w:id="748" w:name="_Toc77419882"/>
      <w:bookmarkStart w:id="749" w:name="_Toc77419993"/>
      <w:bookmarkStart w:id="750" w:name="_Toc77420104"/>
      <w:bookmarkStart w:id="751" w:name="_Toc77435197"/>
      <w:bookmarkStart w:id="752" w:name="_Toc22239357"/>
      <w:bookmarkStart w:id="753" w:name="_Toc22323739"/>
      <w:bookmarkStart w:id="754" w:name="_Toc22324002"/>
      <w:bookmarkStart w:id="755" w:name="_Toc22324110"/>
      <w:bookmarkStart w:id="756" w:name="_Toc22324220"/>
      <w:bookmarkStart w:id="757" w:name="_Toc22324446"/>
      <w:bookmarkStart w:id="758" w:name="_Toc22324556"/>
      <w:bookmarkStart w:id="759" w:name="_Toc22324666"/>
      <w:bookmarkStart w:id="760" w:name="_Toc22324776"/>
      <w:bookmarkStart w:id="761" w:name="_Toc22324886"/>
      <w:bookmarkStart w:id="762" w:name="_Toc22324996"/>
      <w:bookmarkStart w:id="763" w:name="_Toc22325106"/>
      <w:bookmarkStart w:id="764" w:name="_Toc22325216"/>
      <w:bookmarkStart w:id="765" w:name="_Toc23510214"/>
      <w:bookmarkStart w:id="766" w:name="_Toc23510328"/>
      <w:bookmarkStart w:id="767" w:name="_Toc23510916"/>
      <w:bookmarkStart w:id="768" w:name="_Toc23511031"/>
      <w:bookmarkStart w:id="769" w:name="_Toc23520511"/>
      <w:bookmarkStart w:id="770" w:name="_Toc23520637"/>
      <w:bookmarkStart w:id="771" w:name="_Toc23520763"/>
      <w:bookmarkStart w:id="772" w:name="_Toc24490145"/>
      <w:bookmarkStart w:id="773" w:name="_Toc24490955"/>
      <w:bookmarkStart w:id="774" w:name="_Toc24808923"/>
      <w:bookmarkStart w:id="775" w:name="_Toc24974025"/>
      <w:bookmarkStart w:id="776" w:name="_Toc77088935"/>
      <w:bookmarkStart w:id="777" w:name="_Toc77419883"/>
      <w:bookmarkStart w:id="778" w:name="_Toc77419994"/>
      <w:bookmarkStart w:id="779" w:name="_Toc77420105"/>
      <w:bookmarkStart w:id="780" w:name="_Toc77435198"/>
      <w:bookmarkStart w:id="781" w:name="_Toc22239358"/>
      <w:bookmarkStart w:id="782" w:name="_Toc22323740"/>
      <w:bookmarkStart w:id="783" w:name="_Toc22324003"/>
      <w:bookmarkStart w:id="784" w:name="_Toc22324111"/>
      <w:bookmarkStart w:id="785" w:name="_Toc22324221"/>
      <w:bookmarkStart w:id="786" w:name="_Toc22324447"/>
      <w:bookmarkStart w:id="787" w:name="_Toc22324557"/>
      <w:bookmarkStart w:id="788" w:name="_Toc22324667"/>
      <w:bookmarkStart w:id="789" w:name="_Toc22324777"/>
      <w:bookmarkStart w:id="790" w:name="_Toc22324887"/>
      <w:bookmarkStart w:id="791" w:name="_Toc22324997"/>
      <w:bookmarkStart w:id="792" w:name="_Toc22325107"/>
      <w:bookmarkStart w:id="793" w:name="_Toc22325217"/>
      <w:bookmarkStart w:id="794" w:name="_Toc23510215"/>
      <w:bookmarkStart w:id="795" w:name="_Toc23510329"/>
      <w:bookmarkStart w:id="796" w:name="_Toc23510917"/>
      <w:bookmarkStart w:id="797" w:name="_Toc23511032"/>
      <w:bookmarkStart w:id="798" w:name="_Toc23520512"/>
      <w:bookmarkStart w:id="799" w:name="_Toc23520638"/>
      <w:bookmarkStart w:id="800" w:name="_Toc23520764"/>
      <w:bookmarkStart w:id="801" w:name="_Toc24490146"/>
      <w:bookmarkStart w:id="802" w:name="_Toc24490956"/>
      <w:bookmarkStart w:id="803" w:name="_Toc24808924"/>
      <w:bookmarkStart w:id="804" w:name="_Toc24974026"/>
      <w:bookmarkStart w:id="805" w:name="_Toc77088936"/>
      <w:bookmarkStart w:id="806" w:name="_Toc77419884"/>
      <w:bookmarkStart w:id="807" w:name="_Toc77419995"/>
      <w:bookmarkStart w:id="808" w:name="_Toc77420106"/>
      <w:bookmarkStart w:id="809" w:name="_Toc77435199"/>
      <w:bookmarkStart w:id="810" w:name="_Toc22239359"/>
      <w:bookmarkStart w:id="811" w:name="_Toc22323741"/>
      <w:bookmarkStart w:id="812" w:name="_Toc22324004"/>
      <w:bookmarkStart w:id="813" w:name="_Toc22324112"/>
      <w:bookmarkStart w:id="814" w:name="_Toc22324222"/>
      <w:bookmarkStart w:id="815" w:name="_Toc22324448"/>
      <w:bookmarkStart w:id="816" w:name="_Toc22324558"/>
      <w:bookmarkStart w:id="817" w:name="_Toc22324668"/>
      <w:bookmarkStart w:id="818" w:name="_Toc22324778"/>
      <w:bookmarkStart w:id="819" w:name="_Toc22324888"/>
      <w:bookmarkStart w:id="820" w:name="_Toc22324998"/>
      <w:bookmarkStart w:id="821" w:name="_Toc22325108"/>
      <w:bookmarkStart w:id="822" w:name="_Toc22325218"/>
      <w:bookmarkStart w:id="823" w:name="_Toc23510216"/>
      <w:bookmarkStart w:id="824" w:name="_Toc23510330"/>
      <w:bookmarkStart w:id="825" w:name="_Toc23510918"/>
      <w:bookmarkStart w:id="826" w:name="_Toc23511033"/>
      <w:bookmarkStart w:id="827" w:name="_Toc23520513"/>
      <w:bookmarkStart w:id="828" w:name="_Toc23520639"/>
      <w:bookmarkStart w:id="829" w:name="_Toc23520765"/>
      <w:bookmarkStart w:id="830" w:name="_Toc24490147"/>
      <w:bookmarkStart w:id="831" w:name="_Toc24490957"/>
      <w:bookmarkStart w:id="832" w:name="_Toc24808925"/>
      <w:bookmarkStart w:id="833" w:name="_Toc24974027"/>
      <w:bookmarkStart w:id="834" w:name="_Toc77088937"/>
      <w:bookmarkStart w:id="835" w:name="_Toc77419885"/>
      <w:bookmarkStart w:id="836" w:name="_Toc77419996"/>
      <w:bookmarkStart w:id="837" w:name="_Toc77420107"/>
      <w:bookmarkStart w:id="838" w:name="_Toc77435200"/>
      <w:bookmarkStart w:id="839" w:name="_Toc22239360"/>
      <w:bookmarkStart w:id="840" w:name="_Toc22323742"/>
      <w:bookmarkStart w:id="841" w:name="_Toc22324005"/>
      <w:bookmarkStart w:id="842" w:name="_Toc22324113"/>
      <w:bookmarkStart w:id="843" w:name="_Toc22324223"/>
      <w:bookmarkStart w:id="844" w:name="_Toc22324449"/>
      <w:bookmarkStart w:id="845" w:name="_Toc22324559"/>
      <w:bookmarkStart w:id="846" w:name="_Toc22324669"/>
      <w:bookmarkStart w:id="847" w:name="_Toc22324779"/>
      <w:bookmarkStart w:id="848" w:name="_Toc22324889"/>
      <w:bookmarkStart w:id="849" w:name="_Toc22324999"/>
      <w:bookmarkStart w:id="850" w:name="_Toc22325109"/>
      <w:bookmarkStart w:id="851" w:name="_Toc22325219"/>
      <w:bookmarkStart w:id="852" w:name="_Toc23510217"/>
      <w:bookmarkStart w:id="853" w:name="_Toc23510331"/>
      <w:bookmarkStart w:id="854" w:name="_Toc23510919"/>
      <w:bookmarkStart w:id="855" w:name="_Toc23511034"/>
      <w:bookmarkStart w:id="856" w:name="_Toc23520514"/>
      <w:bookmarkStart w:id="857" w:name="_Toc23520640"/>
      <w:bookmarkStart w:id="858" w:name="_Toc23520766"/>
      <w:bookmarkStart w:id="859" w:name="_Toc24490148"/>
      <w:bookmarkStart w:id="860" w:name="_Toc24490958"/>
      <w:bookmarkStart w:id="861" w:name="_Toc24808926"/>
      <w:bookmarkStart w:id="862" w:name="_Toc24974028"/>
      <w:bookmarkStart w:id="863" w:name="_Toc77088938"/>
      <w:bookmarkStart w:id="864" w:name="_Toc77419886"/>
      <w:bookmarkStart w:id="865" w:name="_Toc77419997"/>
      <w:bookmarkStart w:id="866" w:name="_Toc77420108"/>
      <w:bookmarkStart w:id="867" w:name="_Toc77435201"/>
      <w:bookmarkStart w:id="868" w:name="_Toc22239361"/>
      <w:bookmarkStart w:id="869" w:name="_Toc22323743"/>
      <w:bookmarkStart w:id="870" w:name="_Toc22324006"/>
      <w:bookmarkStart w:id="871" w:name="_Toc22324114"/>
      <w:bookmarkStart w:id="872" w:name="_Toc22324224"/>
      <w:bookmarkStart w:id="873" w:name="_Toc22324450"/>
      <w:bookmarkStart w:id="874" w:name="_Toc22324560"/>
      <w:bookmarkStart w:id="875" w:name="_Toc22324670"/>
      <w:bookmarkStart w:id="876" w:name="_Toc22324780"/>
      <w:bookmarkStart w:id="877" w:name="_Toc22324890"/>
      <w:bookmarkStart w:id="878" w:name="_Toc22325000"/>
      <w:bookmarkStart w:id="879" w:name="_Toc22325110"/>
      <w:bookmarkStart w:id="880" w:name="_Toc22325220"/>
      <w:bookmarkStart w:id="881" w:name="_Toc23510218"/>
      <w:bookmarkStart w:id="882" w:name="_Toc23510332"/>
      <w:bookmarkStart w:id="883" w:name="_Toc23510920"/>
      <w:bookmarkStart w:id="884" w:name="_Toc23511035"/>
      <w:bookmarkStart w:id="885" w:name="_Toc23520515"/>
      <w:bookmarkStart w:id="886" w:name="_Toc23520641"/>
      <w:bookmarkStart w:id="887" w:name="_Toc23520767"/>
      <w:bookmarkStart w:id="888" w:name="_Toc24490149"/>
      <w:bookmarkStart w:id="889" w:name="_Toc24490959"/>
      <w:bookmarkStart w:id="890" w:name="_Toc24808927"/>
      <w:bookmarkStart w:id="891" w:name="_Toc24974029"/>
      <w:bookmarkStart w:id="892" w:name="_Toc77088939"/>
      <w:bookmarkStart w:id="893" w:name="_Toc77419887"/>
      <w:bookmarkStart w:id="894" w:name="_Toc77419998"/>
      <w:bookmarkStart w:id="895" w:name="_Toc77420109"/>
      <w:bookmarkStart w:id="896" w:name="_Toc77435202"/>
      <w:bookmarkStart w:id="897" w:name="_Toc22239362"/>
      <w:bookmarkStart w:id="898" w:name="_Toc22323744"/>
      <w:bookmarkStart w:id="899" w:name="_Toc22324007"/>
      <w:bookmarkStart w:id="900" w:name="_Toc22324115"/>
      <w:bookmarkStart w:id="901" w:name="_Toc22324225"/>
      <w:bookmarkStart w:id="902" w:name="_Toc22324451"/>
      <w:bookmarkStart w:id="903" w:name="_Toc22324561"/>
      <w:bookmarkStart w:id="904" w:name="_Toc22324671"/>
      <w:bookmarkStart w:id="905" w:name="_Toc22324781"/>
      <w:bookmarkStart w:id="906" w:name="_Toc22324891"/>
      <w:bookmarkStart w:id="907" w:name="_Toc22325001"/>
      <w:bookmarkStart w:id="908" w:name="_Toc22325111"/>
      <w:bookmarkStart w:id="909" w:name="_Toc22325221"/>
      <w:bookmarkStart w:id="910" w:name="_Toc23510219"/>
      <w:bookmarkStart w:id="911" w:name="_Toc23510333"/>
      <w:bookmarkStart w:id="912" w:name="_Toc23510921"/>
      <w:bookmarkStart w:id="913" w:name="_Toc23511036"/>
      <w:bookmarkStart w:id="914" w:name="_Toc23520516"/>
      <w:bookmarkStart w:id="915" w:name="_Toc23520642"/>
      <w:bookmarkStart w:id="916" w:name="_Toc23520768"/>
      <w:bookmarkStart w:id="917" w:name="_Toc24490150"/>
      <w:bookmarkStart w:id="918" w:name="_Toc24490960"/>
      <w:bookmarkStart w:id="919" w:name="_Toc24808928"/>
      <w:bookmarkStart w:id="920" w:name="_Toc24974030"/>
      <w:bookmarkStart w:id="921" w:name="_Toc77088940"/>
      <w:bookmarkStart w:id="922" w:name="_Toc77419888"/>
      <w:bookmarkStart w:id="923" w:name="_Toc77419999"/>
      <w:bookmarkStart w:id="924" w:name="_Toc77420110"/>
      <w:bookmarkStart w:id="925" w:name="_Toc77435203"/>
      <w:bookmarkStart w:id="926" w:name="_Toc23520524"/>
      <w:bookmarkStart w:id="927" w:name="_Toc23520650"/>
      <w:bookmarkStart w:id="928" w:name="_Toc23520776"/>
      <w:bookmarkStart w:id="929" w:name="_Toc24490158"/>
      <w:bookmarkStart w:id="930" w:name="_Toc24490968"/>
      <w:bookmarkStart w:id="931" w:name="_Toc24808936"/>
      <w:bookmarkStart w:id="932" w:name="_Toc24974038"/>
      <w:bookmarkStart w:id="933" w:name="_Toc77088948"/>
      <w:bookmarkStart w:id="934" w:name="_Toc77419896"/>
      <w:bookmarkStart w:id="935" w:name="_Toc77420007"/>
      <w:bookmarkStart w:id="936" w:name="_Toc77420118"/>
      <w:bookmarkStart w:id="937" w:name="_Toc77435211"/>
      <w:bookmarkStart w:id="938" w:name="_Toc23520526"/>
      <w:bookmarkStart w:id="939" w:name="_Toc23520652"/>
      <w:bookmarkStart w:id="940" w:name="_Toc23520778"/>
      <w:bookmarkStart w:id="941" w:name="_Toc24490160"/>
      <w:bookmarkStart w:id="942" w:name="_Toc24490970"/>
      <w:bookmarkStart w:id="943" w:name="_Toc24808938"/>
      <w:bookmarkStart w:id="944" w:name="_Toc24974040"/>
      <w:bookmarkStart w:id="945" w:name="_Toc77088950"/>
      <w:bookmarkStart w:id="946" w:name="_Toc77419898"/>
      <w:bookmarkStart w:id="947" w:name="_Toc77420009"/>
      <w:bookmarkStart w:id="948" w:name="_Toc77420120"/>
      <w:bookmarkStart w:id="949" w:name="_Toc77435213"/>
      <w:bookmarkStart w:id="950" w:name="_Toc23520528"/>
      <w:bookmarkStart w:id="951" w:name="_Toc23520654"/>
      <w:bookmarkStart w:id="952" w:name="_Toc23520780"/>
      <w:bookmarkStart w:id="953" w:name="_Toc24490162"/>
      <w:bookmarkStart w:id="954" w:name="_Toc24490972"/>
      <w:bookmarkStart w:id="955" w:name="_Toc24808940"/>
      <w:bookmarkStart w:id="956" w:name="_Toc24974042"/>
      <w:bookmarkStart w:id="957" w:name="_Toc77088952"/>
      <w:bookmarkStart w:id="958" w:name="_Toc77419900"/>
      <w:bookmarkStart w:id="959" w:name="_Toc77420011"/>
      <w:bookmarkStart w:id="960" w:name="_Toc77420122"/>
      <w:bookmarkStart w:id="961" w:name="_Toc7743521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10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390500"/>
      <w:bookmarkStart w:id="964" w:name="_Toc86328322"/>
      <w:bookmarkStart w:id="965" w:name="_Toc110584925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86328323"/>
      <w:bookmarkStart w:id="967" w:name="_Toc110584926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  <w:r>
        <w:rPr>
          <w:iCs/>
        </w:rPr>
        <w:tab/>
        <w:tab/>
      </w:r>
    </w:p>
    <w:p>
      <w:pPr>
        <w:pStyle w:val="Normal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7650745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0" distB="0" distL="0" distR="0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r>
      <w:rPr/>
      <w:t>REGS-00-R0-Build Plan</w:t>
    </w:r>
    <w:sdt>
      <w:sdtPr/>
      <w:sdtContent>
        <w:r>
          <w:rPr/>
        </w:r>
        <w:r>
          <w:rPr/>
        </w:r>
      </w:sdtContent>
    </w:sdt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0" distB="0" distL="0" distR="0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<Relationship Id="rId15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a5ca3e5e-2b36-40a7-a21d-20d76e53bda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169012E0A33489B5591D1B516E54B" ma:contentTypeVersion="17" ma:contentTypeDescription="Create a new document." ma:contentTypeScope="" ma:versionID="1486e0699a960a8b22c2ce9a2f0c9e85">
  <xsd:schema xmlns:xsd="http://www.w3.org/2001/XMLSchema" xmlns:xs="http://www.w3.org/2001/XMLSchema" xmlns:p="http://schemas.microsoft.com/office/2006/metadata/properties" xmlns:ns2="a5ca3e5e-2b36-40a7-a21d-20d76e53bdab" xmlns:ns3="17350849-53e9-49fd-a1de-d719027f571c" targetNamespace="http://schemas.microsoft.com/office/2006/metadata/properties" ma:root="true" ma:fieldsID="1a41c685155f392151c51137e36b7e44" ns2:_="" ns3:_="">
    <xsd:import namespace="a5ca3e5e-2b36-40a7-a21d-20d76e53bdab"/>
    <xsd:import namespace="17350849-53e9-49fd-a1de-d719027f5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a3e5e-2b36-40a7-a21d-20d76e53bd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Comment" ma:index="16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50849-53e9-49fd-a1de-d719027f571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>x/xx/xxxx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0476B7-40DA-4371-A924-352280A9EDC9}">
  <ds:schemaRefs>
    <ds:schemaRef ds:uri="http://schemas.microsoft.com/office/2006/metadata/properties"/>
    <ds:schemaRef ds:uri="http://schemas.microsoft.com/office/infopath/2007/PartnerControls"/>
    <ds:schemaRef ds:uri="a5ca3e5e-2b36-40a7-a21d-20d76e53bdab"/>
  </ds:schemaRefs>
</ds:datastoreItem>
</file>

<file path=customXml/itemProps2.xml><?xml version="1.0" encoding="utf-8"?>
<ds:datastoreItem xmlns:ds="http://schemas.openxmlformats.org/officeDocument/2006/customXml" ds:itemID="{3B3434F1-6997-456A-A95E-5F741F09E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ca3e5e-2b36-40a7-a21d-20d76e53bdab"/>
    <ds:schemaRef ds:uri="17350849-53e9-49fd-a1de-d719027f5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F4AFF238-59F0-4FB1-ADA5-240FD8E58DE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92698B2-1BD7-4D62-A841-12D14B048E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1724</TotalTime>
  <Application>LibreOffice/7.4.0.3$Linux_X86_64 LibreOffice_project/40$Build-3</Application>
  <AppVersion>15.0000</AppVersion>
  <DocSecurity>0</DocSecurity>
  <Pages>6</Pages>
  <Words>285</Words>
  <Characters>1654</Characters>
  <CharactersWithSpaces>1873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2022-09-15T10:39:54Z</dcterms:modified>
  <cp:revision>448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