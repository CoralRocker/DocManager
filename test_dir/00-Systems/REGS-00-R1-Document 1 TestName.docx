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/>
        <w:drawing>
          <wp:inline distT="0" distB="0" distL="0" distR="0">
            <wp:extent cx="5706110" cy="1349375"/>
            <wp:effectExtent l="0" t="0" r="0" b="0"/>
            <wp:docPr id="1" name="Picture 7600530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6005305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rFonts w:cs="Times New Roman"/>
          <w:color w:val="000000" w:themeColor="text1"/>
          <w:sz w:val="32"/>
          <w:szCs w:val="32"/>
          <w:lang w:val="fr-FR"/>
        </w:rPr>
      </w:pPr>
      <w:sdt>
        <w:sdtP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Title"/>
          <w:text/>
        </w:sdtPr>
        <w:sdtContent>
          <w:r>
            <w:rPr/>
            <w:t>AggieSat6 [X] Design Document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r>
        <w:rPr>
          <w:rFonts w:cs="Times New Roman"/>
          <w:color w:val="000000" w:themeColor="text1"/>
          <w:sz w:val="28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sdt>
        <w:sdtPr>
          <w:id w:val="136600537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Subject"/>
          <w:text/>
        </w:sdtPr>
        <w:sdtContent>
          <w:r>
            <w:rPr/>
            <w:t>AGS6-xx-xx-xxx-Rx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Cs w:val="24"/>
          <w:lang w:val="fr-FR"/>
        </w:rPr>
      </w:pPr>
      <w:r>
        <w:rPr>
          <w:rFonts w:cs="Times New Roman"/>
          <w:color w:val="000000" w:themeColor="text1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Cs w:val="24"/>
        </w:rPr>
      </w:pPr>
      <w:sdt>
        <w:sdtPr>
          <w:date>
            <w:dateFormat w:val="M/d/yyyy"/>
            <w:lid w:val="en-US"/>
          </w:date>
        </w:sdtPr>
        <w:sdtContent>
          <w:r>
            <w:rPr>
              <w:rFonts w:cs="Times New Roman"/>
              <w:color w:val="000000" w:themeColor="text1"/>
              <w:szCs w:val="24"/>
            </w:rPr>
          </w:r>
          <w:r>
            <w:rPr>
              <w:rFonts w:cs="Times New Roman"/>
              <w:color w:val="000000" w:themeColor="text1"/>
              <w:szCs w:val="24"/>
            </w:rPr>
            <w:t>x/xx/xxxx</w:t>
          </w:r>
        </w:sdtContent>
      </w:sdt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  <w:r>
        <w:br w:type="page"/>
      </w:r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Prepared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Reviewed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Approved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spacing w:lineRule="auto" w:line="259" w:before="0" w:after="160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tbl>
      <w:tblPr>
        <w:tblpPr w:bottomFromText="0" w:horzAnchor="margin" w:leftFromText="180" w:rightFromText="180" w:tblpX="0" w:tblpXSpec="center" w:tblpY="51" w:topFromText="0" w:vertAnchor="text"/>
        <w:tblW w:w="8843" w:type="dxa"/>
        <w:jc w:val="center"/>
        <w:tblInd w:w="0" w:type="dxa"/>
        <w:tblLayout w:type="fixed"/>
        <w:tblCellMar>
          <w:top w:w="17" w:type="dxa"/>
          <w:left w:w="17" w:type="dxa"/>
          <w:bottom w:w="0" w:type="dxa"/>
          <w:right w:w="17" w:type="dxa"/>
        </w:tblCellMar>
        <w:tblLook w:val="0000" w:noHBand="0" w:noVBand="0" w:firstColumn="0" w:lastRow="0" w:lastColumn="0" w:firstRow="0"/>
      </w:tblPr>
      <w:tblGrid>
        <w:gridCol w:w="557"/>
        <w:gridCol w:w="1078"/>
        <w:gridCol w:w="2522"/>
        <w:gridCol w:w="1621"/>
        <w:gridCol w:w="1438"/>
        <w:gridCol w:w="1626"/>
      </w:tblGrid>
      <w:tr>
        <w:trPr>
          <w:trHeight w:val="255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</w:t>
            </w:r>
          </w:p>
        </w:tc>
        <w:tc>
          <w:tcPr>
            <w:tcW w:w="25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Description of Change</w:t>
            </w:r>
          </w:p>
        </w:tc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Prepared</w:t>
            </w:r>
          </w:p>
        </w:tc>
        <w:tc>
          <w:tcPr>
            <w:tcW w:w="143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Reviewed</w:t>
            </w: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Approved</w:t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BASELINE RELEASE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ContentsHeading"/>
        <w:ind w:left="0" w:hanging="0"/>
        <w:jc w:val="center"/>
        <w:rPr>
          <w:color w:val="000000" w:themeColor="text1"/>
        </w:rPr>
      </w:pPr>
      <w:r>
        <w:rPr>
          <w:color w:val="000000" w:themeColor="text1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hanging="0"/>
            <w:jc w:val="center"/>
            <w:rPr>
              <w:rFonts w:ascii="Times New Roman" w:hAnsi="Times New Roman" w:cs="Times New Roman"/>
              <w:b/>
              <w:b/>
              <w:bCs/>
              <w:color w:val="auto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auto"/>
            </w:rPr>
            <w:t>Table of Contents</w:t>
          </w:r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"1-2"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10584918">
            <w:r>
              <w:rPr>
                <w:webHidden/>
                <w:rStyle w:val="IndexLink"/>
                <w:vanish w:val="false"/>
              </w:rPr>
              <w:t>0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Abbreviations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19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0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1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2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Background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3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[Title section]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4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[Statement]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5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Conclusion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6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  <w:p>
          <w:pPr>
            <w:sectPr>
              <w:headerReference w:type="default" r:id="rId3"/>
              <w:type w:val="nextPage"/>
              <w:pgSz w:w="12240" w:h="15840"/>
              <w:pgMar w:left="1440" w:right="1440" w:gutter="0" w:header="720" w:top="1710" w:footer="0" w:bottom="1440"/>
              <w:pgNumType w:start="1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0" w:name="_Toc86328277"/>
      <w:bookmarkStart w:id="1" w:name="_Toc110584918"/>
      <w:r>
        <w:rPr/>
        <w:t>Abbreviations</w:t>
      </w:r>
      <w:bookmarkEnd w:id="0"/>
      <w:bookmarkEnd w:id="1"/>
    </w:p>
    <w:tbl>
      <w:tblPr>
        <w:tblStyle w:val="TableGrid"/>
        <w:tblpPr w:bottomFromText="0" w:horzAnchor="text" w:leftFromText="180" w:rightFromText="180" w:tblpX="0" w:tblpY="1" w:topFromText="0" w:vertAnchor="text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798"/>
        <w:gridCol w:w="7561"/>
      </w:tblGrid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AGSL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 Satellite Laboratory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AGS6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AggieSat6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CDH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Command and Data Handling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Communications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EPS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Electrical Power Subsystem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GSO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Ground Support and Operations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GNC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Guidance, Navigation, and Control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Payload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RF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Radio Frequency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RVM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Requirement Verification Matrix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Systems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TMS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Thermal, Mechanisms, and Structures</w:t>
            </w:r>
          </w:p>
        </w:tc>
      </w:tr>
      <w:tr>
        <w:trPr>
          <w:trHeight w:val="70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UNP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University Nanosatellite Program</w:t>
            </w:r>
          </w:p>
        </w:tc>
      </w:tr>
      <w:tr>
        <w:trPr>
          <w:trHeight w:val="533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Arial" w:hAnsi="Arial" w:eastAsia="游ゴシック Light" w:cs="Times New Roman" w:cstheme="majorBidi" w:eastAsiaTheme="majorEastAsia"/>
          <w:b/>
          <w:b/>
          <w:color w:val="000000" w:themeColor="text1"/>
          <w:sz w:val="32"/>
          <w:szCs w:val="32"/>
        </w:rPr>
      </w:pPr>
      <w:r>
        <w:rPr/>
        <w:br/>
      </w:r>
      <w:r>
        <w:br w:type="page"/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2" w:name="_Toc86328278"/>
      <w:bookmarkStart w:id="3" w:name="_Toc110584919"/>
      <w:r>
        <w:rPr/>
        <w:t>Introduction</w:t>
      </w:r>
      <w:bookmarkEnd w:id="2"/>
      <w:bookmarkEnd w:id="3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4" w:name="_Toc86328279"/>
      <w:bookmarkStart w:id="5" w:name="_Toc110584920"/>
      <w:r>
        <w:rPr/>
        <w:t>Purpose</w:t>
      </w:r>
      <w:bookmarkEnd w:id="4"/>
      <w:bookmarkEnd w:id="5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 xml:space="preserve">[Insert purpose here: This statement should establish a high-level explanation of as to why this document exist and design. Documents like these tend to be living documents, that means that they are continually revised and re-edited as things progress forward or change]  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6" w:name="_Toc86328280"/>
      <w:bookmarkStart w:id="7" w:name="_Toc110584921"/>
      <w:r>
        <w:rPr/>
        <w:t>Scope</w:t>
      </w:r>
      <w:bookmarkEnd w:id="6"/>
      <w:bookmarkEnd w:id="7"/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[Insert scope here: The scope section should provide an overview of the content of this document. It should also explain for what are the boundaries that this document explains/ is responsible for.]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8" w:name="_Toc86328281"/>
      <w:bookmarkStart w:id="9" w:name="_Toc110584922"/>
      <w:r>
        <w:rPr/>
        <w:t>Background</w:t>
      </w:r>
      <w:bookmarkEnd w:id="8"/>
      <w:bookmarkEnd w:id="9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>
          <w:color w:val="000000" w:themeColor="text1"/>
        </w:rPr>
        <w:t>[Provide background and context for the existence of this document. Similar to a movie developing the plot of a movie, this is where you would do that.]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10" w:name="_Toc110584923"/>
      <w:bookmarkStart w:id="11" w:name="_Toc23520485"/>
      <w:bookmarkStart w:id="12" w:name="_Toc23520611"/>
      <w:bookmarkStart w:id="13" w:name="_Toc23520737"/>
      <w:bookmarkStart w:id="14" w:name="_Toc24490119"/>
      <w:bookmarkStart w:id="15" w:name="_Toc24490929"/>
      <w:bookmarkStart w:id="16" w:name="_Toc24808897"/>
      <w:bookmarkStart w:id="17" w:name="_Toc24973999"/>
      <w:bookmarkStart w:id="18" w:name="_Toc77088909"/>
      <w:bookmarkStart w:id="19" w:name="_Toc77419857"/>
      <w:bookmarkStart w:id="20" w:name="_Toc77419968"/>
      <w:bookmarkStart w:id="21" w:name="_Toc77420079"/>
      <w:bookmarkStart w:id="22" w:name="_Toc77435172"/>
      <w:bookmarkStart w:id="23" w:name="_Toc22323713"/>
      <w:bookmarkStart w:id="24" w:name="_Toc22324970"/>
      <w:bookmarkStart w:id="25" w:name="_Toc22325190"/>
      <w:bookmarkStart w:id="26" w:name="_Toc23510188"/>
      <w:bookmarkStart w:id="27" w:name="_Toc22239332"/>
      <w:bookmarkStart w:id="28" w:name="_Toc22323714"/>
      <w:bookmarkStart w:id="29" w:name="_Toc22323977"/>
      <w:bookmarkStart w:id="30" w:name="_Toc22324085"/>
      <w:bookmarkStart w:id="31" w:name="_Toc22324195"/>
      <w:bookmarkStart w:id="32" w:name="_Toc22324421"/>
      <w:bookmarkStart w:id="33" w:name="_Toc22324531"/>
      <w:bookmarkStart w:id="34" w:name="_Toc22324641"/>
      <w:bookmarkStart w:id="35" w:name="_Toc22324751"/>
      <w:bookmarkStart w:id="36" w:name="_Toc22324861"/>
      <w:bookmarkStart w:id="37" w:name="_Toc22324971"/>
      <w:bookmarkStart w:id="38" w:name="_Toc22325081"/>
      <w:bookmarkStart w:id="39" w:name="_Toc22325191"/>
      <w:bookmarkStart w:id="40" w:name="_Toc23510189"/>
      <w:bookmarkStart w:id="41" w:name="_Toc23510303"/>
      <w:bookmarkStart w:id="42" w:name="_Toc23510891"/>
      <w:bookmarkStart w:id="43" w:name="_Toc23511006"/>
      <w:bookmarkStart w:id="44" w:name="_Toc23520486"/>
      <w:bookmarkStart w:id="45" w:name="_Toc23520612"/>
      <w:bookmarkStart w:id="46" w:name="_Toc23520738"/>
      <w:bookmarkStart w:id="47" w:name="_Toc24490120"/>
      <w:bookmarkStart w:id="48" w:name="_Toc24490930"/>
      <w:bookmarkStart w:id="49" w:name="_Toc24808898"/>
      <w:bookmarkStart w:id="50" w:name="_Toc24974000"/>
      <w:bookmarkStart w:id="51" w:name="_Toc77088910"/>
      <w:bookmarkStart w:id="52" w:name="_Toc77419858"/>
      <w:bookmarkStart w:id="53" w:name="_Toc77419969"/>
      <w:bookmarkStart w:id="54" w:name="_Toc77420080"/>
      <w:bookmarkStart w:id="55" w:name="_Toc77435173"/>
      <w:bookmarkStart w:id="56" w:name="_Toc22239333"/>
      <w:bookmarkStart w:id="57" w:name="_Toc22323715"/>
      <w:bookmarkStart w:id="58" w:name="_Toc22323978"/>
      <w:bookmarkStart w:id="59" w:name="_Toc22324086"/>
      <w:bookmarkStart w:id="60" w:name="_Toc22324196"/>
      <w:bookmarkStart w:id="61" w:name="_Toc22324422"/>
      <w:bookmarkStart w:id="62" w:name="_Toc22324532"/>
      <w:bookmarkStart w:id="63" w:name="_Toc22324642"/>
      <w:bookmarkStart w:id="64" w:name="_Toc22324752"/>
      <w:bookmarkStart w:id="65" w:name="_Toc22324862"/>
      <w:bookmarkStart w:id="66" w:name="_Toc22324972"/>
      <w:bookmarkStart w:id="67" w:name="_Toc22325082"/>
      <w:bookmarkStart w:id="68" w:name="_Toc22325192"/>
      <w:bookmarkStart w:id="69" w:name="_Toc23510190"/>
      <w:bookmarkStart w:id="70" w:name="_Toc23510304"/>
      <w:bookmarkStart w:id="71" w:name="_Toc23510892"/>
      <w:bookmarkStart w:id="72" w:name="_Toc23511007"/>
      <w:bookmarkStart w:id="73" w:name="_Toc23520487"/>
      <w:bookmarkStart w:id="74" w:name="_Toc23520613"/>
      <w:bookmarkStart w:id="75" w:name="_Toc23520739"/>
      <w:bookmarkStart w:id="76" w:name="_Toc24490121"/>
      <w:bookmarkStart w:id="77" w:name="_Toc24490931"/>
      <w:bookmarkStart w:id="78" w:name="_Toc24808899"/>
      <w:bookmarkStart w:id="79" w:name="_Toc24974001"/>
      <w:bookmarkStart w:id="80" w:name="_Toc77088911"/>
      <w:bookmarkStart w:id="81" w:name="_Toc77419859"/>
      <w:bookmarkStart w:id="82" w:name="_Toc77419970"/>
      <w:bookmarkStart w:id="83" w:name="_Toc77420081"/>
      <w:bookmarkStart w:id="84" w:name="_Toc77435174"/>
      <w:bookmarkStart w:id="85" w:name="_Toc22239334"/>
      <w:bookmarkStart w:id="86" w:name="_Toc22323716"/>
      <w:bookmarkStart w:id="87" w:name="_Toc22323979"/>
      <w:bookmarkStart w:id="88" w:name="_Toc22324087"/>
      <w:bookmarkStart w:id="89" w:name="_Toc22324197"/>
      <w:bookmarkStart w:id="90" w:name="_Toc22324423"/>
      <w:bookmarkStart w:id="91" w:name="_Toc22324533"/>
      <w:bookmarkStart w:id="92" w:name="_Toc22324643"/>
      <w:bookmarkStart w:id="93" w:name="_Toc22324753"/>
      <w:bookmarkStart w:id="94" w:name="_Toc22324863"/>
      <w:bookmarkStart w:id="95" w:name="_Toc22324973"/>
      <w:bookmarkStart w:id="96" w:name="_Toc22325083"/>
      <w:bookmarkStart w:id="97" w:name="_Toc22325193"/>
      <w:bookmarkStart w:id="98" w:name="_Toc23510191"/>
      <w:bookmarkStart w:id="99" w:name="_Toc23510305"/>
      <w:bookmarkStart w:id="100" w:name="_Toc23510893"/>
      <w:bookmarkStart w:id="101" w:name="_Toc23511008"/>
      <w:bookmarkStart w:id="102" w:name="_Toc23520488"/>
      <w:bookmarkStart w:id="103" w:name="_Toc23520614"/>
      <w:bookmarkStart w:id="104" w:name="_Toc23520740"/>
      <w:bookmarkStart w:id="105" w:name="_Toc24490122"/>
      <w:bookmarkStart w:id="106" w:name="_Toc24490932"/>
      <w:bookmarkStart w:id="107" w:name="_Toc24808900"/>
      <w:bookmarkStart w:id="108" w:name="_Toc24974002"/>
      <w:bookmarkStart w:id="109" w:name="_Toc77088912"/>
      <w:bookmarkStart w:id="110" w:name="_Toc77419860"/>
      <w:bookmarkStart w:id="111" w:name="_Toc77419971"/>
      <w:bookmarkStart w:id="112" w:name="_Toc77420082"/>
      <w:bookmarkStart w:id="113" w:name="_Toc77435175"/>
      <w:bookmarkStart w:id="114" w:name="_Toc22239335"/>
      <w:bookmarkStart w:id="115" w:name="_Toc22323717"/>
      <w:bookmarkStart w:id="116" w:name="_Toc22323980"/>
      <w:bookmarkStart w:id="117" w:name="_Toc22324088"/>
      <w:bookmarkStart w:id="118" w:name="_Toc22324198"/>
      <w:bookmarkStart w:id="119" w:name="_Toc22324424"/>
      <w:bookmarkStart w:id="120" w:name="_Toc22324534"/>
      <w:bookmarkStart w:id="121" w:name="_Toc22324644"/>
      <w:bookmarkStart w:id="122" w:name="_Toc22324754"/>
      <w:bookmarkStart w:id="123" w:name="_Toc22324864"/>
      <w:bookmarkStart w:id="124" w:name="_Toc22324974"/>
      <w:bookmarkStart w:id="125" w:name="_Toc22325084"/>
      <w:bookmarkStart w:id="126" w:name="_Toc22325194"/>
      <w:bookmarkStart w:id="127" w:name="_Toc23510192"/>
      <w:bookmarkStart w:id="128" w:name="_Toc23510306"/>
      <w:bookmarkStart w:id="129" w:name="_Toc23510894"/>
      <w:bookmarkStart w:id="130" w:name="_Toc23511009"/>
      <w:bookmarkStart w:id="131" w:name="_Toc23520489"/>
      <w:bookmarkStart w:id="132" w:name="_Toc23520615"/>
      <w:bookmarkStart w:id="133" w:name="_Toc23520741"/>
      <w:bookmarkStart w:id="134" w:name="_Toc24490123"/>
      <w:bookmarkStart w:id="135" w:name="_Toc24490933"/>
      <w:bookmarkStart w:id="136" w:name="_Toc24808901"/>
      <w:bookmarkStart w:id="137" w:name="_Toc24974003"/>
      <w:bookmarkStart w:id="138" w:name="_Toc77088913"/>
      <w:bookmarkStart w:id="139" w:name="_Toc77419861"/>
      <w:bookmarkStart w:id="140" w:name="_Toc77419972"/>
      <w:bookmarkStart w:id="141" w:name="_Toc77420083"/>
      <w:bookmarkStart w:id="142" w:name="_Toc77435176"/>
      <w:bookmarkStart w:id="143" w:name="_Toc22239336"/>
      <w:bookmarkStart w:id="144" w:name="_Toc22323718"/>
      <w:bookmarkStart w:id="145" w:name="_Toc22323981"/>
      <w:bookmarkStart w:id="146" w:name="_Toc22324089"/>
      <w:bookmarkStart w:id="147" w:name="_Toc22324199"/>
      <w:bookmarkStart w:id="148" w:name="_Toc22324425"/>
      <w:bookmarkStart w:id="149" w:name="_Toc22324535"/>
      <w:bookmarkStart w:id="150" w:name="_Toc22324645"/>
      <w:bookmarkStart w:id="151" w:name="_Toc22324755"/>
      <w:bookmarkStart w:id="152" w:name="_Toc22324865"/>
      <w:bookmarkStart w:id="153" w:name="_Toc22324975"/>
      <w:bookmarkStart w:id="154" w:name="_Toc22325085"/>
      <w:bookmarkStart w:id="155" w:name="_Toc22325195"/>
      <w:bookmarkStart w:id="156" w:name="_Toc23510193"/>
      <w:bookmarkStart w:id="157" w:name="_Toc23510307"/>
      <w:bookmarkStart w:id="158" w:name="_Toc23510895"/>
      <w:bookmarkStart w:id="159" w:name="_Toc23511010"/>
      <w:bookmarkStart w:id="160" w:name="_Toc23520490"/>
      <w:bookmarkStart w:id="161" w:name="_Toc23520616"/>
      <w:bookmarkStart w:id="162" w:name="_Toc23520742"/>
      <w:bookmarkStart w:id="163" w:name="_Toc24490124"/>
      <w:bookmarkStart w:id="164" w:name="_Toc24490934"/>
      <w:bookmarkStart w:id="165" w:name="_Toc24808902"/>
      <w:bookmarkStart w:id="166" w:name="_Toc24974004"/>
      <w:bookmarkStart w:id="167" w:name="_Toc77088914"/>
      <w:bookmarkStart w:id="168" w:name="_Toc77419862"/>
      <w:bookmarkStart w:id="169" w:name="_Toc77419973"/>
      <w:bookmarkStart w:id="170" w:name="_Toc77420084"/>
      <w:bookmarkStart w:id="171" w:name="_Toc77435177"/>
      <w:bookmarkStart w:id="172" w:name="_Toc22239337"/>
      <w:bookmarkStart w:id="173" w:name="_Toc22323719"/>
      <w:bookmarkStart w:id="174" w:name="_Toc22323982"/>
      <w:bookmarkStart w:id="175" w:name="_Toc22324090"/>
      <w:bookmarkStart w:id="176" w:name="_Toc22324200"/>
      <w:bookmarkStart w:id="177" w:name="_Toc22324426"/>
      <w:bookmarkStart w:id="178" w:name="_Toc22324536"/>
      <w:bookmarkStart w:id="179" w:name="_Toc22324646"/>
      <w:bookmarkStart w:id="180" w:name="_Toc22324756"/>
      <w:bookmarkStart w:id="181" w:name="_Toc22324866"/>
      <w:bookmarkStart w:id="182" w:name="_Toc22324976"/>
      <w:bookmarkStart w:id="183" w:name="_Toc22325086"/>
      <w:bookmarkStart w:id="184" w:name="_Toc22325196"/>
      <w:bookmarkStart w:id="185" w:name="_Toc23510194"/>
      <w:bookmarkStart w:id="186" w:name="_Toc23510308"/>
      <w:bookmarkStart w:id="187" w:name="_Toc23510896"/>
      <w:bookmarkStart w:id="188" w:name="_Toc23511011"/>
      <w:bookmarkStart w:id="189" w:name="_Toc23520491"/>
      <w:bookmarkStart w:id="190" w:name="_Toc23520617"/>
      <w:bookmarkStart w:id="191" w:name="_Toc23520743"/>
      <w:bookmarkStart w:id="192" w:name="_Toc24490125"/>
      <w:bookmarkStart w:id="193" w:name="_Toc24490935"/>
      <w:bookmarkStart w:id="194" w:name="_Toc24808903"/>
      <w:bookmarkStart w:id="195" w:name="_Toc24974005"/>
      <w:bookmarkStart w:id="196" w:name="_Toc77088915"/>
      <w:bookmarkStart w:id="197" w:name="_Toc77419863"/>
      <w:bookmarkStart w:id="198" w:name="_Toc77419974"/>
      <w:bookmarkStart w:id="199" w:name="_Toc77420085"/>
      <w:bookmarkStart w:id="200" w:name="_Toc77435178"/>
      <w:bookmarkStart w:id="201" w:name="_Toc22239338"/>
      <w:bookmarkStart w:id="202" w:name="_Toc22323720"/>
      <w:bookmarkStart w:id="203" w:name="_Toc22323983"/>
      <w:bookmarkStart w:id="204" w:name="_Toc22324091"/>
      <w:bookmarkStart w:id="205" w:name="_Toc22324201"/>
      <w:bookmarkStart w:id="206" w:name="_Toc22324427"/>
      <w:bookmarkStart w:id="207" w:name="_Toc22324537"/>
      <w:bookmarkStart w:id="208" w:name="_Toc22324647"/>
      <w:bookmarkStart w:id="209" w:name="_Toc22324757"/>
      <w:bookmarkStart w:id="210" w:name="_Toc22324867"/>
      <w:bookmarkStart w:id="211" w:name="_Toc22324977"/>
      <w:bookmarkStart w:id="212" w:name="_Toc22325087"/>
      <w:bookmarkStart w:id="213" w:name="_Toc22325197"/>
      <w:bookmarkStart w:id="214" w:name="_Toc23510195"/>
      <w:bookmarkStart w:id="215" w:name="_Toc23510309"/>
      <w:bookmarkStart w:id="216" w:name="_Toc23510897"/>
      <w:bookmarkStart w:id="217" w:name="_Toc23511012"/>
      <w:bookmarkStart w:id="218" w:name="_Toc23520492"/>
      <w:bookmarkStart w:id="219" w:name="_Toc23520618"/>
      <w:bookmarkStart w:id="220" w:name="_Toc23520744"/>
      <w:bookmarkStart w:id="221" w:name="_Toc24490126"/>
      <w:bookmarkStart w:id="222" w:name="_Toc24490936"/>
      <w:bookmarkStart w:id="223" w:name="_Toc24808904"/>
      <w:bookmarkStart w:id="224" w:name="_Toc24974006"/>
      <w:bookmarkStart w:id="225" w:name="_Toc77088916"/>
      <w:bookmarkStart w:id="226" w:name="_Toc77419864"/>
      <w:bookmarkStart w:id="227" w:name="_Toc77419975"/>
      <w:bookmarkStart w:id="228" w:name="_Toc77420086"/>
      <w:bookmarkStart w:id="229" w:name="_Toc77435179"/>
      <w:bookmarkStart w:id="230" w:name="_Toc22239339"/>
      <w:bookmarkStart w:id="231" w:name="_Toc22323721"/>
      <w:bookmarkStart w:id="232" w:name="_Toc22323984"/>
      <w:bookmarkStart w:id="233" w:name="_Toc22324092"/>
      <w:bookmarkStart w:id="234" w:name="_Toc22324202"/>
      <w:bookmarkStart w:id="235" w:name="_Toc22324428"/>
      <w:bookmarkStart w:id="236" w:name="_Toc22324538"/>
      <w:bookmarkStart w:id="237" w:name="_Toc22324648"/>
      <w:bookmarkStart w:id="238" w:name="_Toc22324758"/>
      <w:bookmarkStart w:id="239" w:name="_Toc22324868"/>
      <w:bookmarkStart w:id="240" w:name="_Toc22324978"/>
      <w:bookmarkStart w:id="241" w:name="_Toc22325088"/>
      <w:bookmarkStart w:id="242" w:name="_Toc22325198"/>
      <w:bookmarkStart w:id="243" w:name="_Toc23510196"/>
      <w:bookmarkStart w:id="244" w:name="_Toc23510310"/>
      <w:bookmarkStart w:id="245" w:name="_Toc23510898"/>
      <w:bookmarkStart w:id="246" w:name="_Toc23511013"/>
      <w:bookmarkStart w:id="247" w:name="_Toc23520493"/>
      <w:bookmarkStart w:id="248" w:name="_Toc23520619"/>
      <w:bookmarkStart w:id="249" w:name="_Toc23520745"/>
      <w:bookmarkStart w:id="250" w:name="_Toc24490127"/>
      <w:bookmarkStart w:id="251" w:name="_Toc24490937"/>
      <w:bookmarkStart w:id="252" w:name="_Toc24808905"/>
      <w:bookmarkStart w:id="253" w:name="_Toc24974007"/>
      <w:bookmarkStart w:id="254" w:name="_Toc77088917"/>
      <w:bookmarkStart w:id="255" w:name="_Toc77419865"/>
      <w:bookmarkStart w:id="256" w:name="_Toc77419976"/>
      <w:bookmarkStart w:id="257" w:name="_Toc77420087"/>
      <w:bookmarkStart w:id="258" w:name="_Toc77435180"/>
      <w:bookmarkStart w:id="259" w:name="_Toc22239340"/>
      <w:bookmarkStart w:id="260" w:name="_Toc22323722"/>
      <w:bookmarkStart w:id="261" w:name="_Toc22323985"/>
      <w:bookmarkStart w:id="262" w:name="_Toc22324093"/>
      <w:bookmarkStart w:id="263" w:name="_Toc22324203"/>
      <w:bookmarkStart w:id="264" w:name="_Toc22324429"/>
      <w:bookmarkStart w:id="265" w:name="_Toc22324539"/>
      <w:bookmarkStart w:id="266" w:name="_Toc22324649"/>
      <w:bookmarkStart w:id="267" w:name="_Toc22324759"/>
      <w:bookmarkStart w:id="268" w:name="_Toc22324869"/>
      <w:bookmarkStart w:id="269" w:name="_Toc22324979"/>
      <w:bookmarkStart w:id="270" w:name="_Toc22325089"/>
      <w:bookmarkStart w:id="271" w:name="_Toc22325199"/>
      <w:bookmarkStart w:id="272" w:name="_Toc23510197"/>
      <w:bookmarkStart w:id="273" w:name="_Toc23510311"/>
      <w:bookmarkStart w:id="274" w:name="_Toc23510899"/>
      <w:bookmarkStart w:id="275" w:name="_Toc23511014"/>
      <w:bookmarkStart w:id="276" w:name="_Toc23520494"/>
      <w:bookmarkStart w:id="277" w:name="_Toc23520620"/>
      <w:bookmarkStart w:id="278" w:name="_Toc23520746"/>
      <w:bookmarkStart w:id="279" w:name="_Toc24490128"/>
      <w:bookmarkStart w:id="280" w:name="_Toc24490938"/>
      <w:bookmarkStart w:id="281" w:name="_Toc24808906"/>
      <w:bookmarkStart w:id="282" w:name="_Toc24974008"/>
      <w:bookmarkStart w:id="283" w:name="_Toc77088918"/>
      <w:bookmarkStart w:id="284" w:name="_Toc77419866"/>
      <w:bookmarkStart w:id="285" w:name="_Toc77419977"/>
      <w:bookmarkStart w:id="286" w:name="_Toc77420088"/>
      <w:bookmarkStart w:id="287" w:name="_Toc77435181"/>
      <w:bookmarkStart w:id="288" w:name="_Toc22239341"/>
      <w:bookmarkStart w:id="289" w:name="_Toc22323723"/>
      <w:bookmarkStart w:id="290" w:name="_Toc22323986"/>
      <w:bookmarkStart w:id="291" w:name="_Toc22324094"/>
      <w:bookmarkStart w:id="292" w:name="_Toc22324204"/>
      <w:bookmarkStart w:id="293" w:name="_Toc22324430"/>
      <w:bookmarkStart w:id="294" w:name="_Toc22324540"/>
      <w:bookmarkStart w:id="295" w:name="_Toc22324650"/>
      <w:bookmarkStart w:id="296" w:name="_Toc22324760"/>
      <w:bookmarkStart w:id="297" w:name="_Toc22324870"/>
      <w:bookmarkStart w:id="298" w:name="_Toc22324980"/>
      <w:bookmarkStart w:id="299" w:name="_Toc22325090"/>
      <w:bookmarkStart w:id="300" w:name="_Toc22325200"/>
      <w:bookmarkStart w:id="301" w:name="_Toc23510198"/>
      <w:bookmarkStart w:id="302" w:name="_Toc23510312"/>
      <w:bookmarkStart w:id="303" w:name="_Toc23510900"/>
      <w:bookmarkStart w:id="304" w:name="_Toc23511015"/>
      <w:bookmarkStart w:id="305" w:name="_Toc23520495"/>
      <w:bookmarkStart w:id="306" w:name="_Toc23520621"/>
      <w:bookmarkStart w:id="307" w:name="_Toc23520747"/>
      <w:bookmarkStart w:id="308" w:name="_Toc24490129"/>
      <w:bookmarkStart w:id="309" w:name="_Toc24490939"/>
      <w:bookmarkStart w:id="310" w:name="_Toc24808907"/>
      <w:bookmarkStart w:id="311" w:name="_Toc24974009"/>
      <w:bookmarkStart w:id="312" w:name="_Toc77088919"/>
      <w:bookmarkStart w:id="313" w:name="_Toc77419867"/>
      <w:bookmarkStart w:id="314" w:name="_Toc77419978"/>
      <w:bookmarkStart w:id="315" w:name="_Toc77420089"/>
      <w:bookmarkStart w:id="316" w:name="_Toc77435182"/>
      <w:bookmarkStart w:id="317" w:name="_Toc22239342"/>
      <w:bookmarkStart w:id="318" w:name="_Toc22323724"/>
      <w:bookmarkStart w:id="319" w:name="_Toc22323987"/>
      <w:bookmarkStart w:id="320" w:name="_Toc22324095"/>
      <w:bookmarkStart w:id="321" w:name="_Toc22324205"/>
      <w:bookmarkStart w:id="322" w:name="_Toc22324431"/>
      <w:bookmarkStart w:id="323" w:name="_Toc22324541"/>
      <w:bookmarkStart w:id="324" w:name="_Toc22324651"/>
      <w:bookmarkStart w:id="325" w:name="_Toc22324761"/>
      <w:bookmarkStart w:id="326" w:name="_Toc22324871"/>
      <w:bookmarkStart w:id="327" w:name="_Toc22324981"/>
      <w:bookmarkStart w:id="328" w:name="_Toc22325091"/>
      <w:bookmarkStart w:id="329" w:name="_Toc22325201"/>
      <w:bookmarkStart w:id="330" w:name="_Toc23510199"/>
      <w:bookmarkStart w:id="331" w:name="_Toc23510313"/>
      <w:bookmarkStart w:id="332" w:name="_Toc23510901"/>
      <w:bookmarkStart w:id="333" w:name="_Toc23511016"/>
      <w:bookmarkStart w:id="334" w:name="_Toc23520496"/>
      <w:bookmarkStart w:id="335" w:name="_Toc23520622"/>
      <w:bookmarkStart w:id="336" w:name="_Toc23520748"/>
      <w:bookmarkStart w:id="337" w:name="_Toc24490130"/>
      <w:bookmarkStart w:id="338" w:name="_Toc24490940"/>
      <w:bookmarkStart w:id="339" w:name="_Toc24808908"/>
      <w:bookmarkStart w:id="340" w:name="_Toc24974010"/>
      <w:bookmarkStart w:id="341" w:name="_Toc77088920"/>
      <w:bookmarkStart w:id="342" w:name="_Toc77419868"/>
      <w:bookmarkStart w:id="343" w:name="_Toc77419979"/>
      <w:bookmarkStart w:id="344" w:name="_Toc77420090"/>
      <w:bookmarkStart w:id="345" w:name="_Toc77435183"/>
      <w:bookmarkStart w:id="346" w:name="_Toc22239343"/>
      <w:bookmarkStart w:id="347" w:name="_Toc22323725"/>
      <w:bookmarkStart w:id="348" w:name="_Toc22323988"/>
      <w:bookmarkStart w:id="349" w:name="_Toc22324096"/>
      <w:bookmarkStart w:id="350" w:name="_Toc22324206"/>
      <w:bookmarkStart w:id="351" w:name="_Toc22324432"/>
      <w:bookmarkStart w:id="352" w:name="_Toc22324542"/>
      <w:bookmarkStart w:id="353" w:name="_Toc22324652"/>
      <w:bookmarkStart w:id="354" w:name="_Toc22324762"/>
      <w:bookmarkStart w:id="355" w:name="_Toc22324872"/>
      <w:bookmarkStart w:id="356" w:name="_Toc22324982"/>
      <w:bookmarkStart w:id="357" w:name="_Toc22325092"/>
      <w:bookmarkStart w:id="358" w:name="_Toc22325202"/>
      <w:bookmarkStart w:id="359" w:name="_Toc23510200"/>
      <w:bookmarkStart w:id="360" w:name="_Toc23510314"/>
      <w:bookmarkStart w:id="361" w:name="_Toc23510902"/>
      <w:bookmarkStart w:id="362" w:name="_Toc23511017"/>
      <w:bookmarkStart w:id="363" w:name="_Toc23520497"/>
      <w:bookmarkStart w:id="364" w:name="_Toc23520623"/>
      <w:bookmarkStart w:id="365" w:name="_Toc23520749"/>
      <w:bookmarkStart w:id="366" w:name="_Toc24490131"/>
      <w:bookmarkStart w:id="367" w:name="_Toc24490941"/>
      <w:bookmarkStart w:id="368" w:name="_Toc24808909"/>
      <w:bookmarkStart w:id="369" w:name="_Toc24974011"/>
      <w:bookmarkStart w:id="370" w:name="_Toc77088921"/>
      <w:bookmarkStart w:id="371" w:name="_Toc77419869"/>
      <w:bookmarkStart w:id="372" w:name="_Toc77419980"/>
      <w:bookmarkStart w:id="373" w:name="_Toc77420091"/>
      <w:bookmarkStart w:id="374" w:name="_Toc77435184"/>
      <w:bookmarkStart w:id="375" w:name="_Toc22239344"/>
      <w:bookmarkStart w:id="376" w:name="_Toc22323726"/>
      <w:bookmarkStart w:id="377" w:name="_Toc22323989"/>
      <w:bookmarkStart w:id="378" w:name="_Toc22324097"/>
      <w:bookmarkStart w:id="379" w:name="_Toc22324207"/>
      <w:bookmarkStart w:id="380" w:name="_Toc22324433"/>
      <w:bookmarkStart w:id="381" w:name="_Toc22324543"/>
      <w:bookmarkStart w:id="382" w:name="_Toc22324653"/>
      <w:bookmarkStart w:id="383" w:name="_Toc22324763"/>
      <w:bookmarkStart w:id="384" w:name="_Toc22324873"/>
      <w:bookmarkStart w:id="385" w:name="_Toc22324983"/>
      <w:bookmarkStart w:id="386" w:name="_Toc22325093"/>
      <w:bookmarkStart w:id="387" w:name="_Toc22325203"/>
      <w:bookmarkStart w:id="388" w:name="_Toc23510201"/>
      <w:bookmarkStart w:id="389" w:name="_Toc23510315"/>
      <w:bookmarkStart w:id="390" w:name="_Toc23510903"/>
      <w:bookmarkStart w:id="391" w:name="_Toc23511018"/>
      <w:bookmarkStart w:id="392" w:name="_Toc23520498"/>
      <w:bookmarkStart w:id="393" w:name="_Toc23520624"/>
      <w:bookmarkStart w:id="394" w:name="_Toc23520750"/>
      <w:bookmarkStart w:id="395" w:name="_Toc24490132"/>
      <w:bookmarkStart w:id="396" w:name="_Toc24490942"/>
      <w:bookmarkStart w:id="397" w:name="_Toc24808910"/>
      <w:bookmarkStart w:id="398" w:name="_Toc24974012"/>
      <w:bookmarkStart w:id="399" w:name="_Toc77088922"/>
      <w:bookmarkStart w:id="400" w:name="_Toc77419870"/>
      <w:bookmarkStart w:id="401" w:name="_Toc77419981"/>
      <w:bookmarkStart w:id="402" w:name="_Toc77420092"/>
      <w:bookmarkStart w:id="403" w:name="_Toc77435185"/>
      <w:bookmarkStart w:id="404" w:name="_Toc22239345"/>
      <w:bookmarkStart w:id="405" w:name="_Toc22323727"/>
      <w:bookmarkStart w:id="406" w:name="_Toc22323990"/>
      <w:bookmarkStart w:id="407" w:name="_Toc22324098"/>
      <w:bookmarkStart w:id="408" w:name="_Toc22324208"/>
      <w:bookmarkStart w:id="409" w:name="_Toc22324434"/>
      <w:bookmarkStart w:id="410" w:name="_Toc22324544"/>
      <w:bookmarkStart w:id="411" w:name="_Toc22324654"/>
      <w:bookmarkStart w:id="412" w:name="_Toc22324764"/>
      <w:bookmarkStart w:id="413" w:name="_Toc22324874"/>
      <w:bookmarkStart w:id="414" w:name="_Toc22324984"/>
      <w:bookmarkStart w:id="415" w:name="_Toc22325094"/>
      <w:bookmarkStart w:id="416" w:name="_Toc22325204"/>
      <w:bookmarkStart w:id="417" w:name="_Toc23510202"/>
      <w:bookmarkStart w:id="418" w:name="_Toc23510316"/>
      <w:bookmarkStart w:id="419" w:name="_Toc23510904"/>
      <w:bookmarkStart w:id="420" w:name="_Toc23511019"/>
      <w:bookmarkStart w:id="421" w:name="_Toc23520499"/>
      <w:bookmarkStart w:id="422" w:name="_Toc23520625"/>
      <w:bookmarkStart w:id="423" w:name="_Toc23520751"/>
      <w:bookmarkStart w:id="424" w:name="_Toc24490133"/>
      <w:bookmarkStart w:id="425" w:name="_Toc24490943"/>
      <w:bookmarkStart w:id="426" w:name="_Toc24808911"/>
      <w:bookmarkStart w:id="427" w:name="_Toc24974013"/>
      <w:bookmarkStart w:id="428" w:name="_Toc77088923"/>
      <w:bookmarkStart w:id="429" w:name="_Toc77419871"/>
      <w:bookmarkStart w:id="430" w:name="_Toc77419982"/>
      <w:bookmarkStart w:id="431" w:name="_Toc77420093"/>
      <w:bookmarkStart w:id="432" w:name="_Toc77435186"/>
      <w:bookmarkStart w:id="433" w:name="_Toc22239346"/>
      <w:bookmarkStart w:id="434" w:name="_Toc22323728"/>
      <w:bookmarkStart w:id="435" w:name="_Toc22323991"/>
      <w:bookmarkStart w:id="436" w:name="_Toc22324099"/>
      <w:bookmarkStart w:id="437" w:name="_Toc22324209"/>
      <w:bookmarkStart w:id="438" w:name="_Toc22324435"/>
      <w:bookmarkStart w:id="439" w:name="_Toc22324545"/>
      <w:bookmarkStart w:id="440" w:name="_Toc22324655"/>
      <w:bookmarkStart w:id="441" w:name="_Toc22324765"/>
      <w:bookmarkStart w:id="442" w:name="_Toc22324875"/>
      <w:bookmarkStart w:id="443" w:name="_Toc22324985"/>
      <w:bookmarkStart w:id="444" w:name="_Toc22325095"/>
      <w:bookmarkStart w:id="445" w:name="_Toc22325205"/>
      <w:bookmarkStart w:id="446" w:name="_Toc23510203"/>
      <w:bookmarkStart w:id="447" w:name="_Toc23510317"/>
      <w:bookmarkStart w:id="448" w:name="_Toc23510905"/>
      <w:bookmarkStart w:id="449" w:name="_Toc23511020"/>
      <w:bookmarkStart w:id="450" w:name="_Toc23520500"/>
      <w:bookmarkStart w:id="451" w:name="_Toc23520626"/>
      <w:bookmarkStart w:id="452" w:name="_Toc23520752"/>
      <w:bookmarkStart w:id="453" w:name="_Toc24490134"/>
      <w:bookmarkStart w:id="454" w:name="_Toc24490944"/>
      <w:bookmarkStart w:id="455" w:name="_Toc24808912"/>
      <w:bookmarkStart w:id="456" w:name="_Toc24974014"/>
      <w:bookmarkStart w:id="457" w:name="_Toc77088924"/>
      <w:bookmarkStart w:id="458" w:name="_Toc77419872"/>
      <w:bookmarkStart w:id="459" w:name="_Toc77419983"/>
      <w:bookmarkStart w:id="460" w:name="_Toc77420094"/>
      <w:bookmarkStart w:id="461" w:name="_Toc77435187"/>
      <w:bookmarkStart w:id="462" w:name="_Toc22239347"/>
      <w:bookmarkStart w:id="463" w:name="_Toc22323729"/>
      <w:bookmarkStart w:id="464" w:name="_Toc22323992"/>
      <w:bookmarkStart w:id="465" w:name="_Toc22324100"/>
      <w:bookmarkStart w:id="466" w:name="_Toc22324210"/>
      <w:bookmarkStart w:id="467" w:name="_Toc22324436"/>
      <w:bookmarkStart w:id="468" w:name="_Toc22324546"/>
      <w:bookmarkStart w:id="469" w:name="_Toc22324656"/>
      <w:bookmarkStart w:id="470" w:name="_Toc22324766"/>
      <w:bookmarkStart w:id="471" w:name="_Toc22324876"/>
      <w:bookmarkStart w:id="472" w:name="_Toc22324986"/>
      <w:bookmarkStart w:id="473" w:name="_Toc22325096"/>
      <w:bookmarkStart w:id="474" w:name="_Toc22325206"/>
      <w:bookmarkStart w:id="475" w:name="_Toc23510204"/>
      <w:bookmarkStart w:id="476" w:name="_Toc23510318"/>
      <w:bookmarkStart w:id="477" w:name="_Toc23510906"/>
      <w:bookmarkStart w:id="478" w:name="_Toc23511021"/>
      <w:bookmarkStart w:id="479" w:name="_Toc23520501"/>
      <w:bookmarkStart w:id="480" w:name="_Toc23520627"/>
      <w:bookmarkStart w:id="481" w:name="_Toc23520753"/>
      <w:bookmarkStart w:id="482" w:name="_Toc24490135"/>
      <w:bookmarkStart w:id="483" w:name="_Toc24490945"/>
      <w:bookmarkStart w:id="484" w:name="_Toc24808913"/>
      <w:bookmarkStart w:id="485" w:name="_Toc24974015"/>
      <w:bookmarkStart w:id="486" w:name="_Toc77088925"/>
      <w:bookmarkStart w:id="487" w:name="_Toc77419873"/>
      <w:bookmarkStart w:id="488" w:name="_Toc77419984"/>
      <w:bookmarkStart w:id="489" w:name="_Toc77420095"/>
      <w:bookmarkStart w:id="490" w:name="_Toc77435188"/>
      <w:bookmarkStart w:id="491" w:name="_Toc22239348"/>
      <w:bookmarkStart w:id="492" w:name="_Toc22323730"/>
      <w:bookmarkStart w:id="493" w:name="_Toc22323993"/>
      <w:bookmarkStart w:id="494" w:name="_Toc22324101"/>
      <w:bookmarkStart w:id="495" w:name="_Toc22324211"/>
      <w:bookmarkStart w:id="496" w:name="_Toc22324437"/>
      <w:bookmarkStart w:id="497" w:name="_Toc22324547"/>
      <w:bookmarkStart w:id="498" w:name="_Toc22324657"/>
      <w:bookmarkStart w:id="499" w:name="_Toc22324767"/>
      <w:bookmarkStart w:id="500" w:name="_Toc22324877"/>
      <w:bookmarkStart w:id="501" w:name="_Toc22324987"/>
      <w:bookmarkStart w:id="502" w:name="_Toc22325097"/>
      <w:bookmarkStart w:id="503" w:name="_Toc22325207"/>
      <w:bookmarkStart w:id="504" w:name="_Toc23510205"/>
      <w:bookmarkStart w:id="505" w:name="_Toc23510319"/>
      <w:bookmarkStart w:id="506" w:name="_Toc23510907"/>
      <w:bookmarkStart w:id="507" w:name="_Toc23511022"/>
      <w:bookmarkStart w:id="508" w:name="_Toc23520502"/>
      <w:bookmarkStart w:id="509" w:name="_Toc23520628"/>
      <w:bookmarkStart w:id="510" w:name="_Toc23520754"/>
      <w:bookmarkStart w:id="511" w:name="_Toc24490136"/>
      <w:bookmarkStart w:id="512" w:name="_Toc24490946"/>
      <w:bookmarkStart w:id="513" w:name="_Toc24808914"/>
      <w:bookmarkStart w:id="514" w:name="_Toc24974016"/>
      <w:bookmarkStart w:id="515" w:name="_Toc77088926"/>
      <w:bookmarkStart w:id="516" w:name="_Toc77419874"/>
      <w:bookmarkStart w:id="517" w:name="_Toc77419985"/>
      <w:bookmarkStart w:id="518" w:name="_Toc77420096"/>
      <w:bookmarkStart w:id="519" w:name="_Toc77435189"/>
      <w:bookmarkStart w:id="520" w:name="_Toc22239349"/>
      <w:bookmarkStart w:id="521" w:name="_Toc22323731"/>
      <w:bookmarkStart w:id="522" w:name="_Toc22323994"/>
      <w:bookmarkStart w:id="523" w:name="_Toc22324102"/>
      <w:bookmarkStart w:id="524" w:name="_Toc22324212"/>
      <w:bookmarkStart w:id="525" w:name="_Toc22324438"/>
      <w:bookmarkStart w:id="526" w:name="_Toc22324548"/>
      <w:bookmarkStart w:id="527" w:name="_Toc22324658"/>
      <w:bookmarkStart w:id="528" w:name="_Toc22324768"/>
      <w:bookmarkStart w:id="529" w:name="_Toc22324878"/>
      <w:bookmarkStart w:id="530" w:name="_Toc22324988"/>
      <w:bookmarkStart w:id="531" w:name="_Toc22325098"/>
      <w:bookmarkStart w:id="532" w:name="_Toc22325208"/>
      <w:bookmarkStart w:id="533" w:name="_Toc23510206"/>
      <w:bookmarkStart w:id="534" w:name="_Toc23510320"/>
      <w:bookmarkStart w:id="535" w:name="_Toc23510908"/>
      <w:bookmarkStart w:id="536" w:name="_Toc23511023"/>
      <w:bookmarkStart w:id="537" w:name="_Toc23520503"/>
      <w:bookmarkStart w:id="538" w:name="_Toc23520629"/>
      <w:bookmarkStart w:id="539" w:name="_Toc23520755"/>
      <w:bookmarkStart w:id="540" w:name="_Toc24490137"/>
      <w:bookmarkStart w:id="541" w:name="_Toc24490947"/>
      <w:bookmarkStart w:id="542" w:name="_Toc24808915"/>
      <w:bookmarkStart w:id="543" w:name="_Toc24974017"/>
      <w:bookmarkStart w:id="544" w:name="_Toc77088927"/>
      <w:bookmarkStart w:id="545" w:name="_Toc77419875"/>
      <w:bookmarkStart w:id="546" w:name="_Toc77419986"/>
      <w:bookmarkStart w:id="547" w:name="_Toc77420097"/>
      <w:bookmarkStart w:id="548" w:name="_Toc77435190"/>
      <w:bookmarkStart w:id="549" w:name="_Toc22239350"/>
      <w:bookmarkStart w:id="550" w:name="_Toc22323732"/>
      <w:bookmarkStart w:id="551" w:name="_Toc22323995"/>
      <w:bookmarkStart w:id="552" w:name="_Toc22324103"/>
      <w:bookmarkStart w:id="553" w:name="_Toc22324213"/>
      <w:bookmarkStart w:id="554" w:name="_Toc22324439"/>
      <w:bookmarkStart w:id="555" w:name="_Toc22324549"/>
      <w:bookmarkStart w:id="556" w:name="_Toc22324659"/>
      <w:bookmarkStart w:id="557" w:name="_Toc22324769"/>
      <w:bookmarkStart w:id="558" w:name="_Toc22324879"/>
      <w:bookmarkStart w:id="559" w:name="_Toc22324989"/>
      <w:bookmarkStart w:id="560" w:name="_Toc22325099"/>
      <w:bookmarkStart w:id="561" w:name="_Toc22325209"/>
      <w:bookmarkStart w:id="562" w:name="_Toc23510207"/>
      <w:bookmarkStart w:id="563" w:name="_Toc23510321"/>
      <w:bookmarkStart w:id="564" w:name="_Toc23510909"/>
      <w:bookmarkStart w:id="565" w:name="_Toc23511024"/>
      <w:bookmarkStart w:id="566" w:name="_Toc23520504"/>
      <w:bookmarkStart w:id="567" w:name="_Toc23520630"/>
      <w:bookmarkStart w:id="568" w:name="_Toc23520756"/>
      <w:bookmarkStart w:id="569" w:name="_Toc24490138"/>
      <w:bookmarkStart w:id="570" w:name="_Toc24490948"/>
      <w:bookmarkStart w:id="571" w:name="_Toc24808916"/>
      <w:bookmarkStart w:id="572" w:name="_Toc24974018"/>
      <w:bookmarkStart w:id="573" w:name="_Toc77088928"/>
      <w:bookmarkStart w:id="574" w:name="_Toc77419876"/>
      <w:bookmarkStart w:id="575" w:name="_Toc77419987"/>
      <w:bookmarkStart w:id="576" w:name="_Toc77420098"/>
      <w:bookmarkStart w:id="577" w:name="_Toc77435191"/>
      <w:bookmarkStart w:id="578" w:name="_Toc22239351"/>
      <w:bookmarkStart w:id="579" w:name="_Toc22323733"/>
      <w:bookmarkStart w:id="580" w:name="_Toc22323996"/>
      <w:bookmarkStart w:id="581" w:name="_Toc22324104"/>
      <w:bookmarkStart w:id="582" w:name="_Toc22324214"/>
      <w:bookmarkStart w:id="583" w:name="_Toc22324440"/>
      <w:bookmarkStart w:id="584" w:name="_Toc22324550"/>
      <w:bookmarkStart w:id="585" w:name="_Toc22324660"/>
      <w:bookmarkStart w:id="586" w:name="_Toc22324770"/>
      <w:bookmarkStart w:id="587" w:name="_Toc22324880"/>
      <w:bookmarkStart w:id="588" w:name="_Toc22324990"/>
      <w:bookmarkStart w:id="589" w:name="_Toc22325100"/>
      <w:bookmarkStart w:id="590" w:name="_Toc22325210"/>
      <w:bookmarkStart w:id="591" w:name="_Toc23510208"/>
      <w:bookmarkStart w:id="592" w:name="_Toc23510322"/>
      <w:bookmarkStart w:id="593" w:name="_Toc23510910"/>
      <w:bookmarkStart w:id="594" w:name="_Toc23511025"/>
      <w:bookmarkStart w:id="595" w:name="_Toc23520505"/>
      <w:bookmarkStart w:id="596" w:name="_Toc23520631"/>
      <w:bookmarkStart w:id="597" w:name="_Toc23520757"/>
      <w:bookmarkStart w:id="598" w:name="_Toc24490139"/>
      <w:bookmarkStart w:id="599" w:name="_Toc24490949"/>
      <w:bookmarkStart w:id="600" w:name="_Toc24808917"/>
      <w:bookmarkStart w:id="601" w:name="_Toc24974019"/>
      <w:bookmarkStart w:id="602" w:name="_Toc77088929"/>
      <w:bookmarkStart w:id="603" w:name="_Toc77419877"/>
      <w:bookmarkStart w:id="604" w:name="_Toc77419988"/>
      <w:bookmarkStart w:id="605" w:name="_Toc77420099"/>
      <w:bookmarkStart w:id="606" w:name="_Toc77435192"/>
      <w:bookmarkStart w:id="607" w:name="_Toc22239352"/>
      <w:bookmarkStart w:id="608" w:name="_Toc22323734"/>
      <w:bookmarkStart w:id="609" w:name="_Toc22323997"/>
      <w:bookmarkStart w:id="610" w:name="_Toc22324105"/>
      <w:bookmarkStart w:id="611" w:name="_Toc22324215"/>
      <w:bookmarkStart w:id="612" w:name="_Toc22324441"/>
      <w:bookmarkStart w:id="613" w:name="_Toc22324551"/>
      <w:bookmarkStart w:id="614" w:name="_Toc22324661"/>
      <w:bookmarkStart w:id="615" w:name="_Toc22324771"/>
      <w:bookmarkStart w:id="616" w:name="_Toc22324881"/>
      <w:bookmarkStart w:id="617" w:name="_Toc22324991"/>
      <w:bookmarkStart w:id="618" w:name="_Toc22325101"/>
      <w:bookmarkStart w:id="619" w:name="_Toc22325211"/>
      <w:bookmarkStart w:id="620" w:name="_Toc23510209"/>
      <w:bookmarkStart w:id="621" w:name="_Toc23510323"/>
      <w:bookmarkStart w:id="622" w:name="_Toc23510911"/>
      <w:bookmarkStart w:id="623" w:name="_Toc23511026"/>
      <w:bookmarkStart w:id="624" w:name="_Toc23520506"/>
      <w:bookmarkStart w:id="625" w:name="_Toc23520632"/>
      <w:bookmarkStart w:id="626" w:name="_Toc23520758"/>
      <w:bookmarkStart w:id="627" w:name="_Toc24490140"/>
      <w:bookmarkStart w:id="628" w:name="_Toc24490950"/>
      <w:bookmarkStart w:id="629" w:name="_Toc24808918"/>
      <w:bookmarkStart w:id="630" w:name="_Toc24974020"/>
      <w:bookmarkStart w:id="631" w:name="_Toc77088930"/>
      <w:bookmarkStart w:id="632" w:name="_Toc77419878"/>
      <w:bookmarkStart w:id="633" w:name="_Toc77419989"/>
      <w:bookmarkStart w:id="634" w:name="_Toc77420100"/>
      <w:bookmarkStart w:id="635" w:name="_Toc77435193"/>
      <w:bookmarkStart w:id="636" w:name="_Toc22239353"/>
      <w:bookmarkStart w:id="637" w:name="_Toc22323735"/>
      <w:bookmarkStart w:id="638" w:name="_Toc22323998"/>
      <w:bookmarkStart w:id="639" w:name="_Toc22324106"/>
      <w:bookmarkStart w:id="640" w:name="_Toc22324216"/>
      <w:bookmarkStart w:id="641" w:name="_Toc22324442"/>
      <w:bookmarkStart w:id="642" w:name="_Toc22324552"/>
      <w:bookmarkStart w:id="643" w:name="_Toc22324662"/>
      <w:bookmarkStart w:id="644" w:name="_Toc22324772"/>
      <w:bookmarkStart w:id="645" w:name="_Toc22324882"/>
      <w:bookmarkStart w:id="646" w:name="_Toc22324992"/>
      <w:bookmarkStart w:id="647" w:name="_Toc22325102"/>
      <w:bookmarkStart w:id="648" w:name="_Toc22325212"/>
      <w:bookmarkStart w:id="649" w:name="_Toc23510210"/>
      <w:bookmarkStart w:id="650" w:name="_Toc23510324"/>
      <w:bookmarkStart w:id="651" w:name="_Toc23510912"/>
      <w:bookmarkStart w:id="652" w:name="_Toc23511027"/>
      <w:bookmarkStart w:id="653" w:name="_Toc23520507"/>
      <w:bookmarkStart w:id="654" w:name="_Toc23520633"/>
      <w:bookmarkStart w:id="655" w:name="_Toc23520759"/>
      <w:bookmarkStart w:id="656" w:name="_Toc24490141"/>
      <w:bookmarkStart w:id="657" w:name="_Toc24490951"/>
      <w:bookmarkStart w:id="658" w:name="_Toc24808919"/>
      <w:bookmarkStart w:id="659" w:name="_Toc24974021"/>
      <w:bookmarkStart w:id="660" w:name="_Toc77088931"/>
      <w:bookmarkStart w:id="661" w:name="_Toc77419879"/>
      <w:bookmarkStart w:id="662" w:name="_Toc77419990"/>
      <w:bookmarkStart w:id="663" w:name="_Toc77420101"/>
      <w:bookmarkStart w:id="664" w:name="_Toc77435194"/>
      <w:bookmarkStart w:id="665" w:name="_Toc22239354"/>
      <w:bookmarkStart w:id="666" w:name="_Toc22323736"/>
      <w:bookmarkStart w:id="667" w:name="_Toc22323999"/>
      <w:bookmarkStart w:id="668" w:name="_Toc22324107"/>
      <w:bookmarkStart w:id="669" w:name="_Toc22324217"/>
      <w:bookmarkStart w:id="670" w:name="_Toc22324443"/>
      <w:bookmarkStart w:id="671" w:name="_Toc22324553"/>
      <w:bookmarkStart w:id="672" w:name="_Toc22324663"/>
      <w:bookmarkStart w:id="673" w:name="_Toc22324773"/>
      <w:bookmarkStart w:id="674" w:name="_Toc22324883"/>
      <w:bookmarkStart w:id="675" w:name="_Toc22324993"/>
      <w:bookmarkStart w:id="676" w:name="_Toc22325103"/>
      <w:bookmarkStart w:id="677" w:name="_Toc22325213"/>
      <w:bookmarkStart w:id="678" w:name="_Toc23510211"/>
      <w:bookmarkStart w:id="679" w:name="_Toc23510325"/>
      <w:bookmarkStart w:id="680" w:name="_Toc23510913"/>
      <w:bookmarkStart w:id="681" w:name="_Toc23511028"/>
      <w:bookmarkStart w:id="682" w:name="_Toc23520508"/>
      <w:bookmarkStart w:id="683" w:name="_Toc23520634"/>
      <w:bookmarkStart w:id="684" w:name="_Toc23520760"/>
      <w:bookmarkStart w:id="685" w:name="_Toc24490142"/>
      <w:bookmarkStart w:id="686" w:name="_Toc24490952"/>
      <w:bookmarkStart w:id="687" w:name="_Toc24808920"/>
      <w:bookmarkStart w:id="688" w:name="_Toc24974022"/>
      <w:bookmarkStart w:id="689" w:name="_Toc77088932"/>
      <w:bookmarkStart w:id="690" w:name="_Toc77419880"/>
      <w:bookmarkStart w:id="691" w:name="_Toc77419991"/>
      <w:bookmarkStart w:id="692" w:name="_Toc77420102"/>
      <w:bookmarkStart w:id="693" w:name="_Toc77435195"/>
      <w:bookmarkStart w:id="694" w:name="_Toc22239355"/>
      <w:bookmarkStart w:id="695" w:name="_Toc22323737"/>
      <w:bookmarkStart w:id="696" w:name="_Toc22324000"/>
      <w:bookmarkStart w:id="697" w:name="_Toc22324108"/>
      <w:bookmarkStart w:id="698" w:name="_Toc22324218"/>
      <w:bookmarkStart w:id="699" w:name="_Toc22324444"/>
      <w:bookmarkStart w:id="700" w:name="_Toc22324554"/>
      <w:bookmarkStart w:id="701" w:name="_Toc22324664"/>
      <w:bookmarkStart w:id="702" w:name="_Toc22324774"/>
      <w:bookmarkStart w:id="703" w:name="_Toc22324884"/>
      <w:bookmarkStart w:id="704" w:name="_Toc22324994"/>
      <w:bookmarkStart w:id="705" w:name="_Toc22325104"/>
      <w:bookmarkStart w:id="706" w:name="_Toc22325214"/>
      <w:bookmarkStart w:id="707" w:name="_Toc23510212"/>
      <w:bookmarkStart w:id="708" w:name="_Toc23510326"/>
      <w:bookmarkStart w:id="709" w:name="_Toc23510914"/>
      <w:bookmarkStart w:id="710" w:name="_Toc23511029"/>
      <w:bookmarkStart w:id="711" w:name="_Toc23520509"/>
      <w:bookmarkStart w:id="712" w:name="_Toc23520635"/>
      <w:bookmarkStart w:id="713" w:name="_Toc23520761"/>
      <w:bookmarkStart w:id="714" w:name="_Toc24490143"/>
      <w:bookmarkStart w:id="715" w:name="_Toc24490953"/>
      <w:bookmarkStart w:id="716" w:name="_Toc24808921"/>
      <w:bookmarkStart w:id="717" w:name="_Toc24974023"/>
      <w:bookmarkStart w:id="718" w:name="_Toc77088933"/>
      <w:bookmarkStart w:id="719" w:name="_Toc77419881"/>
      <w:bookmarkStart w:id="720" w:name="_Toc77419992"/>
      <w:bookmarkStart w:id="721" w:name="_Toc77420103"/>
      <w:bookmarkStart w:id="722" w:name="_Toc77435196"/>
      <w:bookmarkStart w:id="723" w:name="_Toc22239356"/>
      <w:bookmarkStart w:id="724" w:name="_Toc22323738"/>
      <w:bookmarkStart w:id="725" w:name="_Toc22324001"/>
      <w:bookmarkStart w:id="726" w:name="_Toc22324109"/>
      <w:bookmarkStart w:id="727" w:name="_Toc22324219"/>
      <w:bookmarkStart w:id="728" w:name="_Toc22324445"/>
      <w:bookmarkStart w:id="729" w:name="_Toc22324555"/>
      <w:bookmarkStart w:id="730" w:name="_Toc22324665"/>
      <w:bookmarkStart w:id="731" w:name="_Toc22324775"/>
      <w:bookmarkStart w:id="732" w:name="_Toc22324885"/>
      <w:bookmarkStart w:id="733" w:name="_Toc22324995"/>
      <w:bookmarkStart w:id="734" w:name="_Toc22325105"/>
      <w:bookmarkStart w:id="735" w:name="_Toc22325215"/>
      <w:bookmarkStart w:id="736" w:name="_Toc23510213"/>
      <w:bookmarkStart w:id="737" w:name="_Toc23510327"/>
      <w:bookmarkStart w:id="738" w:name="_Toc23510915"/>
      <w:bookmarkStart w:id="739" w:name="_Toc23511030"/>
      <w:bookmarkStart w:id="740" w:name="_Toc23520510"/>
      <w:bookmarkStart w:id="741" w:name="_Toc23520636"/>
      <w:bookmarkStart w:id="742" w:name="_Toc23520762"/>
      <w:bookmarkStart w:id="743" w:name="_Toc24490144"/>
      <w:bookmarkStart w:id="744" w:name="_Toc24490954"/>
      <w:bookmarkStart w:id="745" w:name="_Toc24808922"/>
      <w:bookmarkStart w:id="746" w:name="_Toc24974024"/>
      <w:bookmarkStart w:id="747" w:name="_Toc77088934"/>
      <w:bookmarkStart w:id="748" w:name="_Toc77419882"/>
      <w:bookmarkStart w:id="749" w:name="_Toc77419993"/>
      <w:bookmarkStart w:id="750" w:name="_Toc77420104"/>
      <w:bookmarkStart w:id="751" w:name="_Toc77435197"/>
      <w:bookmarkStart w:id="752" w:name="_Toc22239357"/>
      <w:bookmarkStart w:id="753" w:name="_Toc22323739"/>
      <w:bookmarkStart w:id="754" w:name="_Toc22324002"/>
      <w:bookmarkStart w:id="755" w:name="_Toc22324110"/>
      <w:bookmarkStart w:id="756" w:name="_Toc22324220"/>
      <w:bookmarkStart w:id="757" w:name="_Toc22324446"/>
      <w:bookmarkStart w:id="758" w:name="_Toc22324556"/>
      <w:bookmarkStart w:id="759" w:name="_Toc22324666"/>
      <w:bookmarkStart w:id="760" w:name="_Toc22324776"/>
      <w:bookmarkStart w:id="761" w:name="_Toc22324886"/>
      <w:bookmarkStart w:id="762" w:name="_Toc22324996"/>
      <w:bookmarkStart w:id="763" w:name="_Toc22325106"/>
      <w:bookmarkStart w:id="764" w:name="_Toc22325216"/>
      <w:bookmarkStart w:id="765" w:name="_Toc23510214"/>
      <w:bookmarkStart w:id="766" w:name="_Toc23510328"/>
      <w:bookmarkStart w:id="767" w:name="_Toc23510916"/>
      <w:bookmarkStart w:id="768" w:name="_Toc23511031"/>
      <w:bookmarkStart w:id="769" w:name="_Toc23520511"/>
      <w:bookmarkStart w:id="770" w:name="_Toc23520637"/>
      <w:bookmarkStart w:id="771" w:name="_Toc23520763"/>
      <w:bookmarkStart w:id="772" w:name="_Toc24490145"/>
      <w:bookmarkStart w:id="773" w:name="_Toc24490955"/>
      <w:bookmarkStart w:id="774" w:name="_Toc24808923"/>
      <w:bookmarkStart w:id="775" w:name="_Toc24974025"/>
      <w:bookmarkStart w:id="776" w:name="_Toc77088935"/>
      <w:bookmarkStart w:id="777" w:name="_Toc77419883"/>
      <w:bookmarkStart w:id="778" w:name="_Toc77419994"/>
      <w:bookmarkStart w:id="779" w:name="_Toc77420105"/>
      <w:bookmarkStart w:id="780" w:name="_Toc77435198"/>
      <w:bookmarkStart w:id="781" w:name="_Toc22239358"/>
      <w:bookmarkStart w:id="782" w:name="_Toc22323740"/>
      <w:bookmarkStart w:id="783" w:name="_Toc22324003"/>
      <w:bookmarkStart w:id="784" w:name="_Toc22324111"/>
      <w:bookmarkStart w:id="785" w:name="_Toc22324221"/>
      <w:bookmarkStart w:id="786" w:name="_Toc22324447"/>
      <w:bookmarkStart w:id="787" w:name="_Toc22324557"/>
      <w:bookmarkStart w:id="788" w:name="_Toc22324667"/>
      <w:bookmarkStart w:id="789" w:name="_Toc22324777"/>
      <w:bookmarkStart w:id="790" w:name="_Toc22324887"/>
      <w:bookmarkStart w:id="791" w:name="_Toc22324997"/>
      <w:bookmarkStart w:id="792" w:name="_Toc22325107"/>
      <w:bookmarkStart w:id="793" w:name="_Toc22325217"/>
      <w:bookmarkStart w:id="794" w:name="_Toc23510215"/>
      <w:bookmarkStart w:id="795" w:name="_Toc23510329"/>
      <w:bookmarkStart w:id="796" w:name="_Toc23510917"/>
      <w:bookmarkStart w:id="797" w:name="_Toc23511032"/>
      <w:bookmarkStart w:id="798" w:name="_Toc23520512"/>
      <w:bookmarkStart w:id="799" w:name="_Toc23520638"/>
      <w:bookmarkStart w:id="800" w:name="_Toc23520764"/>
      <w:bookmarkStart w:id="801" w:name="_Toc24490146"/>
      <w:bookmarkStart w:id="802" w:name="_Toc24490956"/>
      <w:bookmarkStart w:id="803" w:name="_Toc24808924"/>
      <w:bookmarkStart w:id="804" w:name="_Toc24974026"/>
      <w:bookmarkStart w:id="805" w:name="_Toc77088936"/>
      <w:bookmarkStart w:id="806" w:name="_Toc77419884"/>
      <w:bookmarkStart w:id="807" w:name="_Toc77419995"/>
      <w:bookmarkStart w:id="808" w:name="_Toc77420106"/>
      <w:bookmarkStart w:id="809" w:name="_Toc77435199"/>
      <w:bookmarkStart w:id="810" w:name="_Toc22239359"/>
      <w:bookmarkStart w:id="811" w:name="_Toc22323741"/>
      <w:bookmarkStart w:id="812" w:name="_Toc22324004"/>
      <w:bookmarkStart w:id="813" w:name="_Toc22324112"/>
      <w:bookmarkStart w:id="814" w:name="_Toc22324222"/>
      <w:bookmarkStart w:id="815" w:name="_Toc22324448"/>
      <w:bookmarkStart w:id="816" w:name="_Toc22324558"/>
      <w:bookmarkStart w:id="817" w:name="_Toc22324668"/>
      <w:bookmarkStart w:id="818" w:name="_Toc22324778"/>
      <w:bookmarkStart w:id="819" w:name="_Toc22324888"/>
      <w:bookmarkStart w:id="820" w:name="_Toc22324998"/>
      <w:bookmarkStart w:id="821" w:name="_Toc22325108"/>
      <w:bookmarkStart w:id="822" w:name="_Toc22325218"/>
      <w:bookmarkStart w:id="823" w:name="_Toc23510216"/>
      <w:bookmarkStart w:id="824" w:name="_Toc23510330"/>
      <w:bookmarkStart w:id="825" w:name="_Toc23510918"/>
      <w:bookmarkStart w:id="826" w:name="_Toc23511033"/>
      <w:bookmarkStart w:id="827" w:name="_Toc23520513"/>
      <w:bookmarkStart w:id="828" w:name="_Toc23520639"/>
      <w:bookmarkStart w:id="829" w:name="_Toc23520765"/>
      <w:bookmarkStart w:id="830" w:name="_Toc24490147"/>
      <w:bookmarkStart w:id="831" w:name="_Toc24490957"/>
      <w:bookmarkStart w:id="832" w:name="_Toc24808925"/>
      <w:bookmarkStart w:id="833" w:name="_Toc24974027"/>
      <w:bookmarkStart w:id="834" w:name="_Toc77088937"/>
      <w:bookmarkStart w:id="835" w:name="_Toc77419885"/>
      <w:bookmarkStart w:id="836" w:name="_Toc77419996"/>
      <w:bookmarkStart w:id="837" w:name="_Toc77420107"/>
      <w:bookmarkStart w:id="838" w:name="_Toc77435200"/>
      <w:bookmarkStart w:id="839" w:name="_Toc22239360"/>
      <w:bookmarkStart w:id="840" w:name="_Toc22323742"/>
      <w:bookmarkStart w:id="841" w:name="_Toc22324005"/>
      <w:bookmarkStart w:id="842" w:name="_Toc22324113"/>
      <w:bookmarkStart w:id="843" w:name="_Toc22324223"/>
      <w:bookmarkStart w:id="844" w:name="_Toc22324449"/>
      <w:bookmarkStart w:id="845" w:name="_Toc22324559"/>
      <w:bookmarkStart w:id="846" w:name="_Toc22324669"/>
      <w:bookmarkStart w:id="847" w:name="_Toc22324779"/>
      <w:bookmarkStart w:id="848" w:name="_Toc22324889"/>
      <w:bookmarkStart w:id="849" w:name="_Toc22324999"/>
      <w:bookmarkStart w:id="850" w:name="_Toc22325109"/>
      <w:bookmarkStart w:id="851" w:name="_Toc22325219"/>
      <w:bookmarkStart w:id="852" w:name="_Toc23510217"/>
      <w:bookmarkStart w:id="853" w:name="_Toc23510331"/>
      <w:bookmarkStart w:id="854" w:name="_Toc23510919"/>
      <w:bookmarkStart w:id="855" w:name="_Toc23511034"/>
      <w:bookmarkStart w:id="856" w:name="_Toc23520514"/>
      <w:bookmarkStart w:id="857" w:name="_Toc23520640"/>
      <w:bookmarkStart w:id="858" w:name="_Toc23520766"/>
      <w:bookmarkStart w:id="859" w:name="_Toc24490148"/>
      <w:bookmarkStart w:id="860" w:name="_Toc24490958"/>
      <w:bookmarkStart w:id="861" w:name="_Toc24808926"/>
      <w:bookmarkStart w:id="862" w:name="_Toc24974028"/>
      <w:bookmarkStart w:id="863" w:name="_Toc77088938"/>
      <w:bookmarkStart w:id="864" w:name="_Toc77419886"/>
      <w:bookmarkStart w:id="865" w:name="_Toc77419997"/>
      <w:bookmarkStart w:id="866" w:name="_Toc77420108"/>
      <w:bookmarkStart w:id="867" w:name="_Toc77435201"/>
      <w:bookmarkStart w:id="868" w:name="_Toc22239361"/>
      <w:bookmarkStart w:id="869" w:name="_Toc22323743"/>
      <w:bookmarkStart w:id="870" w:name="_Toc22324006"/>
      <w:bookmarkStart w:id="871" w:name="_Toc22324114"/>
      <w:bookmarkStart w:id="872" w:name="_Toc22324224"/>
      <w:bookmarkStart w:id="873" w:name="_Toc22324450"/>
      <w:bookmarkStart w:id="874" w:name="_Toc22324560"/>
      <w:bookmarkStart w:id="875" w:name="_Toc22324670"/>
      <w:bookmarkStart w:id="876" w:name="_Toc22324780"/>
      <w:bookmarkStart w:id="877" w:name="_Toc22324890"/>
      <w:bookmarkStart w:id="878" w:name="_Toc22325000"/>
      <w:bookmarkStart w:id="879" w:name="_Toc22325110"/>
      <w:bookmarkStart w:id="880" w:name="_Toc22325220"/>
      <w:bookmarkStart w:id="881" w:name="_Toc23510218"/>
      <w:bookmarkStart w:id="882" w:name="_Toc23510332"/>
      <w:bookmarkStart w:id="883" w:name="_Toc23510920"/>
      <w:bookmarkStart w:id="884" w:name="_Toc23511035"/>
      <w:bookmarkStart w:id="885" w:name="_Toc23520515"/>
      <w:bookmarkStart w:id="886" w:name="_Toc23520641"/>
      <w:bookmarkStart w:id="887" w:name="_Toc23520767"/>
      <w:bookmarkStart w:id="888" w:name="_Toc24490149"/>
      <w:bookmarkStart w:id="889" w:name="_Toc24490959"/>
      <w:bookmarkStart w:id="890" w:name="_Toc24808927"/>
      <w:bookmarkStart w:id="891" w:name="_Toc24974029"/>
      <w:bookmarkStart w:id="892" w:name="_Toc77088939"/>
      <w:bookmarkStart w:id="893" w:name="_Toc77419887"/>
      <w:bookmarkStart w:id="894" w:name="_Toc77419998"/>
      <w:bookmarkStart w:id="895" w:name="_Toc77420109"/>
      <w:bookmarkStart w:id="896" w:name="_Toc77435202"/>
      <w:bookmarkStart w:id="897" w:name="_Toc22239362"/>
      <w:bookmarkStart w:id="898" w:name="_Toc22323744"/>
      <w:bookmarkStart w:id="899" w:name="_Toc22324007"/>
      <w:bookmarkStart w:id="900" w:name="_Toc22324115"/>
      <w:bookmarkStart w:id="901" w:name="_Toc22324225"/>
      <w:bookmarkStart w:id="902" w:name="_Toc22324451"/>
      <w:bookmarkStart w:id="903" w:name="_Toc22324561"/>
      <w:bookmarkStart w:id="904" w:name="_Toc22324671"/>
      <w:bookmarkStart w:id="905" w:name="_Toc22324781"/>
      <w:bookmarkStart w:id="906" w:name="_Toc22324891"/>
      <w:bookmarkStart w:id="907" w:name="_Toc22325001"/>
      <w:bookmarkStart w:id="908" w:name="_Toc22325111"/>
      <w:bookmarkStart w:id="909" w:name="_Toc22325221"/>
      <w:bookmarkStart w:id="910" w:name="_Toc23510219"/>
      <w:bookmarkStart w:id="911" w:name="_Toc23510333"/>
      <w:bookmarkStart w:id="912" w:name="_Toc23510921"/>
      <w:bookmarkStart w:id="913" w:name="_Toc23511036"/>
      <w:bookmarkStart w:id="914" w:name="_Toc23520516"/>
      <w:bookmarkStart w:id="915" w:name="_Toc23520642"/>
      <w:bookmarkStart w:id="916" w:name="_Toc23520768"/>
      <w:bookmarkStart w:id="917" w:name="_Toc24490150"/>
      <w:bookmarkStart w:id="918" w:name="_Toc24490960"/>
      <w:bookmarkStart w:id="919" w:name="_Toc24808928"/>
      <w:bookmarkStart w:id="920" w:name="_Toc24974030"/>
      <w:bookmarkStart w:id="921" w:name="_Toc77088940"/>
      <w:bookmarkStart w:id="922" w:name="_Toc77419888"/>
      <w:bookmarkStart w:id="923" w:name="_Toc77419999"/>
      <w:bookmarkStart w:id="924" w:name="_Toc77420110"/>
      <w:bookmarkStart w:id="925" w:name="_Toc77435203"/>
      <w:bookmarkStart w:id="926" w:name="_Toc23520524"/>
      <w:bookmarkStart w:id="927" w:name="_Toc23520650"/>
      <w:bookmarkStart w:id="928" w:name="_Toc23520776"/>
      <w:bookmarkStart w:id="929" w:name="_Toc24490158"/>
      <w:bookmarkStart w:id="930" w:name="_Toc24490968"/>
      <w:bookmarkStart w:id="931" w:name="_Toc24808936"/>
      <w:bookmarkStart w:id="932" w:name="_Toc24974038"/>
      <w:bookmarkStart w:id="933" w:name="_Toc77088948"/>
      <w:bookmarkStart w:id="934" w:name="_Toc77419896"/>
      <w:bookmarkStart w:id="935" w:name="_Toc77420007"/>
      <w:bookmarkStart w:id="936" w:name="_Toc77420118"/>
      <w:bookmarkStart w:id="937" w:name="_Toc77435211"/>
      <w:bookmarkStart w:id="938" w:name="_Toc23520526"/>
      <w:bookmarkStart w:id="939" w:name="_Toc23520652"/>
      <w:bookmarkStart w:id="940" w:name="_Toc23520778"/>
      <w:bookmarkStart w:id="941" w:name="_Toc24490160"/>
      <w:bookmarkStart w:id="942" w:name="_Toc24490970"/>
      <w:bookmarkStart w:id="943" w:name="_Toc24808938"/>
      <w:bookmarkStart w:id="944" w:name="_Toc24974040"/>
      <w:bookmarkStart w:id="945" w:name="_Toc77088950"/>
      <w:bookmarkStart w:id="946" w:name="_Toc77419898"/>
      <w:bookmarkStart w:id="947" w:name="_Toc77420009"/>
      <w:bookmarkStart w:id="948" w:name="_Toc77420120"/>
      <w:bookmarkStart w:id="949" w:name="_Toc77435213"/>
      <w:bookmarkStart w:id="950" w:name="_Toc23520528"/>
      <w:bookmarkStart w:id="951" w:name="_Toc23520654"/>
      <w:bookmarkStart w:id="952" w:name="_Toc23520780"/>
      <w:bookmarkStart w:id="953" w:name="_Toc24490162"/>
      <w:bookmarkStart w:id="954" w:name="_Toc24490972"/>
      <w:bookmarkStart w:id="955" w:name="_Toc24808940"/>
      <w:bookmarkStart w:id="956" w:name="_Toc24974042"/>
      <w:bookmarkStart w:id="957" w:name="_Toc77088952"/>
      <w:bookmarkStart w:id="958" w:name="_Toc77419900"/>
      <w:bookmarkStart w:id="959" w:name="_Toc77420011"/>
      <w:bookmarkStart w:id="960" w:name="_Toc77420122"/>
      <w:bookmarkStart w:id="961" w:name="_Toc77435215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r>
        <w:rPr/>
        <w:t>[Title section]</w:t>
      </w:r>
      <w:bookmarkEnd w:id="10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2" w:name="_Toc110584924"/>
      <w:r>
        <w:rPr/>
        <w:t>[Statement]</w:t>
      </w:r>
      <w:bookmarkEnd w:id="962"/>
    </w:p>
    <w:p>
      <w:pPr>
        <w:pStyle w:val="Heading3"/>
        <w:numPr>
          <w:ilvl w:val="2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>[Statement as before]</w:t>
      </w:r>
    </w:p>
    <w:p>
      <w:pPr>
        <w:pStyle w:val="NoSpacing"/>
        <w:rPr>
          <w:color w:val="000000" w:themeColor="text1"/>
        </w:rPr>
      </w:pPr>
      <w:r>
        <w:rPr>
          <w:color w:val="000000" w:themeColor="text1"/>
        </w:rPr>
        <w:t>[Explanation of statement]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3" w:name="_Toc1390500"/>
      <w:bookmarkStart w:id="964" w:name="_Toc86328322"/>
      <w:bookmarkStart w:id="965" w:name="_Toc110584925"/>
      <w:r>
        <w:rPr/>
        <w:t>Conclusion</w:t>
      </w:r>
      <w:bookmarkEnd w:id="963"/>
      <w:bookmarkEnd w:id="964"/>
      <w:bookmarkEnd w:id="965"/>
    </w:p>
    <w:p>
      <w:pPr>
        <w:pStyle w:val="NoSpacing"/>
        <w:ind w:left="720" w:hanging="0"/>
        <w:rPr>
          <w:color w:val="000000" w:themeColor="text1"/>
        </w:rPr>
      </w:pPr>
      <w:r>
        <w:rPr>
          <w:color w:val="000000" w:themeColor="text1"/>
        </w:rPr>
        <w:t xml:space="preserve">The [name of document] design for [project name] has been outlined in this document. This will be a “living” document updated to reflect the expected changes to the mission as time progresses. 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6" w:name="_Toc86328323"/>
      <w:bookmarkStart w:id="967" w:name="_Toc110584926"/>
      <w:bookmarkStart w:id="968" w:name="_Toc1390501"/>
      <w:r>
        <w:rPr/>
        <w:t>Reference</w:t>
      </w:r>
      <w:bookmarkEnd w:id="968"/>
      <w:r>
        <w:rPr/>
        <w:t>s</w:t>
      </w:r>
      <w:bookmarkEnd w:id="966"/>
      <w:bookmarkEnd w:id="967"/>
      <w:r>
        <w:rPr>
          <w:iCs/>
        </w:rPr>
        <w:tab/>
        <w:tab/>
      </w:r>
    </w:p>
    <w:p>
      <w:pPr>
        <w:pStyle w:val="NoSpacing"/>
        <w:ind w:left="720" w:hanging="0"/>
        <w:rPr>
          <w:iCs/>
          <w:color w:val="000000" w:themeColor="text1"/>
        </w:rPr>
      </w:pPr>
      <w:r>
        <w:rPr>
          <w:iCs/>
          <w:color w:val="000000" w:themeColor="text1"/>
        </w:rPr>
        <w:t>[1] REGS-0</w:t>
      </w:r>
      <w:r>
        <w:rPr>
          <w:iCs/>
          <w:color w:val="000000" w:themeColor="text1"/>
        </w:rPr>
        <w:t>1-R3-GOES ICD</w:t>
      </w:r>
    </w:p>
    <w:p>
      <w:pPr>
        <w:pStyle w:val="Normal"/>
        <w:ind w:left="720" w:hanging="0"/>
        <w:rPr>
          <w:iCs/>
          <w:color w:val="000000" w:themeColor="text1"/>
        </w:rPr>
      </w:pPr>
      <w:r>
        <w:rPr>
          <w:iCs/>
          <w:color w:val="000000" w:themeColor="text1"/>
        </w:rPr>
        <w:t>[</w:t>
      </w:r>
      <w:r>
        <w:rPr>
          <w:iCs/>
          <w:color w:val="000000" w:themeColor="text1"/>
        </w:rPr>
        <w:t>2] REGS-01-R9-Image Generation Test</w:t>
      </w:r>
    </w:p>
    <w:sectPr>
      <w:headerReference w:type="default" r:id="rId4"/>
      <w:footerReference w:type="default" r:id="rId5"/>
      <w:type w:val="nextPage"/>
      <w:pgSz w:w="12240" w:h="15840"/>
      <w:pgMar w:left="1440" w:right="1440" w:gutter="0" w:header="720" w:top="180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63156834"/>
      <w:alias w:val="Subject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635" distR="635" simplePos="0" locked="0" layoutInCell="0" allowOverlap="1" relativeHeight="5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2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3" name="Picture 20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0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sdt>
      <w:sdtPr/>
      <w:sdtContent>
        <w:r>
          <w:rPr/>
        </w:r>
        <w:r>
          <w:rPr/>
          <w:t>R</w:t>
        </w:r>
      </w:sdtContent>
    </w:sdt>
    <w:r>
      <w:rPr/>
      <w:t>EGS-00-R0-Shirish’s Master Plan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635" distR="635" simplePos="0" locked="0" layoutInCell="0" allowOverlap="1" relativeHeight="8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4" name="Straight Connector 7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_0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5" name="Image1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sdt>
      <w:sdtPr/>
      <w:sdtContent>
        <w:r>
          <w:rPr/>
        </w:r>
        <w:r>
          <w:rPr/>
          <w:t>AGS6-xx-xx-xxx-Rx</w:t>
        </w:r>
      </w:sdtContent>
    </w:sdt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360"/>
      </w:pPr>
      <w:rPr>
        <w:sz w:val="24"/>
        <w:i w:val="false"/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5b6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ad3"/>
    <w:pPr>
      <w:keepNext w:val="true"/>
      <w:keepLines/>
      <w:numPr>
        <w:ilvl w:val="0"/>
        <w:numId w:val="1"/>
      </w:numPr>
      <w:spacing w:before="240" w:after="240"/>
      <w:outlineLvl w:val="0"/>
    </w:pPr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e4ad3"/>
    <w:pPr>
      <w:keepNext w:val="true"/>
      <w:keepLines/>
      <w:widowControl/>
      <w:numPr>
        <w:ilvl w:val="1"/>
        <w:numId w:val="1"/>
      </w:numPr>
      <w:suppressAutoHyphens w:val="true"/>
      <w:bidi w:val="0"/>
      <w:spacing w:lineRule="auto" w:line="259" w:before="240" w:after="0"/>
      <w:jc w:val="left"/>
      <w:outlineLvl w:val="1"/>
    </w:pPr>
    <w:rPr>
      <w:rFonts w:ascii="Arial" w:hAnsi="Arial" w:eastAsia="游ゴシック Light" w:cs="Times New Roman" w:cstheme="majorBidi" w:eastAsiaTheme="majorEastAsia"/>
      <w:b/>
      <w:i/>
      <w:color w:val="000000" w:themeColor="text1"/>
      <w:kern w:val="0"/>
      <w:sz w:val="28"/>
      <w:szCs w:val="26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67"/>
    <w:pPr>
      <w:keepNext w:val="true"/>
      <w:keepLines/>
      <w:numPr>
        <w:ilvl w:val="2"/>
        <w:numId w:val="1"/>
      </w:numPr>
      <w:spacing w:before="240" w:after="0"/>
      <w:outlineLvl w:val="2"/>
    </w:pPr>
    <w:rPr>
      <w:rFonts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b17d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b17d1"/>
    <w:rPr/>
  </w:style>
  <w:style w:type="character" w:styleId="PlaceholderText">
    <w:name w:val="Placeholder Text"/>
    <w:basedOn w:val="DefaultParagraphFont"/>
    <w:uiPriority w:val="99"/>
    <w:semiHidden/>
    <w:qFormat/>
    <w:rsid w:val="00eb17d1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e4ad3"/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e4ad3"/>
    <w:rPr>
      <w:rFonts w:ascii="Arial" w:hAnsi="Arial" w:eastAsia="游ゴシック Light" w:cs="Times New Roman" w:cstheme="majorBidi" w:eastAsiaTheme="majorEastAsia"/>
      <w:b/>
      <w:i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c5b67"/>
    <w:rPr>
      <w:rFonts w:ascii="Times New Roman" w:hAnsi="Times New Roman"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InternetLink">
    <w:name w:val="Hyperlink"/>
    <w:basedOn w:val="DefaultParagraphFont"/>
    <w:uiPriority w:val="99"/>
    <w:unhideWhenUsed/>
    <w:rsid w:val="002e4ad3"/>
    <w:rPr>
      <w:color w:val="0563C1" w:themeColor="hyperlink"/>
      <w:u w:val="single"/>
    </w:rPr>
  </w:style>
  <w:style w:type="character" w:styleId="Normaltextrun" w:customStyle="1">
    <w:name w:val="normaltextrun"/>
    <w:basedOn w:val="DefaultParagraphFont"/>
    <w:qFormat/>
    <w:rsid w:val="00a96e2a"/>
    <w:rPr/>
  </w:style>
  <w:style w:type="character" w:styleId="Eop" w:customStyle="1">
    <w:name w:val="eop"/>
    <w:basedOn w:val="DefaultParagraphFont"/>
    <w:qFormat/>
    <w:rsid w:val="00a96e2a"/>
    <w:rPr/>
  </w:style>
  <w:style w:type="character" w:styleId="Spellingerror" w:customStyle="1">
    <w:name w:val="spellingerror"/>
    <w:basedOn w:val="DefaultParagraphFont"/>
    <w:qFormat/>
    <w:rsid w:val="00591ba6"/>
    <w:rPr/>
  </w:style>
  <w:style w:type="character" w:styleId="SubtleReference">
    <w:name w:val="Subtle Reference"/>
    <w:basedOn w:val="DefaultParagraphFont"/>
    <w:uiPriority w:val="31"/>
    <w:qFormat/>
    <w:rsid w:val="005615c9"/>
    <w:rPr>
      <w:smallCaps/>
      <w:color w:val="5A5A5A" w:themeColor="text1" w:themeTint="a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90019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qFormat/>
    <w:rsid w:val="00190019"/>
    <w:rPr>
      <w:rFonts w:ascii="Times New Roman" w:hAnsi="Times New Roman"/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sid w:val="00190019"/>
    <w:rPr>
      <w:rFonts w:ascii="Times New Roman" w:hAnsi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90019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qFormat/>
    <w:rsid w:val="0062156c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07299d"/>
    <w:pPr>
      <w:spacing w:before="0" w:after="0"/>
      <w:ind w:left="720" w:hanging="0"/>
      <w:contextualSpacing/>
    </w:pPr>
    <w:rPr/>
  </w:style>
  <w:style w:type="paragraph" w:styleId="NoSpacing">
    <w:name w:val="No Spacing"/>
    <w:next w:val="Normal"/>
    <w:uiPriority w:val="1"/>
    <w:qFormat/>
    <w:rsid w:val="001c5b67"/>
    <w:pPr>
      <w:widowControl/>
      <w:suppressAutoHyphens w:val="true"/>
      <w:bidi w:val="0"/>
      <w:spacing w:lineRule="auto" w:line="240" w:before="0" w:after="0"/>
      <w:ind w:left="1440" w:hanging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ad3"/>
    <w:pPr>
      <w:numPr>
        <w:ilvl w:val="0"/>
        <w:numId w:val="0"/>
      </w:numPr>
      <w:spacing w:lineRule="auto" w:line="259" w:before="240" w:after="0"/>
    </w:pPr>
    <w:rPr>
      <w:rFonts w:ascii="Calibri Light" w:hAnsi="Calibri Light" w:asciiTheme="majorHAnsi" w:hAnsiTheme="majorHAnsi"/>
      <w:b w:val="false"/>
      <w:color w:val="2F5496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b86666"/>
    <w:pPr>
      <w:tabs>
        <w:tab w:val="clear" w:pos="720"/>
        <w:tab w:val="right" w:pos="9350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ad3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ad3"/>
    <w:pPr>
      <w:spacing w:before="0" w:after="100"/>
      <w:ind w:left="48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7c233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19001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9001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90019"/>
    <w:pPr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8b5bd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Paragraph" w:customStyle="1">
    <w:name w:val="paragraph"/>
    <w:basedOn w:val="Normal"/>
    <w:qFormat/>
    <w:rsid w:val="0022714f"/>
    <w:pPr>
      <w:spacing w:beforeAutospacing="1" w:afterAutospacing="1"/>
    </w:pPr>
    <w:rPr>
      <w:rFonts w:eastAsia="Times New Roman" w:cs="Times New Roman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041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67B52B4C314B189A9D60E8762EC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6DE62-10B7-49BB-AF62-3CD2D65F64BE}"/>
      </w:docPartPr>
      <w:docPartBody>
        <w:p w:rsidR="00AD52BB" w:rsidRDefault="003F1310">
          <w:r w:rsidRPr="002C6CFD">
            <w:rPr>
              <w:rStyle w:val="PlaceholderText"/>
            </w:rPr>
            <w:t>[Subject]</w:t>
          </w:r>
        </w:p>
      </w:docPartBody>
    </w:docPart>
    <w:docPart>
      <w:docPartPr>
        <w:name w:val="E2391F4B5135442FA9ED1869D9CCC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C3F33-5CC3-4761-8D66-D9CA24BCCFB7}"/>
      </w:docPartPr>
      <w:docPartBody>
        <w:p w:rsidR="00BC5022" w:rsidRDefault="003F1310">
          <w:r w:rsidRPr="002C6CFD">
            <w:rPr>
              <w:rStyle w:val="PlaceholderText"/>
            </w:rPr>
            <w:t>[Publish Date]</w:t>
          </w:r>
        </w:p>
      </w:docPartBody>
    </w:docPart>
    <w:docPart>
      <w:docPartPr>
        <w:name w:val="3667BEDDF10C40F4918A691BDD963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8253-A4FE-49BA-9377-7558C099F2D8}"/>
      </w:docPartPr>
      <w:docPartBody>
        <w:p w:rsidR="00234860" w:rsidRDefault="003F1310">
          <w:pPr>
            <w:pStyle w:val="3667BEDDF10C40F4918A691BDD963EB6"/>
          </w:pPr>
          <w:r w:rsidRPr="002C6CF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310"/>
    <w:rsid w:val="00014F14"/>
    <w:rsid w:val="000358D5"/>
    <w:rsid w:val="000600D4"/>
    <w:rsid w:val="00072794"/>
    <w:rsid w:val="000916CD"/>
    <w:rsid w:val="001134C4"/>
    <w:rsid w:val="00163D2F"/>
    <w:rsid w:val="00226204"/>
    <w:rsid w:val="00234860"/>
    <w:rsid w:val="002409CD"/>
    <w:rsid w:val="00243D34"/>
    <w:rsid w:val="00271A2B"/>
    <w:rsid w:val="003D568A"/>
    <w:rsid w:val="003E40B9"/>
    <w:rsid w:val="003F1310"/>
    <w:rsid w:val="0040689F"/>
    <w:rsid w:val="0046416D"/>
    <w:rsid w:val="00474F09"/>
    <w:rsid w:val="004C6E98"/>
    <w:rsid w:val="00500E70"/>
    <w:rsid w:val="00540314"/>
    <w:rsid w:val="005655D8"/>
    <w:rsid w:val="0058451B"/>
    <w:rsid w:val="005F6A70"/>
    <w:rsid w:val="00610928"/>
    <w:rsid w:val="006263DA"/>
    <w:rsid w:val="00652ED6"/>
    <w:rsid w:val="006F02A1"/>
    <w:rsid w:val="006F3FDB"/>
    <w:rsid w:val="00714044"/>
    <w:rsid w:val="00774789"/>
    <w:rsid w:val="007E2DAA"/>
    <w:rsid w:val="00861951"/>
    <w:rsid w:val="008625AB"/>
    <w:rsid w:val="008B53F4"/>
    <w:rsid w:val="008E5BCB"/>
    <w:rsid w:val="00936A5E"/>
    <w:rsid w:val="00941204"/>
    <w:rsid w:val="009B5DC5"/>
    <w:rsid w:val="009F1E17"/>
    <w:rsid w:val="009F3AC4"/>
    <w:rsid w:val="00A05D92"/>
    <w:rsid w:val="00A20B6F"/>
    <w:rsid w:val="00A24F8A"/>
    <w:rsid w:val="00A579F0"/>
    <w:rsid w:val="00A62C35"/>
    <w:rsid w:val="00A67209"/>
    <w:rsid w:val="00AD52BB"/>
    <w:rsid w:val="00AE5010"/>
    <w:rsid w:val="00B12D68"/>
    <w:rsid w:val="00BA45F8"/>
    <w:rsid w:val="00BB176D"/>
    <w:rsid w:val="00BC5022"/>
    <w:rsid w:val="00C47BD3"/>
    <w:rsid w:val="00C655C6"/>
    <w:rsid w:val="00D03B1B"/>
    <w:rsid w:val="00D21DC3"/>
    <w:rsid w:val="00D56A84"/>
    <w:rsid w:val="00D737FB"/>
    <w:rsid w:val="00D7569D"/>
    <w:rsid w:val="00DA2735"/>
    <w:rsid w:val="00DA5EC2"/>
    <w:rsid w:val="00DC2024"/>
    <w:rsid w:val="00E61593"/>
    <w:rsid w:val="00E677FF"/>
    <w:rsid w:val="00E925A9"/>
    <w:rsid w:val="00ED0F2A"/>
    <w:rsid w:val="00EF3F40"/>
    <w:rsid w:val="00F140B7"/>
    <w:rsid w:val="00F837DF"/>
    <w:rsid w:val="00FD7E62"/>
    <w:rsid w:val="00F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67BEDDF10C40F4918A691BDD963EB6">
    <w:name w:val="3667BEDDF10C40F4918A691BDD963E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AGS6-01-07-002-R0-Mission%20Design%20Document.dotx</Template>
  <TotalTime>1724</TotalTime>
  <Application>LibreOffice/7.4.1.2$Linux_X86_64 LibreOffice_project/40$Build-2</Application>
  <AppVersion>15.0000</AppVersion>
  <Pages>6</Pages>
  <Words>292</Words>
  <Characters>1721</Characters>
  <CharactersWithSpaces>1944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2021-07-14T08:14:00Z</dcterms:created>
  <dc:creator>Gorr, Benjamin Jared</dc:creator>
  <dc:description/>
  <dc:language>en-US</dc:language>
  <cp:lastModifiedBy/>
  <cp:lastPrinted>2021-04-14T06:39:00Z</cp:lastPrinted>
  <dcterms:modified xsi:type="dcterms:W3CDTF">2022-09-29T17:19:49Z</dcterms:modified>
  <cp:revision>450</cp:revision>
  <dc:subject>AGS6-xx-xx-xxx-Rx</dc:subject>
  <dc:title>AggieSat6 [X] Design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74752">
    <vt:lpwstr>13</vt:lpwstr>
  </property>
  <property fmtid="{D5CDD505-2E9C-101B-9397-08002B2CF9AE}" pid="3" name="ContentTypeId">
    <vt:lpwstr>0x010100E7E169012E0A33489B5591D1B516E54B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