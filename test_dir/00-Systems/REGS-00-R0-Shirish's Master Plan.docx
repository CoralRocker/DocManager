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AggieSat6 [X] Design Document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547223800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AGS6-xx-xx-xxx-Rx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2240" w:h="15840"/>
              <w:pgMar w:left="1440" w:right="1440" w:gutter="0" w:header="720" w:top="1710" w:footer="0" w:bottom="144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110584918"/>
      <w:bookmarkStart w:id="1" w:name="_Toc86328277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110584919"/>
      <w:bookmarkStart w:id="3" w:name="_Toc86328278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110584920"/>
      <w:bookmarkStart w:id="5" w:name="_Toc86328279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110584921"/>
      <w:bookmarkStart w:id="7" w:name="_Toc86328280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110584922"/>
      <w:bookmarkStart w:id="9" w:name="_Toc86328281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110584923"/>
      <w:bookmarkStart w:id="11" w:name="_Toc77435215"/>
      <w:bookmarkStart w:id="12" w:name="_Toc77420122"/>
      <w:bookmarkStart w:id="13" w:name="_Toc77420011"/>
      <w:bookmarkStart w:id="14" w:name="_Toc77419900"/>
      <w:bookmarkStart w:id="15" w:name="_Toc77088952"/>
      <w:bookmarkStart w:id="16" w:name="_Toc24974042"/>
      <w:bookmarkStart w:id="17" w:name="_Toc24808940"/>
      <w:bookmarkStart w:id="18" w:name="_Toc24490972"/>
      <w:bookmarkStart w:id="19" w:name="_Toc24490162"/>
      <w:bookmarkStart w:id="20" w:name="_Toc23520780"/>
      <w:bookmarkStart w:id="21" w:name="_Toc23520654"/>
      <w:bookmarkStart w:id="22" w:name="_Toc23520528"/>
      <w:bookmarkStart w:id="23" w:name="_Toc77435213"/>
      <w:bookmarkStart w:id="24" w:name="_Toc77420120"/>
      <w:bookmarkStart w:id="25" w:name="_Toc77420009"/>
      <w:bookmarkStart w:id="26" w:name="_Toc77419898"/>
      <w:bookmarkStart w:id="27" w:name="_Toc77088950"/>
      <w:bookmarkStart w:id="28" w:name="_Toc24974040"/>
      <w:bookmarkStart w:id="29" w:name="_Toc24808938"/>
      <w:bookmarkStart w:id="30" w:name="_Toc24490970"/>
      <w:bookmarkStart w:id="31" w:name="_Toc24490160"/>
      <w:bookmarkStart w:id="32" w:name="_Toc23520778"/>
      <w:bookmarkStart w:id="33" w:name="_Toc23520652"/>
      <w:bookmarkStart w:id="34" w:name="_Toc23520526"/>
      <w:bookmarkStart w:id="35" w:name="_Toc77435211"/>
      <w:bookmarkStart w:id="36" w:name="_Toc77420118"/>
      <w:bookmarkStart w:id="37" w:name="_Toc77420007"/>
      <w:bookmarkStart w:id="38" w:name="_Toc77419896"/>
      <w:bookmarkStart w:id="39" w:name="_Toc77088948"/>
      <w:bookmarkStart w:id="40" w:name="_Toc24974038"/>
      <w:bookmarkStart w:id="41" w:name="_Toc24808936"/>
      <w:bookmarkStart w:id="42" w:name="_Toc24490968"/>
      <w:bookmarkStart w:id="43" w:name="_Toc24490158"/>
      <w:bookmarkStart w:id="44" w:name="_Toc23520776"/>
      <w:bookmarkStart w:id="45" w:name="_Toc23520650"/>
      <w:bookmarkStart w:id="46" w:name="_Toc23520524"/>
      <w:bookmarkStart w:id="47" w:name="_Toc77435203"/>
      <w:bookmarkStart w:id="48" w:name="_Toc77420110"/>
      <w:bookmarkStart w:id="49" w:name="_Toc77419999"/>
      <w:bookmarkStart w:id="50" w:name="_Toc77419888"/>
      <w:bookmarkStart w:id="51" w:name="_Toc77088940"/>
      <w:bookmarkStart w:id="52" w:name="_Toc24974030"/>
      <w:bookmarkStart w:id="53" w:name="_Toc24808928"/>
      <w:bookmarkStart w:id="54" w:name="_Toc24490960"/>
      <w:bookmarkStart w:id="55" w:name="_Toc24490150"/>
      <w:bookmarkStart w:id="56" w:name="_Toc23520768"/>
      <w:bookmarkStart w:id="57" w:name="_Toc23520642"/>
      <w:bookmarkStart w:id="58" w:name="_Toc23520516"/>
      <w:bookmarkStart w:id="59" w:name="_Toc23511036"/>
      <w:bookmarkStart w:id="60" w:name="_Toc23510921"/>
      <w:bookmarkStart w:id="61" w:name="_Toc23510333"/>
      <w:bookmarkStart w:id="62" w:name="_Toc23510219"/>
      <w:bookmarkStart w:id="63" w:name="_Toc22325221"/>
      <w:bookmarkStart w:id="64" w:name="_Toc22325111"/>
      <w:bookmarkStart w:id="65" w:name="_Toc22325001"/>
      <w:bookmarkStart w:id="66" w:name="_Toc22324891"/>
      <w:bookmarkStart w:id="67" w:name="_Toc22324781"/>
      <w:bookmarkStart w:id="68" w:name="_Toc22324671"/>
      <w:bookmarkStart w:id="69" w:name="_Toc22324561"/>
      <w:bookmarkStart w:id="70" w:name="_Toc22324451"/>
      <w:bookmarkStart w:id="71" w:name="_Toc22324225"/>
      <w:bookmarkStart w:id="72" w:name="_Toc22324115"/>
      <w:bookmarkStart w:id="73" w:name="_Toc22324007"/>
      <w:bookmarkStart w:id="74" w:name="_Toc22323744"/>
      <w:bookmarkStart w:id="75" w:name="_Toc22239362"/>
      <w:bookmarkStart w:id="76" w:name="_Toc77435202"/>
      <w:bookmarkStart w:id="77" w:name="_Toc77420109"/>
      <w:bookmarkStart w:id="78" w:name="_Toc77419998"/>
      <w:bookmarkStart w:id="79" w:name="_Toc77419887"/>
      <w:bookmarkStart w:id="80" w:name="_Toc77088939"/>
      <w:bookmarkStart w:id="81" w:name="_Toc24974029"/>
      <w:bookmarkStart w:id="82" w:name="_Toc24808927"/>
      <w:bookmarkStart w:id="83" w:name="_Toc24490959"/>
      <w:bookmarkStart w:id="84" w:name="_Toc24490149"/>
      <w:bookmarkStart w:id="85" w:name="_Toc23520767"/>
      <w:bookmarkStart w:id="86" w:name="_Toc23520641"/>
      <w:bookmarkStart w:id="87" w:name="_Toc23520515"/>
      <w:bookmarkStart w:id="88" w:name="_Toc23511035"/>
      <w:bookmarkStart w:id="89" w:name="_Toc23510920"/>
      <w:bookmarkStart w:id="90" w:name="_Toc23510332"/>
      <w:bookmarkStart w:id="91" w:name="_Toc23510218"/>
      <w:bookmarkStart w:id="92" w:name="_Toc22325220"/>
      <w:bookmarkStart w:id="93" w:name="_Toc22325110"/>
      <w:bookmarkStart w:id="94" w:name="_Toc22325000"/>
      <w:bookmarkStart w:id="95" w:name="_Toc22324890"/>
      <w:bookmarkStart w:id="96" w:name="_Toc22324780"/>
      <w:bookmarkStart w:id="97" w:name="_Toc22324670"/>
      <w:bookmarkStart w:id="98" w:name="_Toc22324560"/>
      <w:bookmarkStart w:id="99" w:name="_Toc22324450"/>
      <w:bookmarkStart w:id="100" w:name="_Toc22324224"/>
      <w:bookmarkStart w:id="101" w:name="_Toc22324114"/>
      <w:bookmarkStart w:id="102" w:name="_Toc22324006"/>
      <w:bookmarkStart w:id="103" w:name="_Toc22323743"/>
      <w:bookmarkStart w:id="104" w:name="_Toc22239361"/>
      <w:bookmarkStart w:id="105" w:name="_Toc77435201"/>
      <w:bookmarkStart w:id="106" w:name="_Toc77420108"/>
      <w:bookmarkStart w:id="107" w:name="_Toc77419997"/>
      <w:bookmarkStart w:id="108" w:name="_Toc77419886"/>
      <w:bookmarkStart w:id="109" w:name="_Toc77088938"/>
      <w:bookmarkStart w:id="110" w:name="_Toc24974028"/>
      <w:bookmarkStart w:id="111" w:name="_Toc24808926"/>
      <w:bookmarkStart w:id="112" w:name="_Toc24490958"/>
      <w:bookmarkStart w:id="113" w:name="_Toc24490148"/>
      <w:bookmarkStart w:id="114" w:name="_Toc23520766"/>
      <w:bookmarkStart w:id="115" w:name="_Toc23520640"/>
      <w:bookmarkStart w:id="116" w:name="_Toc23520514"/>
      <w:bookmarkStart w:id="117" w:name="_Toc23511034"/>
      <w:bookmarkStart w:id="118" w:name="_Toc23510919"/>
      <w:bookmarkStart w:id="119" w:name="_Toc23510331"/>
      <w:bookmarkStart w:id="120" w:name="_Toc23510217"/>
      <w:bookmarkStart w:id="121" w:name="_Toc22325219"/>
      <w:bookmarkStart w:id="122" w:name="_Toc22325109"/>
      <w:bookmarkStart w:id="123" w:name="_Toc22324999"/>
      <w:bookmarkStart w:id="124" w:name="_Toc22324889"/>
      <w:bookmarkStart w:id="125" w:name="_Toc22324779"/>
      <w:bookmarkStart w:id="126" w:name="_Toc22324669"/>
      <w:bookmarkStart w:id="127" w:name="_Toc22324559"/>
      <w:bookmarkStart w:id="128" w:name="_Toc22324449"/>
      <w:bookmarkStart w:id="129" w:name="_Toc22324223"/>
      <w:bookmarkStart w:id="130" w:name="_Toc22324113"/>
      <w:bookmarkStart w:id="131" w:name="_Toc22324005"/>
      <w:bookmarkStart w:id="132" w:name="_Toc22323742"/>
      <w:bookmarkStart w:id="133" w:name="_Toc22239360"/>
      <w:bookmarkStart w:id="134" w:name="_Toc77435200"/>
      <w:bookmarkStart w:id="135" w:name="_Toc77420107"/>
      <w:bookmarkStart w:id="136" w:name="_Toc77419996"/>
      <w:bookmarkStart w:id="137" w:name="_Toc77419885"/>
      <w:bookmarkStart w:id="138" w:name="_Toc77088937"/>
      <w:bookmarkStart w:id="139" w:name="_Toc24974027"/>
      <w:bookmarkStart w:id="140" w:name="_Toc24808925"/>
      <w:bookmarkStart w:id="141" w:name="_Toc24490957"/>
      <w:bookmarkStart w:id="142" w:name="_Toc24490147"/>
      <w:bookmarkStart w:id="143" w:name="_Toc23520765"/>
      <w:bookmarkStart w:id="144" w:name="_Toc23520639"/>
      <w:bookmarkStart w:id="145" w:name="_Toc23520513"/>
      <w:bookmarkStart w:id="146" w:name="_Toc23511033"/>
      <w:bookmarkStart w:id="147" w:name="_Toc23510918"/>
      <w:bookmarkStart w:id="148" w:name="_Toc23510330"/>
      <w:bookmarkStart w:id="149" w:name="_Toc23510216"/>
      <w:bookmarkStart w:id="150" w:name="_Toc22325218"/>
      <w:bookmarkStart w:id="151" w:name="_Toc22325108"/>
      <w:bookmarkStart w:id="152" w:name="_Toc22324998"/>
      <w:bookmarkStart w:id="153" w:name="_Toc22324888"/>
      <w:bookmarkStart w:id="154" w:name="_Toc22324778"/>
      <w:bookmarkStart w:id="155" w:name="_Toc22324668"/>
      <w:bookmarkStart w:id="156" w:name="_Toc22324558"/>
      <w:bookmarkStart w:id="157" w:name="_Toc22324448"/>
      <w:bookmarkStart w:id="158" w:name="_Toc22324222"/>
      <w:bookmarkStart w:id="159" w:name="_Toc22324112"/>
      <w:bookmarkStart w:id="160" w:name="_Toc22324004"/>
      <w:bookmarkStart w:id="161" w:name="_Toc22323741"/>
      <w:bookmarkStart w:id="162" w:name="_Toc22239359"/>
      <w:bookmarkStart w:id="163" w:name="_Toc77435199"/>
      <w:bookmarkStart w:id="164" w:name="_Toc77420106"/>
      <w:bookmarkStart w:id="165" w:name="_Toc77419995"/>
      <w:bookmarkStart w:id="166" w:name="_Toc77419884"/>
      <w:bookmarkStart w:id="167" w:name="_Toc77088936"/>
      <w:bookmarkStart w:id="168" w:name="_Toc24974026"/>
      <w:bookmarkStart w:id="169" w:name="_Toc24808924"/>
      <w:bookmarkStart w:id="170" w:name="_Toc24490956"/>
      <w:bookmarkStart w:id="171" w:name="_Toc24490146"/>
      <w:bookmarkStart w:id="172" w:name="_Toc23520764"/>
      <w:bookmarkStart w:id="173" w:name="_Toc23520638"/>
      <w:bookmarkStart w:id="174" w:name="_Toc23520512"/>
      <w:bookmarkStart w:id="175" w:name="_Toc23511032"/>
      <w:bookmarkStart w:id="176" w:name="_Toc23510917"/>
      <w:bookmarkStart w:id="177" w:name="_Toc23510329"/>
      <w:bookmarkStart w:id="178" w:name="_Toc23510215"/>
      <w:bookmarkStart w:id="179" w:name="_Toc22325217"/>
      <w:bookmarkStart w:id="180" w:name="_Toc22325107"/>
      <w:bookmarkStart w:id="181" w:name="_Toc22324997"/>
      <w:bookmarkStart w:id="182" w:name="_Toc22324887"/>
      <w:bookmarkStart w:id="183" w:name="_Toc22324777"/>
      <w:bookmarkStart w:id="184" w:name="_Toc22324667"/>
      <w:bookmarkStart w:id="185" w:name="_Toc22324557"/>
      <w:bookmarkStart w:id="186" w:name="_Toc22324447"/>
      <w:bookmarkStart w:id="187" w:name="_Toc22324221"/>
      <w:bookmarkStart w:id="188" w:name="_Toc22324111"/>
      <w:bookmarkStart w:id="189" w:name="_Toc22324003"/>
      <w:bookmarkStart w:id="190" w:name="_Toc22323740"/>
      <w:bookmarkStart w:id="191" w:name="_Toc22239358"/>
      <w:bookmarkStart w:id="192" w:name="_Toc77435198"/>
      <w:bookmarkStart w:id="193" w:name="_Toc77420105"/>
      <w:bookmarkStart w:id="194" w:name="_Toc77419994"/>
      <w:bookmarkStart w:id="195" w:name="_Toc77419883"/>
      <w:bookmarkStart w:id="196" w:name="_Toc77088935"/>
      <w:bookmarkStart w:id="197" w:name="_Toc24974025"/>
      <w:bookmarkStart w:id="198" w:name="_Toc24808923"/>
      <w:bookmarkStart w:id="199" w:name="_Toc24490955"/>
      <w:bookmarkStart w:id="200" w:name="_Toc24490145"/>
      <w:bookmarkStart w:id="201" w:name="_Toc23520763"/>
      <w:bookmarkStart w:id="202" w:name="_Toc23520637"/>
      <w:bookmarkStart w:id="203" w:name="_Toc23520511"/>
      <w:bookmarkStart w:id="204" w:name="_Toc23511031"/>
      <w:bookmarkStart w:id="205" w:name="_Toc23510916"/>
      <w:bookmarkStart w:id="206" w:name="_Toc23510328"/>
      <w:bookmarkStart w:id="207" w:name="_Toc23510214"/>
      <w:bookmarkStart w:id="208" w:name="_Toc22325216"/>
      <w:bookmarkStart w:id="209" w:name="_Toc22325106"/>
      <w:bookmarkStart w:id="210" w:name="_Toc22324996"/>
      <w:bookmarkStart w:id="211" w:name="_Toc22324886"/>
      <w:bookmarkStart w:id="212" w:name="_Toc22324776"/>
      <w:bookmarkStart w:id="213" w:name="_Toc22324666"/>
      <w:bookmarkStart w:id="214" w:name="_Toc22324556"/>
      <w:bookmarkStart w:id="215" w:name="_Toc22324446"/>
      <w:bookmarkStart w:id="216" w:name="_Toc22324220"/>
      <w:bookmarkStart w:id="217" w:name="_Toc22324110"/>
      <w:bookmarkStart w:id="218" w:name="_Toc22324002"/>
      <w:bookmarkStart w:id="219" w:name="_Toc22323739"/>
      <w:bookmarkStart w:id="220" w:name="_Toc22239357"/>
      <w:bookmarkStart w:id="221" w:name="_Toc77435197"/>
      <w:bookmarkStart w:id="222" w:name="_Toc77420104"/>
      <w:bookmarkStart w:id="223" w:name="_Toc77419993"/>
      <w:bookmarkStart w:id="224" w:name="_Toc77419882"/>
      <w:bookmarkStart w:id="225" w:name="_Toc77088934"/>
      <w:bookmarkStart w:id="226" w:name="_Toc24974024"/>
      <w:bookmarkStart w:id="227" w:name="_Toc24808922"/>
      <w:bookmarkStart w:id="228" w:name="_Toc24490954"/>
      <w:bookmarkStart w:id="229" w:name="_Toc24490144"/>
      <w:bookmarkStart w:id="230" w:name="_Toc23520762"/>
      <w:bookmarkStart w:id="231" w:name="_Toc23520636"/>
      <w:bookmarkStart w:id="232" w:name="_Toc23520510"/>
      <w:bookmarkStart w:id="233" w:name="_Toc23511030"/>
      <w:bookmarkStart w:id="234" w:name="_Toc23510915"/>
      <w:bookmarkStart w:id="235" w:name="_Toc23510327"/>
      <w:bookmarkStart w:id="236" w:name="_Toc23510213"/>
      <w:bookmarkStart w:id="237" w:name="_Toc22325215"/>
      <w:bookmarkStart w:id="238" w:name="_Toc22325105"/>
      <w:bookmarkStart w:id="239" w:name="_Toc22324995"/>
      <w:bookmarkStart w:id="240" w:name="_Toc22324885"/>
      <w:bookmarkStart w:id="241" w:name="_Toc22324775"/>
      <w:bookmarkStart w:id="242" w:name="_Toc22324665"/>
      <w:bookmarkStart w:id="243" w:name="_Toc22324555"/>
      <w:bookmarkStart w:id="244" w:name="_Toc22324445"/>
      <w:bookmarkStart w:id="245" w:name="_Toc22324219"/>
      <w:bookmarkStart w:id="246" w:name="_Toc22324109"/>
      <w:bookmarkStart w:id="247" w:name="_Toc22324001"/>
      <w:bookmarkStart w:id="248" w:name="_Toc22323738"/>
      <w:bookmarkStart w:id="249" w:name="_Toc22239356"/>
      <w:bookmarkStart w:id="250" w:name="_Toc77435196"/>
      <w:bookmarkStart w:id="251" w:name="_Toc77420103"/>
      <w:bookmarkStart w:id="252" w:name="_Toc77419992"/>
      <w:bookmarkStart w:id="253" w:name="_Toc77419881"/>
      <w:bookmarkStart w:id="254" w:name="_Toc77088933"/>
      <w:bookmarkStart w:id="255" w:name="_Toc24974023"/>
      <w:bookmarkStart w:id="256" w:name="_Toc24808921"/>
      <w:bookmarkStart w:id="257" w:name="_Toc24490953"/>
      <w:bookmarkStart w:id="258" w:name="_Toc24490143"/>
      <w:bookmarkStart w:id="259" w:name="_Toc23520761"/>
      <w:bookmarkStart w:id="260" w:name="_Toc23520635"/>
      <w:bookmarkStart w:id="261" w:name="_Toc23520509"/>
      <w:bookmarkStart w:id="262" w:name="_Toc23511029"/>
      <w:bookmarkStart w:id="263" w:name="_Toc23510914"/>
      <w:bookmarkStart w:id="264" w:name="_Toc23510326"/>
      <w:bookmarkStart w:id="265" w:name="_Toc23510212"/>
      <w:bookmarkStart w:id="266" w:name="_Toc22325214"/>
      <w:bookmarkStart w:id="267" w:name="_Toc22325104"/>
      <w:bookmarkStart w:id="268" w:name="_Toc22324994"/>
      <w:bookmarkStart w:id="269" w:name="_Toc22324884"/>
      <w:bookmarkStart w:id="270" w:name="_Toc22324774"/>
      <w:bookmarkStart w:id="271" w:name="_Toc22324664"/>
      <w:bookmarkStart w:id="272" w:name="_Toc22324554"/>
      <w:bookmarkStart w:id="273" w:name="_Toc22324444"/>
      <w:bookmarkStart w:id="274" w:name="_Toc22324218"/>
      <w:bookmarkStart w:id="275" w:name="_Toc22324108"/>
      <w:bookmarkStart w:id="276" w:name="_Toc22324000"/>
      <w:bookmarkStart w:id="277" w:name="_Toc22323737"/>
      <w:bookmarkStart w:id="278" w:name="_Toc22239355"/>
      <w:bookmarkStart w:id="279" w:name="_Toc77435195"/>
      <w:bookmarkStart w:id="280" w:name="_Toc77420102"/>
      <w:bookmarkStart w:id="281" w:name="_Toc77419991"/>
      <w:bookmarkStart w:id="282" w:name="_Toc77419880"/>
      <w:bookmarkStart w:id="283" w:name="_Toc77088932"/>
      <w:bookmarkStart w:id="284" w:name="_Toc24974022"/>
      <w:bookmarkStart w:id="285" w:name="_Toc24808920"/>
      <w:bookmarkStart w:id="286" w:name="_Toc24490952"/>
      <w:bookmarkStart w:id="287" w:name="_Toc24490142"/>
      <w:bookmarkStart w:id="288" w:name="_Toc23520760"/>
      <w:bookmarkStart w:id="289" w:name="_Toc23520634"/>
      <w:bookmarkStart w:id="290" w:name="_Toc23520508"/>
      <w:bookmarkStart w:id="291" w:name="_Toc23511028"/>
      <w:bookmarkStart w:id="292" w:name="_Toc23510913"/>
      <w:bookmarkStart w:id="293" w:name="_Toc23510325"/>
      <w:bookmarkStart w:id="294" w:name="_Toc23510211"/>
      <w:bookmarkStart w:id="295" w:name="_Toc22325213"/>
      <w:bookmarkStart w:id="296" w:name="_Toc22325103"/>
      <w:bookmarkStart w:id="297" w:name="_Toc22324993"/>
      <w:bookmarkStart w:id="298" w:name="_Toc22324883"/>
      <w:bookmarkStart w:id="299" w:name="_Toc22324773"/>
      <w:bookmarkStart w:id="300" w:name="_Toc22324663"/>
      <w:bookmarkStart w:id="301" w:name="_Toc22324553"/>
      <w:bookmarkStart w:id="302" w:name="_Toc22324443"/>
      <w:bookmarkStart w:id="303" w:name="_Toc22324217"/>
      <w:bookmarkStart w:id="304" w:name="_Toc22324107"/>
      <w:bookmarkStart w:id="305" w:name="_Toc22323999"/>
      <w:bookmarkStart w:id="306" w:name="_Toc22323736"/>
      <w:bookmarkStart w:id="307" w:name="_Toc22239354"/>
      <w:bookmarkStart w:id="308" w:name="_Toc77435194"/>
      <w:bookmarkStart w:id="309" w:name="_Toc77420101"/>
      <w:bookmarkStart w:id="310" w:name="_Toc77419990"/>
      <w:bookmarkStart w:id="311" w:name="_Toc77419879"/>
      <w:bookmarkStart w:id="312" w:name="_Toc77088931"/>
      <w:bookmarkStart w:id="313" w:name="_Toc24974021"/>
      <w:bookmarkStart w:id="314" w:name="_Toc24808919"/>
      <w:bookmarkStart w:id="315" w:name="_Toc24490951"/>
      <w:bookmarkStart w:id="316" w:name="_Toc24490141"/>
      <w:bookmarkStart w:id="317" w:name="_Toc23520759"/>
      <w:bookmarkStart w:id="318" w:name="_Toc23520633"/>
      <w:bookmarkStart w:id="319" w:name="_Toc23520507"/>
      <w:bookmarkStart w:id="320" w:name="_Toc23511027"/>
      <w:bookmarkStart w:id="321" w:name="_Toc23510912"/>
      <w:bookmarkStart w:id="322" w:name="_Toc23510324"/>
      <w:bookmarkStart w:id="323" w:name="_Toc23510210"/>
      <w:bookmarkStart w:id="324" w:name="_Toc22325212"/>
      <w:bookmarkStart w:id="325" w:name="_Toc22325102"/>
      <w:bookmarkStart w:id="326" w:name="_Toc22324992"/>
      <w:bookmarkStart w:id="327" w:name="_Toc22324882"/>
      <w:bookmarkStart w:id="328" w:name="_Toc22324772"/>
      <w:bookmarkStart w:id="329" w:name="_Toc22324662"/>
      <w:bookmarkStart w:id="330" w:name="_Toc22324552"/>
      <w:bookmarkStart w:id="331" w:name="_Toc22324442"/>
      <w:bookmarkStart w:id="332" w:name="_Toc22324216"/>
      <w:bookmarkStart w:id="333" w:name="_Toc22324106"/>
      <w:bookmarkStart w:id="334" w:name="_Toc22323998"/>
      <w:bookmarkStart w:id="335" w:name="_Toc22323735"/>
      <w:bookmarkStart w:id="336" w:name="_Toc22239353"/>
      <w:bookmarkStart w:id="337" w:name="_Toc77435193"/>
      <w:bookmarkStart w:id="338" w:name="_Toc77420100"/>
      <w:bookmarkStart w:id="339" w:name="_Toc77419989"/>
      <w:bookmarkStart w:id="340" w:name="_Toc77419878"/>
      <w:bookmarkStart w:id="341" w:name="_Toc77088930"/>
      <w:bookmarkStart w:id="342" w:name="_Toc24974020"/>
      <w:bookmarkStart w:id="343" w:name="_Toc24808918"/>
      <w:bookmarkStart w:id="344" w:name="_Toc24490950"/>
      <w:bookmarkStart w:id="345" w:name="_Toc24490140"/>
      <w:bookmarkStart w:id="346" w:name="_Toc23520758"/>
      <w:bookmarkStart w:id="347" w:name="_Toc23520632"/>
      <w:bookmarkStart w:id="348" w:name="_Toc23520506"/>
      <w:bookmarkStart w:id="349" w:name="_Toc23511026"/>
      <w:bookmarkStart w:id="350" w:name="_Toc23510911"/>
      <w:bookmarkStart w:id="351" w:name="_Toc23510323"/>
      <w:bookmarkStart w:id="352" w:name="_Toc23510209"/>
      <w:bookmarkStart w:id="353" w:name="_Toc22325211"/>
      <w:bookmarkStart w:id="354" w:name="_Toc22325101"/>
      <w:bookmarkStart w:id="355" w:name="_Toc22324991"/>
      <w:bookmarkStart w:id="356" w:name="_Toc22324881"/>
      <w:bookmarkStart w:id="357" w:name="_Toc22324771"/>
      <w:bookmarkStart w:id="358" w:name="_Toc22324661"/>
      <w:bookmarkStart w:id="359" w:name="_Toc22324551"/>
      <w:bookmarkStart w:id="360" w:name="_Toc22324441"/>
      <w:bookmarkStart w:id="361" w:name="_Toc22324215"/>
      <w:bookmarkStart w:id="362" w:name="_Toc22324105"/>
      <w:bookmarkStart w:id="363" w:name="_Toc22323997"/>
      <w:bookmarkStart w:id="364" w:name="_Toc22323734"/>
      <w:bookmarkStart w:id="365" w:name="_Toc22239352"/>
      <w:bookmarkStart w:id="366" w:name="_Toc77435192"/>
      <w:bookmarkStart w:id="367" w:name="_Toc77420099"/>
      <w:bookmarkStart w:id="368" w:name="_Toc77419988"/>
      <w:bookmarkStart w:id="369" w:name="_Toc77419877"/>
      <w:bookmarkStart w:id="370" w:name="_Toc77088929"/>
      <w:bookmarkStart w:id="371" w:name="_Toc24974019"/>
      <w:bookmarkStart w:id="372" w:name="_Toc24808917"/>
      <w:bookmarkStart w:id="373" w:name="_Toc24490949"/>
      <w:bookmarkStart w:id="374" w:name="_Toc24490139"/>
      <w:bookmarkStart w:id="375" w:name="_Toc23520757"/>
      <w:bookmarkStart w:id="376" w:name="_Toc23520631"/>
      <w:bookmarkStart w:id="377" w:name="_Toc23520505"/>
      <w:bookmarkStart w:id="378" w:name="_Toc23511025"/>
      <w:bookmarkStart w:id="379" w:name="_Toc23510910"/>
      <w:bookmarkStart w:id="380" w:name="_Toc23510322"/>
      <w:bookmarkStart w:id="381" w:name="_Toc23510208"/>
      <w:bookmarkStart w:id="382" w:name="_Toc22325210"/>
      <w:bookmarkStart w:id="383" w:name="_Toc22325100"/>
      <w:bookmarkStart w:id="384" w:name="_Toc22324990"/>
      <w:bookmarkStart w:id="385" w:name="_Toc22324880"/>
      <w:bookmarkStart w:id="386" w:name="_Toc22324770"/>
      <w:bookmarkStart w:id="387" w:name="_Toc22324660"/>
      <w:bookmarkStart w:id="388" w:name="_Toc22324550"/>
      <w:bookmarkStart w:id="389" w:name="_Toc22324440"/>
      <w:bookmarkStart w:id="390" w:name="_Toc22324214"/>
      <w:bookmarkStart w:id="391" w:name="_Toc22324104"/>
      <w:bookmarkStart w:id="392" w:name="_Toc22323996"/>
      <w:bookmarkStart w:id="393" w:name="_Toc22323733"/>
      <w:bookmarkStart w:id="394" w:name="_Toc22239351"/>
      <w:bookmarkStart w:id="395" w:name="_Toc77435191"/>
      <w:bookmarkStart w:id="396" w:name="_Toc77420098"/>
      <w:bookmarkStart w:id="397" w:name="_Toc77419987"/>
      <w:bookmarkStart w:id="398" w:name="_Toc77419876"/>
      <w:bookmarkStart w:id="399" w:name="_Toc77088928"/>
      <w:bookmarkStart w:id="400" w:name="_Toc24974018"/>
      <w:bookmarkStart w:id="401" w:name="_Toc24808916"/>
      <w:bookmarkStart w:id="402" w:name="_Toc24490948"/>
      <w:bookmarkStart w:id="403" w:name="_Toc24490138"/>
      <w:bookmarkStart w:id="404" w:name="_Toc23520756"/>
      <w:bookmarkStart w:id="405" w:name="_Toc23520630"/>
      <w:bookmarkStart w:id="406" w:name="_Toc23520504"/>
      <w:bookmarkStart w:id="407" w:name="_Toc23511024"/>
      <w:bookmarkStart w:id="408" w:name="_Toc23510909"/>
      <w:bookmarkStart w:id="409" w:name="_Toc23510321"/>
      <w:bookmarkStart w:id="410" w:name="_Toc23510207"/>
      <w:bookmarkStart w:id="411" w:name="_Toc22325209"/>
      <w:bookmarkStart w:id="412" w:name="_Toc22325099"/>
      <w:bookmarkStart w:id="413" w:name="_Toc22324989"/>
      <w:bookmarkStart w:id="414" w:name="_Toc22324879"/>
      <w:bookmarkStart w:id="415" w:name="_Toc22324769"/>
      <w:bookmarkStart w:id="416" w:name="_Toc22324659"/>
      <w:bookmarkStart w:id="417" w:name="_Toc22324549"/>
      <w:bookmarkStart w:id="418" w:name="_Toc22324439"/>
      <w:bookmarkStart w:id="419" w:name="_Toc22324213"/>
      <w:bookmarkStart w:id="420" w:name="_Toc22324103"/>
      <w:bookmarkStart w:id="421" w:name="_Toc22323995"/>
      <w:bookmarkStart w:id="422" w:name="_Toc22323732"/>
      <w:bookmarkStart w:id="423" w:name="_Toc22239350"/>
      <w:bookmarkStart w:id="424" w:name="_Toc77435190"/>
      <w:bookmarkStart w:id="425" w:name="_Toc77420097"/>
      <w:bookmarkStart w:id="426" w:name="_Toc77419986"/>
      <w:bookmarkStart w:id="427" w:name="_Toc77419875"/>
      <w:bookmarkStart w:id="428" w:name="_Toc77088927"/>
      <w:bookmarkStart w:id="429" w:name="_Toc24974017"/>
      <w:bookmarkStart w:id="430" w:name="_Toc24808915"/>
      <w:bookmarkStart w:id="431" w:name="_Toc24490947"/>
      <w:bookmarkStart w:id="432" w:name="_Toc24490137"/>
      <w:bookmarkStart w:id="433" w:name="_Toc23520755"/>
      <w:bookmarkStart w:id="434" w:name="_Toc23520629"/>
      <w:bookmarkStart w:id="435" w:name="_Toc23520503"/>
      <w:bookmarkStart w:id="436" w:name="_Toc23511023"/>
      <w:bookmarkStart w:id="437" w:name="_Toc23510908"/>
      <w:bookmarkStart w:id="438" w:name="_Toc23510320"/>
      <w:bookmarkStart w:id="439" w:name="_Toc23510206"/>
      <w:bookmarkStart w:id="440" w:name="_Toc22325208"/>
      <w:bookmarkStart w:id="441" w:name="_Toc22325098"/>
      <w:bookmarkStart w:id="442" w:name="_Toc22324988"/>
      <w:bookmarkStart w:id="443" w:name="_Toc22324878"/>
      <w:bookmarkStart w:id="444" w:name="_Toc22324768"/>
      <w:bookmarkStart w:id="445" w:name="_Toc22324658"/>
      <w:bookmarkStart w:id="446" w:name="_Toc22324548"/>
      <w:bookmarkStart w:id="447" w:name="_Toc22324438"/>
      <w:bookmarkStart w:id="448" w:name="_Toc22324212"/>
      <w:bookmarkStart w:id="449" w:name="_Toc22324102"/>
      <w:bookmarkStart w:id="450" w:name="_Toc22323994"/>
      <w:bookmarkStart w:id="451" w:name="_Toc22323731"/>
      <w:bookmarkStart w:id="452" w:name="_Toc22239349"/>
      <w:bookmarkStart w:id="453" w:name="_Toc77435189"/>
      <w:bookmarkStart w:id="454" w:name="_Toc77420096"/>
      <w:bookmarkStart w:id="455" w:name="_Toc77419985"/>
      <w:bookmarkStart w:id="456" w:name="_Toc77419874"/>
      <w:bookmarkStart w:id="457" w:name="_Toc77088926"/>
      <w:bookmarkStart w:id="458" w:name="_Toc24974016"/>
      <w:bookmarkStart w:id="459" w:name="_Toc24808914"/>
      <w:bookmarkStart w:id="460" w:name="_Toc24490946"/>
      <w:bookmarkStart w:id="461" w:name="_Toc24490136"/>
      <w:bookmarkStart w:id="462" w:name="_Toc23520754"/>
      <w:bookmarkStart w:id="463" w:name="_Toc23520628"/>
      <w:bookmarkStart w:id="464" w:name="_Toc23520502"/>
      <w:bookmarkStart w:id="465" w:name="_Toc23511022"/>
      <w:bookmarkStart w:id="466" w:name="_Toc23510907"/>
      <w:bookmarkStart w:id="467" w:name="_Toc23510319"/>
      <w:bookmarkStart w:id="468" w:name="_Toc23510205"/>
      <w:bookmarkStart w:id="469" w:name="_Toc22325207"/>
      <w:bookmarkStart w:id="470" w:name="_Toc22325097"/>
      <w:bookmarkStart w:id="471" w:name="_Toc22324987"/>
      <w:bookmarkStart w:id="472" w:name="_Toc22324877"/>
      <w:bookmarkStart w:id="473" w:name="_Toc22324767"/>
      <w:bookmarkStart w:id="474" w:name="_Toc22324657"/>
      <w:bookmarkStart w:id="475" w:name="_Toc22324547"/>
      <w:bookmarkStart w:id="476" w:name="_Toc22324437"/>
      <w:bookmarkStart w:id="477" w:name="_Toc22324211"/>
      <w:bookmarkStart w:id="478" w:name="_Toc22324101"/>
      <w:bookmarkStart w:id="479" w:name="_Toc22323993"/>
      <w:bookmarkStart w:id="480" w:name="_Toc22323730"/>
      <w:bookmarkStart w:id="481" w:name="_Toc22239348"/>
      <w:bookmarkStart w:id="482" w:name="_Toc77435188"/>
      <w:bookmarkStart w:id="483" w:name="_Toc77420095"/>
      <w:bookmarkStart w:id="484" w:name="_Toc77419984"/>
      <w:bookmarkStart w:id="485" w:name="_Toc77419873"/>
      <w:bookmarkStart w:id="486" w:name="_Toc77088925"/>
      <w:bookmarkStart w:id="487" w:name="_Toc24974015"/>
      <w:bookmarkStart w:id="488" w:name="_Toc24808913"/>
      <w:bookmarkStart w:id="489" w:name="_Toc24490945"/>
      <w:bookmarkStart w:id="490" w:name="_Toc24490135"/>
      <w:bookmarkStart w:id="491" w:name="_Toc23520753"/>
      <w:bookmarkStart w:id="492" w:name="_Toc23520627"/>
      <w:bookmarkStart w:id="493" w:name="_Toc23520501"/>
      <w:bookmarkStart w:id="494" w:name="_Toc23511021"/>
      <w:bookmarkStart w:id="495" w:name="_Toc23510906"/>
      <w:bookmarkStart w:id="496" w:name="_Toc23510318"/>
      <w:bookmarkStart w:id="497" w:name="_Toc23510204"/>
      <w:bookmarkStart w:id="498" w:name="_Toc22325206"/>
      <w:bookmarkStart w:id="499" w:name="_Toc22325096"/>
      <w:bookmarkStart w:id="500" w:name="_Toc22324986"/>
      <w:bookmarkStart w:id="501" w:name="_Toc22324876"/>
      <w:bookmarkStart w:id="502" w:name="_Toc22324766"/>
      <w:bookmarkStart w:id="503" w:name="_Toc22324656"/>
      <w:bookmarkStart w:id="504" w:name="_Toc22324546"/>
      <w:bookmarkStart w:id="505" w:name="_Toc22324436"/>
      <w:bookmarkStart w:id="506" w:name="_Toc22324210"/>
      <w:bookmarkStart w:id="507" w:name="_Toc22324100"/>
      <w:bookmarkStart w:id="508" w:name="_Toc22323992"/>
      <w:bookmarkStart w:id="509" w:name="_Toc22323729"/>
      <w:bookmarkStart w:id="510" w:name="_Toc22239347"/>
      <w:bookmarkStart w:id="511" w:name="_Toc77435187"/>
      <w:bookmarkStart w:id="512" w:name="_Toc77420094"/>
      <w:bookmarkStart w:id="513" w:name="_Toc77419983"/>
      <w:bookmarkStart w:id="514" w:name="_Toc77419872"/>
      <w:bookmarkStart w:id="515" w:name="_Toc77088924"/>
      <w:bookmarkStart w:id="516" w:name="_Toc24974014"/>
      <w:bookmarkStart w:id="517" w:name="_Toc24808912"/>
      <w:bookmarkStart w:id="518" w:name="_Toc24490944"/>
      <w:bookmarkStart w:id="519" w:name="_Toc24490134"/>
      <w:bookmarkStart w:id="520" w:name="_Toc23520752"/>
      <w:bookmarkStart w:id="521" w:name="_Toc23520626"/>
      <w:bookmarkStart w:id="522" w:name="_Toc23520500"/>
      <w:bookmarkStart w:id="523" w:name="_Toc23511020"/>
      <w:bookmarkStart w:id="524" w:name="_Toc23510905"/>
      <w:bookmarkStart w:id="525" w:name="_Toc23510317"/>
      <w:bookmarkStart w:id="526" w:name="_Toc23510203"/>
      <w:bookmarkStart w:id="527" w:name="_Toc22325205"/>
      <w:bookmarkStart w:id="528" w:name="_Toc22325095"/>
      <w:bookmarkStart w:id="529" w:name="_Toc22324985"/>
      <w:bookmarkStart w:id="530" w:name="_Toc22324875"/>
      <w:bookmarkStart w:id="531" w:name="_Toc22324765"/>
      <w:bookmarkStart w:id="532" w:name="_Toc22324655"/>
      <w:bookmarkStart w:id="533" w:name="_Toc22324545"/>
      <w:bookmarkStart w:id="534" w:name="_Toc22324435"/>
      <w:bookmarkStart w:id="535" w:name="_Toc22324209"/>
      <w:bookmarkStart w:id="536" w:name="_Toc22324099"/>
      <w:bookmarkStart w:id="537" w:name="_Toc22323991"/>
      <w:bookmarkStart w:id="538" w:name="_Toc22323728"/>
      <w:bookmarkStart w:id="539" w:name="_Toc22239346"/>
      <w:bookmarkStart w:id="540" w:name="_Toc77435186"/>
      <w:bookmarkStart w:id="541" w:name="_Toc77420093"/>
      <w:bookmarkStart w:id="542" w:name="_Toc77419982"/>
      <w:bookmarkStart w:id="543" w:name="_Toc77419871"/>
      <w:bookmarkStart w:id="544" w:name="_Toc77088923"/>
      <w:bookmarkStart w:id="545" w:name="_Toc24974013"/>
      <w:bookmarkStart w:id="546" w:name="_Toc24808911"/>
      <w:bookmarkStart w:id="547" w:name="_Toc24490943"/>
      <w:bookmarkStart w:id="548" w:name="_Toc24490133"/>
      <w:bookmarkStart w:id="549" w:name="_Toc23520751"/>
      <w:bookmarkStart w:id="550" w:name="_Toc23520625"/>
      <w:bookmarkStart w:id="551" w:name="_Toc23520499"/>
      <w:bookmarkStart w:id="552" w:name="_Toc23511019"/>
      <w:bookmarkStart w:id="553" w:name="_Toc23510904"/>
      <w:bookmarkStart w:id="554" w:name="_Toc23510316"/>
      <w:bookmarkStart w:id="555" w:name="_Toc23510202"/>
      <w:bookmarkStart w:id="556" w:name="_Toc22325204"/>
      <w:bookmarkStart w:id="557" w:name="_Toc22325094"/>
      <w:bookmarkStart w:id="558" w:name="_Toc22324984"/>
      <w:bookmarkStart w:id="559" w:name="_Toc22324874"/>
      <w:bookmarkStart w:id="560" w:name="_Toc22324764"/>
      <w:bookmarkStart w:id="561" w:name="_Toc22324654"/>
      <w:bookmarkStart w:id="562" w:name="_Toc22324544"/>
      <w:bookmarkStart w:id="563" w:name="_Toc22324434"/>
      <w:bookmarkStart w:id="564" w:name="_Toc22324208"/>
      <w:bookmarkStart w:id="565" w:name="_Toc22324098"/>
      <w:bookmarkStart w:id="566" w:name="_Toc22323990"/>
      <w:bookmarkStart w:id="567" w:name="_Toc22323727"/>
      <w:bookmarkStart w:id="568" w:name="_Toc22239345"/>
      <w:bookmarkStart w:id="569" w:name="_Toc77435185"/>
      <w:bookmarkStart w:id="570" w:name="_Toc77420092"/>
      <w:bookmarkStart w:id="571" w:name="_Toc77419981"/>
      <w:bookmarkStart w:id="572" w:name="_Toc77419870"/>
      <w:bookmarkStart w:id="573" w:name="_Toc77088922"/>
      <w:bookmarkStart w:id="574" w:name="_Toc24974012"/>
      <w:bookmarkStart w:id="575" w:name="_Toc24808910"/>
      <w:bookmarkStart w:id="576" w:name="_Toc24490942"/>
      <w:bookmarkStart w:id="577" w:name="_Toc24490132"/>
      <w:bookmarkStart w:id="578" w:name="_Toc23520750"/>
      <w:bookmarkStart w:id="579" w:name="_Toc23520624"/>
      <w:bookmarkStart w:id="580" w:name="_Toc23520498"/>
      <w:bookmarkStart w:id="581" w:name="_Toc23511018"/>
      <w:bookmarkStart w:id="582" w:name="_Toc23510903"/>
      <w:bookmarkStart w:id="583" w:name="_Toc23510315"/>
      <w:bookmarkStart w:id="584" w:name="_Toc23510201"/>
      <w:bookmarkStart w:id="585" w:name="_Toc22325203"/>
      <w:bookmarkStart w:id="586" w:name="_Toc22325093"/>
      <w:bookmarkStart w:id="587" w:name="_Toc22324983"/>
      <w:bookmarkStart w:id="588" w:name="_Toc22324873"/>
      <w:bookmarkStart w:id="589" w:name="_Toc22324763"/>
      <w:bookmarkStart w:id="590" w:name="_Toc22324653"/>
      <w:bookmarkStart w:id="591" w:name="_Toc22324543"/>
      <w:bookmarkStart w:id="592" w:name="_Toc22324433"/>
      <w:bookmarkStart w:id="593" w:name="_Toc22324207"/>
      <w:bookmarkStart w:id="594" w:name="_Toc22324097"/>
      <w:bookmarkStart w:id="595" w:name="_Toc22323989"/>
      <w:bookmarkStart w:id="596" w:name="_Toc22323726"/>
      <w:bookmarkStart w:id="597" w:name="_Toc22239344"/>
      <w:bookmarkStart w:id="598" w:name="_Toc77435184"/>
      <w:bookmarkStart w:id="599" w:name="_Toc77420091"/>
      <w:bookmarkStart w:id="600" w:name="_Toc77419980"/>
      <w:bookmarkStart w:id="601" w:name="_Toc77419869"/>
      <w:bookmarkStart w:id="602" w:name="_Toc77088921"/>
      <w:bookmarkStart w:id="603" w:name="_Toc24974011"/>
      <w:bookmarkStart w:id="604" w:name="_Toc24808909"/>
      <w:bookmarkStart w:id="605" w:name="_Toc24490941"/>
      <w:bookmarkStart w:id="606" w:name="_Toc24490131"/>
      <w:bookmarkStart w:id="607" w:name="_Toc23520749"/>
      <w:bookmarkStart w:id="608" w:name="_Toc23520623"/>
      <w:bookmarkStart w:id="609" w:name="_Toc23520497"/>
      <w:bookmarkStart w:id="610" w:name="_Toc23511017"/>
      <w:bookmarkStart w:id="611" w:name="_Toc23510902"/>
      <w:bookmarkStart w:id="612" w:name="_Toc23510314"/>
      <w:bookmarkStart w:id="613" w:name="_Toc23510200"/>
      <w:bookmarkStart w:id="614" w:name="_Toc22325202"/>
      <w:bookmarkStart w:id="615" w:name="_Toc22325092"/>
      <w:bookmarkStart w:id="616" w:name="_Toc22324982"/>
      <w:bookmarkStart w:id="617" w:name="_Toc22324872"/>
      <w:bookmarkStart w:id="618" w:name="_Toc22324762"/>
      <w:bookmarkStart w:id="619" w:name="_Toc22324652"/>
      <w:bookmarkStart w:id="620" w:name="_Toc22324542"/>
      <w:bookmarkStart w:id="621" w:name="_Toc22324432"/>
      <w:bookmarkStart w:id="622" w:name="_Toc22324206"/>
      <w:bookmarkStart w:id="623" w:name="_Toc22324096"/>
      <w:bookmarkStart w:id="624" w:name="_Toc22323988"/>
      <w:bookmarkStart w:id="625" w:name="_Toc22323725"/>
      <w:bookmarkStart w:id="626" w:name="_Toc22239343"/>
      <w:bookmarkStart w:id="627" w:name="_Toc77435183"/>
      <w:bookmarkStart w:id="628" w:name="_Toc77420090"/>
      <w:bookmarkStart w:id="629" w:name="_Toc77419979"/>
      <w:bookmarkStart w:id="630" w:name="_Toc77419868"/>
      <w:bookmarkStart w:id="631" w:name="_Toc77088920"/>
      <w:bookmarkStart w:id="632" w:name="_Toc24974010"/>
      <w:bookmarkStart w:id="633" w:name="_Toc24808908"/>
      <w:bookmarkStart w:id="634" w:name="_Toc24490940"/>
      <w:bookmarkStart w:id="635" w:name="_Toc24490130"/>
      <w:bookmarkStart w:id="636" w:name="_Toc23520748"/>
      <w:bookmarkStart w:id="637" w:name="_Toc23520622"/>
      <w:bookmarkStart w:id="638" w:name="_Toc23520496"/>
      <w:bookmarkStart w:id="639" w:name="_Toc23511016"/>
      <w:bookmarkStart w:id="640" w:name="_Toc23510901"/>
      <w:bookmarkStart w:id="641" w:name="_Toc23510313"/>
      <w:bookmarkStart w:id="642" w:name="_Toc23510199"/>
      <w:bookmarkStart w:id="643" w:name="_Toc22325201"/>
      <w:bookmarkStart w:id="644" w:name="_Toc22325091"/>
      <w:bookmarkStart w:id="645" w:name="_Toc22324981"/>
      <w:bookmarkStart w:id="646" w:name="_Toc22324871"/>
      <w:bookmarkStart w:id="647" w:name="_Toc22324761"/>
      <w:bookmarkStart w:id="648" w:name="_Toc22324651"/>
      <w:bookmarkStart w:id="649" w:name="_Toc22324541"/>
      <w:bookmarkStart w:id="650" w:name="_Toc22324431"/>
      <w:bookmarkStart w:id="651" w:name="_Toc22324205"/>
      <w:bookmarkStart w:id="652" w:name="_Toc22324095"/>
      <w:bookmarkStart w:id="653" w:name="_Toc22323987"/>
      <w:bookmarkStart w:id="654" w:name="_Toc22323724"/>
      <w:bookmarkStart w:id="655" w:name="_Toc22239342"/>
      <w:bookmarkStart w:id="656" w:name="_Toc77435182"/>
      <w:bookmarkStart w:id="657" w:name="_Toc77420089"/>
      <w:bookmarkStart w:id="658" w:name="_Toc77419978"/>
      <w:bookmarkStart w:id="659" w:name="_Toc77419867"/>
      <w:bookmarkStart w:id="660" w:name="_Toc77088919"/>
      <w:bookmarkStart w:id="661" w:name="_Toc24974009"/>
      <w:bookmarkStart w:id="662" w:name="_Toc24808907"/>
      <w:bookmarkStart w:id="663" w:name="_Toc24490939"/>
      <w:bookmarkStart w:id="664" w:name="_Toc24490129"/>
      <w:bookmarkStart w:id="665" w:name="_Toc23520747"/>
      <w:bookmarkStart w:id="666" w:name="_Toc23520621"/>
      <w:bookmarkStart w:id="667" w:name="_Toc23520495"/>
      <w:bookmarkStart w:id="668" w:name="_Toc23511015"/>
      <w:bookmarkStart w:id="669" w:name="_Toc23510900"/>
      <w:bookmarkStart w:id="670" w:name="_Toc23510312"/>
      <w:bookmarkStart w:id="671" w:name="_Toc23510198"/>
      <w:bookmarkStart w:id="672" w:name="_Toc22325200"/>
      <w:bookmarkStart w:id="673" w:name="_Toc22325090"/>
      <w:bookmarkStart w:id="674" w:name="_Toc22324980"/>
      <w:bookmarkStart w:id="675" w:name="_Toc22324870"/>
      <w:bookmarkStart w:id="676" w:name="_Toc22324760"/>
      <w:bookmarkStart w:id="677" w:name="_Toc22324650"/>
      <w:bookmarkStart w:id="678" w:name="_Toc22324540"/>
      <w:bookmarkStart w:id="679" w:name="_Toc22324430"/>
      <w:bookmarkStart w:id="680" w:name="_Toc22324204"/>
      <w:bookmarkStart w:id="681" w:name="_Toc22324094"/>
      <w:bookmarkStart w:id="682" w:name="_Toc22323986"/>
      <w:bookmarkStart w:id="683" w:name="_Toc22323723"/>
      <w:bookmarkStart w:id="684" w:name="_Toc22239341"/>
      <w:bookmarkStart w:id="685" w:name="_Toc77435181"/>
      <w:bookmarkStart w:id="686" w:name="_Toc77420088"/>
      <w:bookmarkStart w:id="687" w:name="_Toc77419977"/>
      <w:bookmarkStart w:id="688" w:name="_Toc77419866"/>
      <w:bookmarkStart w:id="689" w:name="_Toc77088918"/>
      <w:bookmarkStart w:id="690" w:name="_Toc24974008"/>
      <w:bookmarkStart w:id="691" w:name="_Toc24808906"/>
      <w:bookmarkStart w:id="692" w:name="_Toc24490938"/>
      <w:bookmarkStart w:id="693" w:name="_Toc24490128"/>
      <w:bookmarkStart w:id="694" w:name="_Toc23520746"/>
      <w:bookmarkStart w:id="695" w:name="_Toc23520620"/>
      <w:bookmarkStart w:id="696" w:name="_Toc23520494"/>
      <w:bookmarkStart w:id="697" w:name="_Toc23511014"/>
      <w:bookmarkStart w:id="698" w:name="_Toc23510899"/>
      <w:bookmarkStart w:id="699" w:name="_Toc23510311"/>
      <w:bookmarkStart w:id="700" w:name="_Toc23510197"/>
      <w:bookmarkStart w:id="701" w:name="_Toc22325199"/>
      <w:bookmarkStart w:id="702" w:name="_Toc22325089"/>
      <w:bookmarkStart w:id="703" w:name="_Toc22324979"/>
      <w:bookmarkStart w:id="704" w:name="_Toc22324869"/>
      <w:bookmarkStart w:id="705" w:name="_Toc22324759"/>
      <w:bookmarkStart w:id="706" w:name="_Toc22324649"/>
      <w:bookmarkStart w:id="707" w:name="_Toc22324539"/>
      <w:bookmarkStart w:id="708" w:name="_Toc22324429"/>
      <w:bookmarkStart w:id="709" w:name="_Toc22324203"/>
      <w:bookmarkStart w:id="710" w:name="_Toc22324093"/>
      <w:bookmarkStart w:id="711" w:name="_Toc22323985"/>
      <w:bookmarkStart w:id="712" w:name="_Toc22323722"/>
      <w:bookmarkStart w:id="713" w:name="_Toc22239340"/>
      <w:bookmarkStart w:id="714" w:name="_Toc77435180"/>
      <w:bookmarkStart w:id="715" w:name="_Toc77420087"/>
      <w:bookmarkStart w:id="716" w:name="_Toc77419976"/>
      <w:bookmarkStart w:id="717" w:name="_Toc77419865"/>
      <w:bookmarkStart w:id="718" w:name="_Toc77088917"/>
      <w:bookmarkStart w:id="719" w:name="_Toc24974007"/>
      <w:bookmarkStart w:id="720" w:name="_Toc24808905"/>
      <w:bookmarkStart w:id="721" w:name="_Toc24490937"/>
      <w:bookmarkStart w:id="722" w:name="_Toc24490127"/>
      <w:bookmarkStart w:id="723" w:name="_Toc23520745"/>
      <w:bookmarkStart w:id="724" w:name="_Toc23520619"/>
      <w:bookmarkStart w:id="725" w:name="_Toc23520493"/>
      <w:bookmarkStart w:id="726" w:name="_Toc23511013"/>
      <w:bookmarkStart w:id="727" w:name="_Toc23510898"/>
      <w:bookmarkStart w:id="728" w:name="_Toc23510310"/>
      <w:bookmarkStart w:id="729" w:name="_Toc23510196"/>
      <w:bookmarkStart w:id="730" w:name="_Toc22325198"/>
      <w:bookmarkStart w:id="731" w:name="_Toc22325088"/>
      <w:bookmarkStart w:id="732" w:name="_Toc22324978"/>
      <w:bookmarkStart w:id="733" w:name="_Toc22324868"/>
      <w:bookmarkStart w:id="734" w:name="_Toc22324758"/>
      <w:bookmarkStart w:id="735" w:name="_Toc22324648"/>
      <w:bookmarkStart w:id="736" w:name="_Toc22324538"/>
      <w:bookmarkStart w:id="737" w:name="_Toc22324428"/>
      <w:bookmarkStart w:id="738" w:name="_Toc22324202"/>
      <w:bookmarkStart w:id="739" w:name="_Toc22324092"/>
      <w:bookmarkStart w:id="740" w:name="_Toc22323984"/>
      <w:bookmarkStart w:id="741" w:name="_Toc22323721"/>
      <w:bookmarkStart w:id="742" w:name="_Toc22239339"/>
      <w:bookmarkStart w:id="743" w:name="_Toc77435179"/>
      <w:bookmarkStart w:id="744" w:name="_Toc77420086"/>
      <w:bookmarkStart w:id="745" w:name="_Toc77419975"/>
      <w:bookmarkStart w:id="746" w:name="_Toc77419864"/>
      <w:bookmarkStart w:id="747" w:name="_Toc77088916"/>
      <w:bookmarkStart w:id="748" w:name="_Toc24974006"/>
      <w:bookmarkStart w:id="749" w:name="_Toc24808904"/>
      <w:bookmarkStart w:id="750" w:name="_Toc24490936"/>
      <w:bookmarkStart w:id="751" w:name="_Toc24490126"/>
      <w:bookmarkStart w:id="752" w:name="_Toc23520744"/>
      <w:bookmarkStart w:id="753" w:name="_Toc23520618"/>
      <w:bookmarkStart w:id="754" w:name="_Toc23520492"/>
      <w:bookmarkStart w:id="755" w:name="_Toc23511012"/>
      <w:bookmarkStart w:id="756" w:name="_Toc23510897"/>
      <w:bookmarkStart w:id="757" w:name="_Toc23510309"/>
      <w:bookmarkStart w:id="758" w:name="_Toc23510195"/>
      <w:bookmarkStart w:id="759" w:name="_Toc22325197"/>
      <w:bookmarkStart w:id="760" w:name="_Toc22325087"/>
      <w:bookmarkStart w:id="761" w:name="_Toc22324977"/>
      <w:bookmarkStart w:id="762" w:name="_Toc22324867"/>
      <w:bookmarkStart w:id="763" w:name="_Toc22324757"/>
      <w:bookmarkStart w:id="764" w:name="_Toc22324647"/>
      <w:bookmarkStart w:id="765" w:name="_Toc22324537"/>
      <w:bookmarkStart w:id="766" w:name="_Toc22324427"/>
      <w:bookmarkStart w:id="767" w:name="_Toc22324201"/>
      <w:bookmarkStart w:id="768" w:name="_Toc22324091"/>
      <w:bookmarkStart w:id="769" w:name="_Toc22323983"/>
      <w:bookmarkStart w:id="770" w:name="_Toc22323720"/>
      <w:bookmarkStart w:id="771" w:name="_Toc22239338"/>
      <w:bookmarkStart w:id="772" w:name="_Toc77435178"/>
      <w:bookmarkStart w:id="773" w:name="_Toc77420085"/>
      <w:bookmarkStart w:id="774" w:name="_Toc77419974"/>
      <w:bookmarkStart w:id="775" w:name="_Toc77419863"/>
      <w:bookmarkStart w:id="776" w:name="_Toc77088915"/>
      <w:bookmarkStart w:id="777" w:name="_Toc24974005"/>
      <w:bookmarkStart w:id="778" w:name="_Toc24808903"/>
      <w:bookmarkStart w:id="779" w:name="_Toc24490935"/>
      <w:bookmarkStart w:id="780" w:name="_Toc24490125"/>
      <w:bookmarkStart w:id="781" w:name="_Toc23520743"/>
      <w:bookmarkStart w:id="782" w:name="_Toc23520617"/>
      <w:bookmarkStart w:id="783" w:name="_Toc23520491"/>
      <w:bookmarkStart w:id="784" w:name="_Toc23511011"/>
      <w:bookmarkStart w:id="785" w:name="_Toc23510896"/>
      <w:bookmarkStart w:id="786" w:name="_Toc23510308"/>
      <w:bookmarkStart w:id="787" w:name="_Toc23510194"/>
      <w:bookmarkStart w:id="788" w:name="_Toc22325196"/>
      <w:bookmarkStart w:id="789" w:name="_Toc22325086"/>
      <w:bookmarkStart w:id="790" w:name="_Toc22324976"/>
      <w:bookmarkStart w:id="791" w:name="_Toc22324866"/>
      <w:bookmarkStart w:id="792" w:name="_Toc22324756"/>
      <w:bookmarkStart w:id="793" w:name="_Toc22324646"/>
      <w:bookmarkStart w:id="794" w:name="_Toc22324536"/>
      <w:bookmarkStart w:id="795" w:name="_Toc22324426"/>
      <w:bookmarkStart w:id="796" w:name="_Toc22324200"/>
      <w:bookmarkStart w:id="797" w:name="_Toc22324090"/>
      <w:bookmarkStart w:id="798" w:name="_Toc22323982"/>
      <w:bookmarkStart w:id="799" w:name="_Toc22323719"/>
      <w:bookmarkStart w:id="800" w:name="_Toc22239337"/>
      <w:bookmarkStart w:id="801" w:name="_Toc77435177"/>
      <w:bookmarkStart w:id="802" w:name="_Toc77420084"/>
      <w:bookmarkStart w:id="803" w:name="_Toc77419973"/>
      <w:bookmarkStart w:id="804" w:name="_Toc77419862"/>
      <w:bookmarkStart w:id="805" w:name="_Toc77088914"/>
      <w:bookmarkStart w:id="806" w:name="_Toc24974004"/>
      <w:bookmarkStart w:id="807" w:name="_Toc24808902"/>
      <w:bookmarkStart w:id="808" w:name="_Toc24490934"/>
      <w:bookmarkStart w:id="809" w:name="_Toc24490124"/>
      <w:bookmarkStart w:id="810" w:name="_Toc23520742"/>
      <w:bookmarkStart w:id="811" w:name="_Toc23520616"/>
      <w:bookmarkStart w:id="812" w:name="_Toc23520490"/>
      <w:bookmarkStart w:id="813" w:name="_Toc23511010"/>
      <w:bookmarkStart w:id="814" w:name="_Toc23510895"/>
      <w:bookmarkStart w:id="815" w:name="_Toc23510307"/>
      <w:bookmarkStart w:id="816" w:name="_Toc23510193"/>
      <w:bookmarkStart w:id="817" w:name="_Toc22325195"/>
      <w:bookmarkStart w:id="818" w:name="_Toc22325085"/>
      <w:bookmarkStart w:id="819" w:name="_Toc22324975"/>
      <w:bookmarkStart w:id="820" w:name="_Toc22324865"/>
      <w:bookmarkStart w:id="821" w:name="_Toc22324755"/>
      <w:bookmarkStart w:id="822" w:name="_Toc22324645"/>
      <w:bookmarkStart w:id="823" w:name="_Toc22324535"/>
      <w:bookmarkStart w:id="824" w:name="_Toc22324425"/>
      <w:bookmarkStart w:id="825" w:name="_Toc22324199"/>
      <w:bookmarkStart w:id="826" w:name="_Toc22324089"/>
      <w:bookmarkStart w:id="827" w:name="_Toc22323981"/>
      <w:bookmarkStart w:id="828" w:name="_Toc22323718"/>
      <w:bookmarkStart w:id="829" w:name="_Toc22239336"/>
      <w:bookmarkStart w:id="830" w:name="_Toc77435176"/>
      <w:bookmarkStart w:id="831" w:name="_Toc77420083"/>
      <w:bookmarkStart w:id="832" w:name="_Toc77419972"/>
      <w:bookmarkStart w:id="833" w:name="_Toc77419861"/>
      <w:bookmarkStart w:id="834" w:name="_Toc77088913"/>
      <w:bookmarkStart w:id="835" w:name="_Toc24974003"/>
      <w:bookmarkStart w:id="836" w:name="_Toc24808901"/>
      <w:bookmarkStart w:id="837" w:name="_Toc24490933"/>
      <w:bookmarkStart w:id="838" w:name="_Toc24490123"/>
      <w:bookmarkStart w:id="839" w:name="_Toc23520741"/>
      <w:bookmarkStart w:id="840" w:name="_Toc23520615"/>
      <w:bookmarkStart w:id="841" w:name="_Toc23520489"/>
      <w:bookmarkStart w:id="842" w:name="_Toc23511009"/>
      <w:bookmarkStart w:id="843" w:name="_Toc23510894"/>
      <w:bookmarkStart w:id="844" w:name="_Toc23510306"/>
      <w:bookmarkStart w:id="845" w:name="_Toc23510192"/>
      <w:bookmarkStart w:id="846" w:name="_Toc22325194"/>
      <w:bookmarkStart w:id="847" w:name="_Toc22325084"/>
      <w:bookmarkStart w:id="848" w:name="_Toc22324974"/>
      <w:bookmarkStart w:id="849" w:name="_Toc22324864"/>
      <w:bookmarkStart w:id="850" w:name="_Toc22324754"/>
      <w:bookmarkStart w:id="851" w:name="_Toc22324644"/>
      <w:bookmarkStart w:id="852" w:name="_Toc22324534"/>
      <w:bookmarkStart w:id="853" w:name="_Toc22324424"/>
      <w:bookmarkStart w:id="854" w:name="_Toc22324198"/>
      <w:bookmarkStart w:id="855" w:name="_Toc22324088"/>
      <w:bookmarkStart w:id="856" w:name="_Toc22323980"/>
      <w:bookmarkStart w:id="857" w:name="_Toc22323717"/>
      <w:bookmarkStart w:id="858" w:name="_Toc22239335"/>
      <w:bookmarkStart w:id="859" w:name="_Toc77435175"/>
      <w:bookmarkStart w:id="860" w:name="_Toc77420082"/>
      <w:bookmarkStart w:id="861" w:name="_Toc77419971"/>
      <w:bookmarkStart w:id="862" w:name="_Toc77419860"/>
      <w:bookmarkStart w:id="863" w:name="_Toc77088912"/>
      <w:bookmarkStart w:id="864" w:name="_Toc24974002"/>
      <w:bookmarkStart w:id="865" w:name="_Toc24808900"/>
      <w:bookmarkStart w:id="866" w:name="_Toc24490932"/>
      <w:bookmarkStart w:id="867" w:name="_Toc24490122"/>
      <w:bookmarkStart w:id="868" w:name="_Toc23520740"/>
      <w:bookmarkStart w:id="869" w:name="_Toc23520614"/>
      <w:bookmarkStart w:id="870" w:name="_Toc23520488"/>
      <w:bookmarkStart w:id="871" w:name="_Toc23511008"/>
      <w:bookmarkStart w:id="872" w:name="_Toc23510893"/>
      <w:bookmarkStart w:id="873" w:name="_Toc23510305"/>
      <w:bookmarkStart w:id="874" w:name="_Toc23510191"/>
      <w:bookmarkStart w:id="875" w:name="_Toc22325193"/>
      <w:bookmarkStart w:id="876" w:name="_Toc22325083"/>
      <w:bookmarkStart w:id="877" w:name="_Toc22324973"/>
      <w:bookmarkStart w:id="878" w:name="_Toc22324863"/>
      <w:bookmarkStart w:id="879" w:name="_Toc22324753"/>
      <w:bookmarkStart w:id="880" w:name="_Toc22324643"/>
      <w:bookmarkStart w:id="881" w:name="_Toc22324533"/>
      <w:bookmarkStart w:id="882" w:name="_Toc22324423"/>
      <w:bookmarkStart w:id="883" w:name="_Toc22324197"/>
      <w:bookmarkStart w:id="884" w:name="_Toc22324087"/>
      <w:bookmarkStart w:id="885" w:name="_Toc22323979"/>
      <w:bookmarkStart w:id="886" w:name="_Toc22323716"/>
      <w:bookmarkStart w:id="887" w:name="_Toc22239334"/>
      <w:bookmarkStart w:id="888" w:name="_Toc77435174"/>
      <w:bookmarkStart w:id="889" w:name="_Toc77420081"/>
      <w:bookmarkStart w:id="890" w:name="_Toc77419970"/>
      <w:bookmarkStart w:id="891" w:name="_Toc77419859"/>
      <w:bookmarkStart w:id="892" w:name="_Toc77088911"/>
      <w:bookmarkStart w:id="893" w:name="_Toc24974001"/>
      <w:bookmarkStart w:id="894" w:name="_Toc24808899"/>
      <w:bookmarkStart w:id="895" w:name="_Toc24490931"/>
      <w:bookmarkStart w:id="896" w:name="_Toc24490121"/>
      <w:bookmarkStart w:id="897" w:name="_Toc23520739"/>
      <w:bookmarkStart w:id="898" w:name="_Toc23520613"/>
      <w:bookmarkStart w:id="899" w:name="_Toc23520487"/>
      <w:bookmarkStart w:id="900" w:name="_Toc23511007"/>
      <w:bookmarkStart w:id="901" w:name="_Toc23510892"/>
      <w:bookmarkStart w:id="902" w:name="_Toc23510304"/>
      <w:bookmarkStart w:id="903" w:name="_Toc23510190"/>
      <w:bookmarkStart w:id="904" w:name="_Toc22325192"/>
      <w:bookmarkStart w:id="905" w:name="_Toc22325082"/>
      <w:bookmarkStart w:id="906" w:name="_Toc22324972"/>
      <w:bookmarkStart w:id="907" w:name="_Toc22324862"/>
      <w:bookmarkStart w:id="908" w:name="_Toc22324752"/>
      <w:bookmarkStart w:id="909" w:name="_Toc22324642"/>
      <w:bookmarkStart w:id="910" w:name="_Toc22324532"/>
      <w:bookmarkStart w:id="911" w:name="_Toc22324422"/>
      <w:bookmarkStart w:id="912" w:name="_Toc22324196"/>
      <w:bookmarkStart w:id="913" w:name="_Toc22324086"/>
      <w:bookmarkStart w:id="914" w:name="_Toc22323978"/>
      <w:bookmarkStart w:id="915" w:name="_Toc22323715"/>
      <w:bookmarkStart w:id="916" w:name="_Toc22239333"/>
      <w:bookmarkStart w:id="917" w:name="_Toc77435173"/>
      <w:bookmarkStart w:id="918" w:name="_Toc77420080"/>
      <w:bookmarkStart w:id="919" w:name="_Toc77419969"/>
      <w:bookmarkStart w:id="920" w:name="_Toc77419858"/>
      <w:bookmarkStart w:id="921" w:name="_Toc77088910"/>
      <w:bookmarkStart w:id="922" w:name="_Toc24974000"/>
      <w:bookmarkStart w:id="923" w:name="_Toc24808898"/>
      <w:bookmarkStart w:id="924" w:name="_Toc24490930"/>
      <w:bookmarkStart w:id="925" w:name="_Toc24490120"/>
      <w:bookmarkStart w:id="926" w:name="_Toc23520738"/>
      <w:bookmarkStart w:id="927" w:name="_Toc23520612"/>
      <w:bookmarkStart w:id="928" w:name="_Toc23520486"/>
      <w:bookmarkStart w:id="929" w:name="_Toc23511006"/>
      <w:bookmarkStart w:id="930" w:name="_Toc23510891"/>
      <w:bookmarkStart w:id="931" w:name="_Toc23510303"/>
      <w:bookmarkStart w:id="932" w:name="_Toc23510189"/>
      <w:bookmarkStart w:id="933" w:name="_Toc22325191"/>
      <w:bookmarkStart w:id="934" w:name="_Toc22325081"/>
      <w:bookmarkStart w:id="935" w:name="_Toc22324971"/>
      <w:bookmarkStart w:id="936" w:name="_Toc22324861"/>
      <w:bookmarkStart w:id="937" w:name="_Toc22324751"/>
      <w:bookmarkStart w:id="938" w:name="_Toc22324641"/>
      <w:bookmarkStart w:id="939" w:name="_Toc22324531"/>
      <w:bookmarkStart w:id="940" w:name="_Toc22324421"/>
      <w:bookmarkStart w:id="941" w:name="_Toc22324195"/>
      <w:bookmarkStart w:id="942" w:name="_Toc22324085"/>
      <w:bookmarkStart w:id="943" w:name="_Toc22323977"/>
      <w:bookmarkStart w:id="944" w:name="_Toc22323714"/>
      <w:bookmarkStart w:id="945" w:name="_Toc22239332"/>
      <w:bookmarkStart w:id="946" w:name="_Toc23510188"/>
      <w:bookmarkStart w:id="947" w:name="_Toc22325190"/>
      <w:bookmarkStart w:id="948" w:name="_Toc22324970"/>
      <w:bookmarkStart w:id="949" w:name="_Toc22323713"/>
      <w:bookmarkStart w:id="950" w:name="_Toc77435172"/>
      <w:bookmarkStart w:id="951" w:name="_Toc77420079"/>
      <w:bookmarkStart w:id="952" w:name="_Toc77419968"/>
      <w:bookmarkStart w:id="953" w:name="_Toc77419857"/>
      <w:bookmarkStart w:id="954" w:name="_Toc77088909"/>
      <w:bookmarkStart w:id="955" w:name="_Toc24973999"/>
      <w:bookmarkStart w:id="956" w:name="_Toc24808897"/>
      <w:bookmarkStart w:id="957" w:name="_Toc24490929"/>
      <w:bookmarkStart w:id="958" w:name="_Toc24490119"/>
      <w:bookmarkStart w:id="959" w:name="_Toc23520737"/>
      <w:bookmarkStart w:id="960" w:name="_Toc23520611"/>
      <w:bookmarkStart w:id="961" w:name="_Toc2352048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10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10584925"/>
      <w:bookmarkStart w:id="964" w:name="_Toc86328322"/>
      <w:bookmarkStart w:id="965" w:name="_Toc1390500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110584926"/>
      <w:bookmarkStart w:id="967" w:name="_Toc86328323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  <w:r>
        <w:rPr>
          <w:iCs/>
        </w:rPr>
        <w:tab/>
        <w:tab/>
      </w:r>
    </w:p>
    <w:p>
      <w:pPr>
        <w:pStyle w:val="NoSpacing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[1] REGS-00-R0-Build Plan</w:t>
      </w:r>
    </w:p>
    <w:p>
      <w:pPr>
        <w:pStyle w:val="Normal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[2] REGS-01-R0-GOES ICD</w:t>
      </w:r>
    </w:p>
    <w:p>
      <w:pPr>
        <w:pStyle w:val="Normal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1349673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R</w:t>
        </w:r>
      </w:sdtContent>
    </w:sdt>
    <w:r>
      <w:rPr/>
      <w:t>EGS-00-R0-Shirish’s Master Plan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1741</TotalTime>
  <Application>LibreOffice/7.4.0.3$Linux_X86_64 LibreOffice_project/40$Build-3</Application>
  <AppVersion>15.0000</AppVersion>
  <Pages>6</Pages>
  <Words>291</Words>
  <Characters>1711</Characters>
  <CharactersWithSpaces>1933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2022-09-15T13:24:23Z</dcterms:modified>
  <cp:revision>449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