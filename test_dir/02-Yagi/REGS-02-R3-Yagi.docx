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01113110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110584918"/>
      <w:bookmarkStart w:id="1" w:name="_Toc86328277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86328278"/>
      <w:bookmarkStart w:id="3" w:name="_Toc110584919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86328279"/>
      <w:bookmarkStart w:id="5" w:name="_Toc110584920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86328280"/>
      <w:bookmarkStart w:id="7" w:name="_Toc110584921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110584922"/>
      <w:bookmarkStart w:id="9" w:name="_Toc86328281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22239353"/>
      <w:bookmarkStart w:id="11" w:name="_Toc110584923"/>
      <w:bookmarkStart w:id="12" w:name="_Toc22323998"/>
      <w:bookmarkStart w:id="13" w:name="_Toc22324106"/>
      <w:bookmarkStart w:id="14" w:name="_Toc22324216"/>
      <w:bookmarkStart w:id="15" w:name="_Toc22324442"/>
      <w:bookmarkStart w:id="16" w:name="_Toc22324552"/>
      <w:bookmarkStart w:id="17" w:name="_Toc22324662"/>
      <w:bookmarkStart w:id="18" w:name="_Toc22324772"/>
      <w:bookmarkStart w:id="19" w:name="_Toc22324882"/>
      <w:bookmarkStart w:id="20" w:name="_Toc22324992"/>
      <w:bookmarkStart w:id="21" w:name="_Toc22325102"/>
      <w:bookmarkStart w:id="22" w:name="_Toc22325212"/>
      <w:bookmarkStart w:id="23" w:name="_Toc23510324"/>
      <w:bookmarkStart w:id="24" w:name="_Toc22239354"/>
      <w:bookmarkStart w:id="25" w:name="_Toc23510323"/>
      <w:bookmarkStart w:id="26" w:name="_Toc23510912"/>
      <w:bookmarkStart w:id="27" w:name="_Toc23511027"/>
      <w:bookmarkStart w:id="28" w:name="_Toc23520507"/>
      <w:bookmarkStart w:id="29" w:name="_Toc23520633"/>
      <w:bookmarkStart w:id="30" w:name="_Toc23520759"/>
      <w:bookmarkStart w:id="31" w:name="_Toc24490141"/>
      <w:bookmarkStart w:id="32" w:name="_Toc24490951"/>
      <w:bookmarkStart w:id="33" w:name="_Toc24808919"/>
      <w:bookmarkStart w:id="34" w:name="_Toc24974021"/>
      <w:bookmarkStart w:id="35" w:name="_Toc77088931"/>
      <w:bookmarkStart w:id="36" w:name="_Toc77419879"/>
      <w:bookmarkStart w:id="37" w:name="_Toc77419990"/>
      <w:bookmarkStart w:id="38" w:name="_Toc77420101"/>
      <w:bookmarkStart w:id="39" w:name="_Toc77435192"/>
      <w:bookmarkStart w:id="40" w:name="_Toc22323735"/>
      <w:bookmarkStart w:id="41" w:name="_Toc22239356"/>
      <w:bookmarkStart w:id="42" w:name="_Toc22323734"/>
      <w:bookmarkStart w:id="43" w:name="_Toc22323997"/>
      <w:bookmarkStart w:id="44" w:name="_Toc22324105"/>
      <w:bookmarkStart w:id="45" w:name="_Toc22324215"/>
      <w:bookmarkStart w:id="46" w:name="_Toc22324441"/>
      <w:bookmarkStart w:id="47" w:name="_Toc22324551"/>
      <w:bookmarkStart w:id="48" w:name="_Toc22324661"/>
      <w:bookmarkStart w:id="49" w:name="_Toc22324771"/>
      <w:bookmarkStart w:id="50" w:name="_Toc22324881"/>
      <w:bookmarkStart w:id="51" w:name="_Toc22324991"/>
      <w:bookmarkStart w:id="52" w:name="_Toc22325101"/>
      <w:bookmarkStart w:id="53" w:name="_Toc22325211"/>
      <w:bookmarkStart w:id="54" w:name="_Toc23510209"/>
      <w:bookmarkStart w:id="55" w:name="_Toc23510210"/>
      <w:bookmarkStart w:id="56" w:name="_Toc23510911"/>
      <w:bookmarkStart w:id="57" w:name="_Toc23511026"/>
      <w:bookmarkStart w:id="58" w:name="_Toc23520506"/>
      <w:bookmarkStart w:id="59" w:name="_Toc23520632"/>
      <w:bookmarkStart w:id="60" w:name="_Toc23520758"/>
      <w:bookmarkStart w:id="61" w:name="_Toc24490140"/>
      <w:bookmarkStart w:id="62" w:name="_Toc24490950"/>
      <w:bookmarkStart w:id="63" w:name="_Toc24808918"/>
      <w:bookmarkStart w:id="64" w:name="_Toc24974020"/>
      <w:bookmarkStart w:id="65" w:name="_Toc77088930"/>
      <w:bookmarkStart w:id="66" w:name="_Toc77419878"/>
      <w:bookmarkStart w:id="67" w:name="_Toc77419989"/>
      <w:bookmarkStart w:id="68" w:name="_Toc77420100"/>
      <w:bookmarkStart w:id="69" w:name="_Toc77435193"/>
      <w:bookmarkStart w:id="70" w:name="_Toc23510914"/>
      <w:bookmarkStart w:id="71" w:name="_Toc22239352"/>
      <w:bookmarkStart w:id="72" w:name="_Toc22324000"/>
      <w:bookmarkStart w:id="73" w:name="_Toc22324108"/>
      <w:bookmarkStart w:id="74" w:name="_Toc22324218"/>
      <w:bookmarkStart w:id="75" w:name="_Toc22324444"/>
      <w:bookmarkStart w:id="76" w:name="_Toc22324554"/>
      <w:bookmarkStart w:id="77" w:name="_Toc22324664"/>
      <w:bookmarkStart w:id="78" w:name="_Toc22324774"/>
      <w:bookmarkStart w:id="79" w:name="_Toc22324884"/>
      <w:bookmarkStart w:id="80" w:name="_Toc22324994"/>
      <w:bookmarkStart w:id="81" w:name="_Toc22325104"/>
      <w:bookmarkStart w:id="82" w:name="_Toc22325214"/>
      <w:bookmarkStart w:id="83" w:name="_Toc23510212"/>
      <w:bookmarkStart w:id="84" w:name="_Toc23510326"/>
      <w:bookmarkStart w:id="85" w:name="_Toc77435195"/>
      <w:bookmarkStart w:id="86" w:name="_Toc23520638"/>
      <w:bookmarkStart w:id="87" w:name="_Toc23520509"/>
      <w:bookmarkStart w:id="88" w:name="_Toc23520635"/>
      <w:bookmarkStart w:id="89" w:name="_Toc23520761"/>
      <w:bookmarkStart w:id="90" w:name="_Toc24490143"/>
      <w:bookmarkStart w:id="91" w:name="_Toc24490953"/>
      <w:bookmarkStart w:id="92" w:name="_Toc24808921"/>
      <w:bookmarkStart w:id="93" w:name="_Toc24974023"/>
      <w:bookmarkStart w:id="94" w:name="_Toc77088933"/>
      <w:bookmarkStart w:id="95" w:name="_Toc77419881"/>
      <w:bookmarkStart w:id="96" w:name="_Toc77419992"/>
      <w:bookmarkStart w:id="97" w:name="_Toc77420103"/>
      <w:bookmarkStart w:id="98" w:name="_Toc77435196"/>
      <w:bookmarkStart w:id="99" w:name="_Toc77088925"/>
      <w:bookmarkStart w:id="100" w:name="_Toc22324001"/>
      <w:bookmarkStart w:id="101" w:name="_Toc23511029"/>
      <w:bookmarkStart w:id="102" w:name="_Toc22323736"/>
      <w:bookmarkStart w:id="103" w:name="_Toc22323999"/>
      <w:bookmarkStart w:id="104" w:name="_Toc22324107"/>
      <w:bookmarkStart w:id="105" w:name="_Toc22324217"/>
      <w:bookmarkStart w:id="106" w:name="_Toc22324443"/>
      <w:bookmarkStart w:id="107" w:name="_Toc22324553"/>
      <w:bookmarkStart w:id="108" w:name="_Toc22324663"/>
      <w:bookmarkStart w:id="109" w:name="_Toc22324773"/>
      <w:bookmarkStart w:id="110" w:name="_Toc22324883"/>
      <w:bookmarkStart w:id="111" w:name="_Toc22324993"/>
      <w:bookmarkStart w:id="112" w:name="_Toc22325103"/>
      <w:bookmarkStart w:id="113" w:name="_Toc22325213"/>
      <w:bookmarkStart w:id="114" w:name="_Toc23510211"/>
      <w:bookmarkStart w:id="115" w:name="_Toc23510325"/>
      <w:bookmarkStart w:id="116" w:name="_Toc22323737"/>
      <w:bookmarkStart w:id="117" w:name="_Toc23511028"/>
      <w:bookmarkStart w:id="118" w:name="_Toc23520508"/>
      <w:bookmarkStart w:id="119" w:name="_Toc23520634"/>
      <w:bookmarkStart w:id="120" w:name="_Toc23520760"/>
      <w:bookmarkStart w:id="121" w:name="_Toc24490142"/>
      <w:bookmarkStart w:id="122" w:name="_Toc24490952"/>
      <w:bookmarkStart w:id="123" w:name="_Toc24808920"/>
      <w:bookmarkStart w:id="124" w:name="_Toc24974022"/>
      <w:bookmarkStart w:id="125" w:name="_Toc77088932"/>
      <w:bookmarkStart w:id="126" w:name="_Toc77419880"/>
      <w:bookmarkStart w:id="127" w:name="_Toc77419991"/>
      <w:bookmarkStart w:id="128" w:name="_Toc77420102"/>
      <w:bookmarkStart w:id="129" w:name="_Toc22325097"/>
      <w:bookmarkStart w:id="130" w:name="_Toc23510913"/>
      <w:bookmarkStart w:id="131" w:name="_Toc77420096"/>
      <w:bookmarkStart w:id="132" w:name="_Toc77435189"/>
      <w:bookmarkStart w:id="133" w:name="_Toc22239349"/>
      <w:bookmarkStart w:id="134" w:name="_Toc22323731"/>
      <w:bookmarkStart w:id="135" w:name="_Toc22323994"/>
      <w:bookmarkStart w:id="136" w:name="_Toc22324102"/>
      <w:bookmarkStart w:id="137" w:name="_Toc22324212"/>
      <w:bookmarkStart w:id="138" w:name="_Toc22324438"/>
      <w:bookmarkStart w:id="139" w:name="_Toc22324548"/>
      <w:bookmarkStart w:id="140" w:name="_Toc22324658"/>
      <w:bookmarkStart w:id="141" w:name="_Toc22324768"/>
      <w:bookmarkStart w:id="142" w:name="_Toc22324878"/>
      <w:bookmarkStart w:id="143" w:name="_Toc22324988"/>
      <w:bookmarkStart w:id="144" w:name="_Toc22323738"/>
      <w:bookmarkStart w:id="145" w:name="_Toc22325208"/>
      <w:bookmarkStart w:id="146" w:name="_Toc23510206"/>
      <w:bookmarkStart w:id="147" w:name="_Toc23510320"/>
      <w:bookmarkStart w:id="148" w:name="_Toc23510908"/>
      <w:bookmarkStart w:id="149" w:name="_Toc23511023"/>
      <w:bookmarkStart w:id="150" w:name="_Toc23520503"/>
      <w:bookmarkStart w:id="151" w:name="_Toc23520629"/>
      <w:bookmarkStart w:id="152" w:name="_Toc23520755"/>
      <w:bookmarkStart w:id="153" w:name="_Toc24490137"/>
      <w:bookmarkStart w:id="154" w:name="_Toc24490947"/>
      <w:bookmarkStart w:id="155" w:name="_Toc24808915"/>
      <w:bookmarkStart w:id="156" w:name="_Toc24974017"/>
      <w:bookmarkStart w:id="157" w:name="_Toc77088927"/>
      <w:bookmarkStart w:id="158" w:name="_Toc77419875"/>
      <w:bookmarkStart w:id="159" w:name="_Toc22325098"/>
      <w:bookmarkStart w:id="160" w:name="_Toc77419984"/>
      <w:bookmarkStart w:id="161" w:name="_Toc77420095"/>
      <w:bookmarkStart w:id="162" w:name="_Toc77435188"/>
      <w:bookmarkStart w:id="163" w:name="_Toc22239348"/>
      <w:bookmarkStart w:id="164" w:name="_Toc22323730"/>
      <w:bookmarkStart w:id="165" w:name="_Toc22323993"/>
      <w:bookmarkStart w:id="166" w:name="_Toc22324101"/>
      <w:bookmarkStart w:id="167" w:name="_Toc22324211"/>
      <w:bookmarkStart w:id="168" w:name="_Toc22324437"/>
      <w:bookmarkStart w:id="169" w:name="_Toc22324547"/>
      <w:bookmarkStart w:id="170" w:name="_Toc22324657"/>
      <w:bookmarkStart w:id="171" w:name="_Toc22324767"/>
      <w:bookmarkStart w:id="172" w:name="_Toc22324877"/>
      <w:bookmarkStart w:id="173" w:name="_Toc22324987"/>
      <w:bookmarkStart w:id="174" w:name="_Toc22325099"/>
      <w:bookmarkStart w:id="175" w:name="_Toc22325207"/>
      <w:bookmarkStart w:id="176" w:name="_Toc23510205"/>
      <w:bookmarkStart w:id="177" w:name="_Toc23510319"/>
      <w:bookmarkStart w:id="178" w:name="_Toc23510907"/>
      <w:bookmarkStart w:id="179" w:name="_Toc23511022"/>
      <w:bookmarkStart w:id="180" w:name="_Toc23520502"/>
      <w:bookmarkStart w:id="181" w:name="_Toc23520628"/>
      <w:bookmarkStart w:id="182" w:name="_Toc23520754"/>
      <w:bookmarkStart w:id="183" w:name="_Toc24490136"/>
      <w:bookmarkStart w:id="184" w:name="_Toc24490946"/>
      <w:bookmarkStart w:id="185" w:name="_Toc24808914"/>
      <w:bookmarkStart w:id="186" w:name="_Toc24974016"/>
      <w:bookmarkStart w:id="187" w:name="_Toc77088926"/>
      <w:bookmarkStart w:id="188" w:name="_Toc77419874"/>
      <w:bookmarkStart w:id="189" w:name="_Toc22325210"/>
      <w:bookmarkStart w:id="190" w:name="_Toc77419986"/>
      <w:bookmarkStart w:id="191" w:name="_Toc77435191"/>
      <w:bookmarkStart w:id="192" w:name="_Toc22239351"/>
      <w:bookmarkStart w:id="193" w:name="_Toc22323733"/>
      <w:bookmarkStart w:id="194" w:name="_Toc22323996"/>
      <w:bookmarkStart w:id="195" w:name="_Toc22324104"/>
      <w:bookmarkStart w:id="196" w:name="_Toc22324214"/>
      <w:bookmarkStart w:id="197" w:name="_Toc22324440"/>
      <w:bookmarkStart w:id="198" w:name="_Toc22324550"/>
      <w:bookmarkStart w:id="199" w:name="_Toc22324660"/>
      <w:bookmarkStart w:id="200" w:name="_Toc22324770"/>
      <w:bookmarkStart w:id="201" w:name="_Toc22324880"/>
      <w:bookmarkStart w:id="202" w:name="_Toc22324990"/>
      <w:bookmarkStart w:id="203" w:name="_Toc22325100"/>
      <w:bookmarkStart w:id="204" w:name="_Toc77419876"/>
      <w:bookmarkStart w:id="205" w:name="_Toc22239355"/>
      <w:bookmarkStart w:id="206" w:name="_Toc23510322"/>
      <w:bookmarkStart w:id="207" w:name="_Toc23510910"/>
      <w:bookmarkStart w:id="208" w:name="_Toc23511025"/>
      <w:bookmarkStart w:id="209" w:name="_Toc23520505"/>
      <w:bookmarkStart w:id="210" w:name="_Toc23520631"/>
      <w:bookmarkStart w:id="211" w:name="_Toc23520757"/>
      <w:bookmarkStart w:id="212" w:name="_Toc24490139"/>
      <w:bookmarkStart w:id="213" w:name="_Toc24490949"/>
      <w:bookmarkStart w:id="214" w:name="_Toc24808917"/>
      <w:bookmarkStart w:id="215" w:name="_Toc24974019"/>
      <w:bookmarkStart w:id="216" w:name="_Toc77088929"/>
      <w:bookmarkStart w:id="217" w:name="_Toc77419877"/>
      <w:bookmarkStart w:id="218" w:name="_Toc77419988"/>
      <w:bookmarkStart w:id="219" w:name="_Toc77420099"/>
      <w:bookmarkStart w:id="220" w:name="_Toc23510208"/>
      <w:bookmarkStart w:id="221" w:name="_Toc77420097"/>
      <w:bookmarkStart w:id="222" w:name="_Toc77435190"/>
      <w:bookmarkStart w:id="223" w:name="_Toc22239350"/>
      <w:bookmarkStart w:id="224" w:name="_Toc22323732"/>
      <w:bookmarkStart w:id="225" w:name="_Toc22323995"/>
      <w:bookmarkStart w:id="226" w:name="_Toc22324103"/>
      <w:bookmarkStart w:id="227" w:name="_Toc22324213"/>
      <w:bookmarkStart w:id="228" w:name="_Toc22324439"/>
      <w:bookmarkStart w:id="229" w:name="_Toc22324549"/>
      <w:bookmarkStart w:id="230" w:name="_Toc22324659"/>
      <w:bookmarkStart w:id="231" w:name="_Toc22324769"/>
      <w:bookmarkStart w:id="232" w:name="_Toc22324879"/>
      <w:bookmarkStart w:id="233" w:name="_Toc22324989"/>
      <w:bookmarkStart w:id="234" w:name="_Toc77435194"/>
      <w:bookmarkStart w:id="235" w:name="_Toc77420098"/>
      <w:bookmarkStart w:id="236" w:name="_Toc23510207"/>
      <w:bookmarkStart w:id="237" w:name="_Toc23510321"/>
      <w:bookmarkStart w:id="238" w:name="_Toc23510909"/>
      <w:bookmarkStart w:id="239" w:name="_Toc23511024"/>
      <w:bookmarkStart w:id="240" w:name="_Toc23520504"/>
      <w:bookmarkStart w:id="241" w:name="_Toc23520630"/>
      <w:bookmarkStart w:id="242" w:name="_Toc23520756"/>
      <w:bookmarkStart w:id="243" w:name="_Toc24490138"/>
      <w:bookmarkStart w:id="244" w:name="_Toc24490948"/>
      <w:bookmarkStart w:id="245" w:name="_Toc24808916"/>
      <w:bookmarkStart w:id="246" w:name="_Toc24974018"/>
      <w:bookmarkStart w:id="247" w:name="_Toc77088928"/>
      <w:bookmarkStart w:id="248" w:name="_Toc24974038"/>
      <w:bookmarkStart w:id="249" w:name="_Toc77419987"/>
      <w:bookmarkStart w:id="250" w:name="_Toc22324670"/>
      <w:bookmarkStart w:id="251" w:name="_Toc22324780"/>
      <w:bookmarkStart w:id="252" w:name="_Toc22324890"/>
      <w:bookmarkStart w:id="253" w:name="_Toc22325000"/>
      <w:bookmarkStart w:id="254" w:name="_Toc22325110"/>
      <w:bookmarkStart w:id="255" w:name="_Toc22325220"/>
      <w:bookmarkStart w:id="256" w:name="_Toc23510218"/>
      <w:bookmarkStart w:id="257" w:name="_Toc23510332"/>
      <w:bookmarkStart w:id="258" w:name="_Toc23510920"/>
      <w:bookmarkStart w:id="259" w:name="_Toc23511035"/>
      <w:bookmarkStart w:id="260" w:name="_Toc23520515"/>
      <w:bookmarkStart w:id="261" w:name="_Toc23520641"/>
      <w:bookmarkStart w:id="262" w:name="_Toc23520767"/>
      <w:bookmarkStart w:id="263" w:name="_Toc77419873"/>
      <w:bookmarkStart w:id="264" w:name="_Toc24490959"/>
      <w:bookmarkStart w:id="265" w:name="_Toc24808927"/>
      <w:bookmarkStart w:id="266" w:name="_Toc24974029"/>
      <w:bookmarkStart w:id="267" w:name="_Toc77088939"/>
      <w:bookmarkStart w:id="268" w:name="_Toc77419887"/>
      <w:bookmarkStart w:id="269" w:name="_Toc77419998"/>
      <w:bookmarkStart w:id="270" w:name="_Toc77420109"/>
      <w:bookmarkStart w:id="271" w:name="_Toc77435202"/>
      <w:bookmarkStart w:id="272" w:name="_Toc22239362"/>
      <w:bookmarkStart w:id="273" w:name="_Toc22323744"/>
      <w:bookmarkStart w:id="274" w:name="_Toc22324007"/>
      <w:bookmarkStart w:id="275" w:name="_Toc22324115"/>
      <w:bookmarkStart w:id="276" w:name="_Toc22324225"/>
      <w:bookmarkStart w:id="277" w:name="_Toc22324451"/>
      <w:bookmarkStart w:id="278" w:name="_Toc24490149"/>
      <w:bookmarkStart w:id="279" w:name="_Toc22324559"/>
      <w:bookmarkStart w:id="280" w:name="_Toc22324669"/>
      <w:bookmarkStart w:id="281" w:name="_Toc22324779"/>
      <w:bookmarkStart w:id="282" w:name="_Toc22324889"/>
      <w:bookmarkStart w:id="283" w:name="_Toc22324999"/>
      <w:bookmarkStart w:id="284" w:name="_Toc22325109"/>
      <w:bookmarkStart w:id="285" w:name="_Toc22325219"/>
      <w:bookmarkStart w:id="286" w:name="_Toc23510217"/>
      <w:bookmarkStart w:id="287" w:name="_Toc23510331"/>
      <w:bookmarkStart w:id="288" w:name="_Toc23510919"/>
      <w:bookmarkStart w:id="289" w:name="_Toc23511034"/>
      <w:bookmarkStart w:id="290" w:name="_Toc23520514"/>
      <w:bookmarkStart w:id="291" w:name="_Toc23520640"/>
      <w:bookmarkStart w:id="292" w:name="_Toc23520766"/>
      <w:bookmarkStart w:id="293" w:name="_Toc77088948"/>
      <w:bookmarkStart w:id="294" w:name="_Toc24490958"/>
      <w:bookmarkStart w:id="295" w:name="_Toc24808926"/>
      <w:bookmarkStart w:id="296" w:name="_Toc24974028"/>
      <w:bookmarkStart w:id="297" w:name="_Toc77088938"/>
      <w:bookmarkStart w:id="298" w:name="_Toc77419886"/>
      <w:bookmarkStart w:id="299" w:name="_Toc77419997"/>
      <w:bookmarkStart w:id="300" w:name="_Toc77420108"/>
      <w:bookmarkStart w:id="301" w:name="_Toc77435201"/>
      <w:bookmarkStart w:id="302" w:name="_Toc22239361"/>
      <w:bookmarkStart w:id="303" w:name="_Toc22323743"/>
      <w:bookmarkStart w:id="304" w:name="_Toc22324006"/>
      <w:bookmarkStart w:id="305" w:name="_Toc22324114"/>
      <w:bookmarkStart w:id="306" w:name="_Toc22324224"/>
      <w:bookmarkStart w:id="307" w:name="_Toc22324450"/>
      <w:bookmarkStart w:id="308" w:name="_Toc77420009"/>
      <w:bookmarkStart w:id="309" w:name="_Toc77435215"/>
      <w:bookmarkStart w:id="310" w:name="_Toc24490148"/>
      <w:bookmarkStart w:id="311" w:name="_Toc77420007"/>
      <w:bookmarkStart w:id="312" w:name="_Toc77420118"/>
      <w:bookmarkStart w:id="313" w:name="_Toc77435211"/>
      <w:bookmarkStart w:id="314" w:name="_Toc23520526"/>
      <w:bookmarkStart w:id="315" w:name="_Toc23520652"/>
      <w:bookmarkStart w:id="316" w:name="_Toc23520778"/>
      <w:bookmarkStart w:id="317" w:name="_Toc24490160"/>
      <w:bookmarkStart w:id="318" w:name="_Toc24490970"/>
      <w:bookmarkStart w:id="319" w:name="_Toc24808938"/>
      <w:bookmarkStart w:id="320" w:name="_Toc24974040"/>
      <w:bookmarkStart w:id="321" w:name="_Toc77088950"/>
      <w:bookmarkStart w:id="322" w:name="_Toc77419898"/>
      <w:bookmarkStart w:id="323" w:name="_Toc24490960"/>
      <w:bookmarkStart w:id="324" w:name="_Toc77435213"/>
      <w:bookmarkStart w:id="325" w:name="_Toc77420120"/>
      <w:bookmarkStart w:id="326" w:name="_Toc77420122"/>
      <w:bookmarkStart w:id="327" w:name="_Toc77420011"/>
      <w:bookmarkStart w:id="328" w:name="_Toc77419900"/>
      <w:bookmarkStart w:id="329" w:name="_Toc77088952"/>
      <w:bookmarkStart w:id="330" w:name="_Toc24974042"/>
      <w:bookmarkStart w:id="331" w:name="_Toc24808940"/>
      <w:bookmarkStart w:id="332" w:name="_Toc24490972"/>
      <w:bookmarkStart w:id="333" w:name="_Toc24490162"/>
      <w:bookmarkStart w:id="334" w:name="_Toc23520780"/>
      <w:bookmarkStart w:id="335" w:name="_Toc23520654"/>
      <w:bookmarkStart w:id="336" w:name="_Toc23520528"/>
      <w:bookmarkStart w:id="337" w:name="_Toc22324561"/>
      <w:bookmarkStart w:id="338" w:name="_Toc77419896"/>
      <w:bookmarkStart w:id="339" w:name="_Toc22324671"/>
      <w:bookmarkStart w:id="340" w:name="_Toc22324781"/>
      <w:bookmarkStart w:id="341" w:name="_Toc22324891"/>
      <w:bookmarkStart w:id="342" w:name="_Toc22325001"/>
      <w:bookmarkStart w:id="343" w:name="_Toc22325111"/>
      <w:bookmarkStart w:id="344" w:name="_Toc22325221"/>
      <w:bookmarkStart w:id="345" w:name="_Toc23510219"/>
      <w:bookmarkStart w:id="346" w:name="_Toc23510333"/>
      <w:bookmarkStart w:id="347" w:name="_Toc23510921"/>
      <w:bookmarkStart w:id="348" w:name="_Toc23511036"/>
      <w:bookmarkStart w:id="349" w:name="_Toc23520516"/>
      <w:bookmarkStart w:id="350" w:name="_Toc23520642"/>
      <w:bookmarkStart w:id="351" w:name="_Toc23520768"/>
      <w:bookmarkStart w:id="352" w:name="_Toc24490150"/>
      <w:bookmarkStart w:id="353" w:name="_Toc22324560"/>
      <w:bookmarkStart w:id="354" w:name="_Toc24808928"/>
      <w:bookmarkStart w:id="355" w:name="_Toc24974030"/>
      <w:bookmarkStart w:id="356" w:name="_Toc77088940"/>
      <w:bookmarkStart w:id="357" w:name="_Toc77419888"/>
      <w:bookmarkStart w:id="358" w:name="_Toc77419999"/>
      <w:bookmarkStart w:id="359" w:name="_Toc77420110"/>
      <w:bookmarkStart w:id="360" w:name="_Toc77435203"/>
      <w:bookmarkStart w:id="361" w:name="_Toc23520524"/>
      <w:bookmarkStart w:id="362" w:name="_Toc23520650"/>
      <w:bookmarkStart w:id="363" w:name="_Toc23520776"/>
      <w:bookmarkStart w:id="364" w:name="_Toc24490158"/>
      <w:bookmarkStart w:id="365" w:name="_Toc24490968"/>
      <w:bookmarkStart w:id="366" w:name="_Toc24808936"/>
      <w:bookmarkStart w:id="367" w:name="_Toc22324448"/>
      <w:bookmarkStart w:id="368" w:name="_Toc22324220"/>
      <w:bookmarkStart w:id="369" w:name="_Toc22324446"/>
      <w:bookmarkStart w:id="370" w:name="_Toc22324556"/>
      <w:bookmarkStart w:id="371" w:name="_Toc22324666"/>
      <w:bookmarkStart w:id="372" w:name="_Toc22324776"/>
      <w:bookmarkStart w:id="373" w:name="_Toc22324886"/>
      <w:bookmarkStart w:id="374" w:name="_Toc22324996"/>
      <w:bookmarkStart w:id="375" w:name="_Toc22325106"/>
      <w:bookmarkStart w:id="376" w:name="_Toc22325216"/>
      <w:bookmarkStart w:id="377" w:name="_Toc23510214"/>
      <w:bookmarkStart w:id="378" w:name="_Toc23510328"/>
      <w:bookmarkStart w:id="379" w:name="_Toc23510916"/>
      <w:bookmarkStart w:id="380" w:name="_Toc23511031"/>
      <w:bookmarkStart w:id="381" w:name="_Toc22324449"/>
      <w:bookmarkStart w:id="382" w:name="_Toc23520637"/>
      <w:bookmarkStart w:id="383" w:name="_Toc23520763"/>
      <w:bookmarkStart w:id="384" w:name="_Toc24490145"/>
      <w:bookmarkStart w:id="385" w:name="_Toc24490955"/>
      <w:bookmarkStart w:id="386" w:name="_Toc24808923"/>
      <w:bookmarkStart w:id="387" w:name="_Toc24974025"/>
      <w:bookmarkStart w:id="388" w:name="_Toc77088935"/>
      <w:bookmarkStart w:id="389" w:name="_Toc77419883"/>
      <w:bookmarkStart w:id="390" w:name="_Toc77419994"/>
      <w:bookmarkStart w:id="391" w:name="_Toc77420105"/>
      <w:bookmarkStart w:id="392" w:name="_Toc77435198"/>
      <w:bookmarkStart w:id="393" w:name="_Toc22239358"/>
      <w:bookmarkStart w:id="394" w:name="_Toc22323740"/>
      <w:bookmarkStart w:id="395" w:name="_Toc22324003"/>
      <w:bookmarkStart w:id="396" w:name="_Toc23520511"/>
      <w:bookmarkStart w:id="397" w:name="_Toc22324109"/>
      <w:bookmarkStart w:id="398" w:name="_Toc22324219"/>
      <w:bookmarkStart w:id="399" w:name="_Toc22324445"/>
      <w:bookmarkStart w:id="400" w:name="_Toc22324555"/>
      <w:bookmarkStart w:id="401" w:name="_Toc22324665"/>
      <w:bookmarkStart w:id="402" w:name="_Toc22324775"/>
      <w:bookmarkStart w:id="403" w:name="_Toc22324885"/>
      <w:bookmarkStart w:id="404" w:name="_Toc22324995"/>
      <w:bookmarkStart w:id="405" w:name="_Toc22325105"/>
      <w:bookmarkStart w:id="406" w:name="_Toc22325215"/>
      <w:bookmarkStart w:id="407" w:name="_Toc23510213"/>
      <w:bookmarkStart w:id="408" w:name="_Toc23510327"/>
      <w:bookmarkStart w:id="409" w:name="_Toc23510915"/>
      <w:bookmarkStart w:id="410" w:name="_Toc23511030"/>
      <w:bookmarkStart w:id="411" w:name="_Toc22324110"/>
      <w:bookmarkStart w:id="412" w:name="_Toc22324222"/>
      <w:bookmarkStart w:id="413" w:name="_Toc23520762"/>
      <w:bookmarkStart w:id="414" w:name="_Toc24490144"/>
      <w:bookmarkStart w:id="415" w:name="_Toc24490954"/>
      <w:bookmarkStart w:id="416" w:name="_Toc24808922"/>
      <w:bookmarkStart w:id="417" w:name="_Toc24974024"/>
      <w:bookmarkStart w:id="418" w:name="_Toc77088934"/>
      <w:bookmarkStart w:id="419" w:name="_Toc77419882"/>
      <w:bookmarkStart w:id="420" w:name="_Toc77419993"/>
      <w:bookmarkStart w:id="421" w:name="_Toc77420104"/>
      <w:bookmarkStart w:id="422" w:name="_Toc77435197"/>
      <w:bookmarkStart w:id="423" w:name="_Toc22239357"/>
      <w:bookmarkStart w:id="424" w:name="_Toc22323739"/>
      <w:bookmarkStart w:id="425" w:name="_Toc22324002"/>
      <w:bookmarkStart w:id="426" w:name="_Toc23520510"/>
      <w:bookmarkStart w:id="427" w:name="_Toc22324111"/>
      <w:bookmarkStart w:id="428" w:name="_Toc24490147"/>
      <w:bookmarkStart w:id="429" w:name="_Toc22324558"/>
      <w:bookmarkStart w:id="430" w:name="_Toc22324668"/>
      <w:bookmarkStart w:id="431" w:name="_Toc22324778"/>
      <w:bookmarkStart w:id="432" w:name="_Toc22324888"/>
      <w:bookmarkStart w:id="433" w:name="_Toc22324998"/>
      <w:bookmarkStart w:id="434" w:name="_Toc22325108"/>
      <w:bookmarkStart w:id="435" w:name="_Toc22325218"/>
      <w:bookmarkStart w:id="436" w:name="_Toc23510216"/>
      <w:bookmarkStart w:id="437" w:name="_Toc23510330"/>
      <w:bookmarkStart w:id="438" w:name="_Toc23510918"/>
      <w:bookmarkStart w:id="439" w:name="_Toc23511033"/>
      <w:bookmarkStart w:id="440" w:name="_Toc23520513"/>
      <w:bookmarkStart w:id="441" w:name="_Toc23520639"/>
      <w:bookmarkStart w:id="442" w:name="_Toc23520490"/>
      <w:bookmarkStart w:id="443" w:name="_Toc22325209"/>
      <w:bookmarkStart w:id="444" w:name="_Toc24490957"/>
      <w:bookmarkStart w:id="445" w:name="_Toc24808925"/>
      <w:bookmarkStart w:id="446" w:name="_Toc24974027"/>
      <w:bookmarkStart w:id="447" w:name="_Toc77088937"/>
      <w:bookmarkStart w:id="448" w:name="_Toc77419885"/>
      <w:bookmarkStart w:id="449" w:name="_Toc77419996"/>
      <w:bookmarkStart w:id="450" w:name="_Toc77420107"/>
      <w:bookmarkStart w:id="451" w:name="_Toc77435200"/>
      <w:bookmarkStart w:id="452" w:name="_Toc22239360"/>
      <w:bookmarkStart w:id="453" w:name="_Toc22323742"/>
      <w:bookmarkStart w:id="454" w:name="_Toc22324005"/>
      <w:bookmarkStart w:id="455" w:name="_Toc22324113"/>
      <w:bookmarkStart w:id="456" w:name="_Toc22324223"/>
      <w:bookmarkStart w:id="457" w:name="_Toc23520765"/>
      <w:bookmarkStart w:id="458" w:name="_Toc22324221"/>
      <w:bookmarkStart w:id="459" w:name="_Toc22324447"/>
      <w:bookmarkStart w:id="460" w:name="_Toc22324557"/>
      <w:bookmarkStart w:id="461" w:name="_Toc22324667"/>
      <w:bookmarkStart w:id="462" w:name="_Toc22324777"/>
      <w:bookmarkStart w:id="463" w:name="_Toc22324887"/>
      <w:bookmarkStart w:id="464" w:name="_Toc22324997"/>
      <w:bookmarkStart w:id="465" w:name="_Toc22325107"/>
      <w:bookmarkStart w:id="466" w:name="_Toc22325217"/>
      <w:bookmarkStart w:id="467" w:name="_Toc23510215"/>
      <w:bookmarkStart w:id="468" w:name="_Toc23510329"/>
      <w:bookmarkStart w:id="469" w:name="_Toc23510917"/>
      <w:bookmarkStart w:id="470" w:name="_Toc23511032"/>
      <w:bookmarkStart w:id="471" w:name="_Toc23520512"/>
      <w:bookmarkStart w:id="472" w:name="_Toc23520636"/>
      <w:bookmarkStart w:id="473" w:name="_Toc23520764"/>
      <w:bookmarkStart w:id="474" w:name="_Toc24490146"/>
      <w:bookmarkStart w:id="475" w:name="_Toc24490956"/>
      <w:bookmarkStart w:id="476" w:name="_Toc24808924"/>
      <w:bookmarkStart w:id="477" w:name="_Toc24974026"/>
      <w:bookmarkStart w:id="478" w:name="_Toc77088936"/>
      <w:bookmarkStart w:id="479" w:name="_Toc77419884"/>
      <w:bookmarkStart w:id="480" w:name="_Toc77419995"/>
      <w:bookmarkStart w:id="481" w:name="_Toc77420106"/>
      <w:bookmarkStart w:id="482" w:name="_Toc77435199"/>
      <w:bookmarkStart w:id="483" w:name="_Toc22239359"/>
      <w:bookmarkStart w:id="484" w:name="_Toc22323741"/>
      <w:bookmarkStart w:id="485" w:name="_Toc22324004"/>
      <w:bookmarkStart w:id="486" w:name="_Toc22323982"/>
      <w:bookmarkStart w:id="487" w:name="_Toc22324090"/>
      <w:bookmarkStart w:id="488" w:name="_Toc22324112"/>
      <w:bookmarkStart w:id="489" w:name="_Toc23520742"/>
      <w:bookmarkStart w:id="490" w:name="_Toc24490124"/>
      <w:bookmarkStart w:id="491" w:name="_Toc24490934"/>
      <w:bookmarkStart w:id="492" w:name="_Toc24808902"/>
      <w:bookmarkStart w:id="493" w:name="_Toc24974004"/>
      <w:bookmarkStart w:id="494" w:name="_Toc77088914"/>
      <w:bookmarkStart w:id="495" w:name="_Toc77419862"/>
      <w:bookmarkStart w:id="496" w:name="_Toc77419973"/>
      <w:bookmarkStart w:id="497" w:name="_Toc77420084"/>
      <w:bookmarkStart w:id="498" w:name="_Toc77435177"/>
      <w:bookmarkStart w:id="499" w:name="_Toc22239337"/>
      <w:bookmarkStart w:id="500" w:name="_Toc23520619"/>
      <w:bookmarkStart w:id="501" w:name="_Toc23520618"/>
      <w:bookmarkStart w:id="502" w:name="_Toc23520744"/>
      <w:bookmarkStart w:id="503" w:name="_Toc22324200"/>
      <w:bookmarkStart w:id="504" w:name="_Toc22324426"/>
      <w:bookmarkStart w:id="505" w:name="_Toc22324536"/>
      <w:bookmarkStart w:id="506" w:name="_Toc22324646"/>
      <w:bookmarkStart w:id="507" w:name="_Toc22324756"/>
      <w:bookmarkStart w:id="508" w:name="_Toc22324866"/>
      <w:bookmarkStart w:id="509" w:name="_Toc22324976"/>
      <w:bookmarkStart w:id="510" w:name="_Toc22325086"/>
      <w:bookmarkStart w:id="511" w:name="_Toc22325196"/>
      <w:bookmarkStart w:id="512" w:name="_Toc23510194"/>
      <w:bookmarkStart w:id="513" w:name="_Toc23510308"/>
      <w:bookmarkStart w:id="514" w:name="_Toc23510896"/>
      <w:bookmarkStart w:id="515" w:name="_Toc22323719"/>
      <w:bookmarkStart w:id="516" w:name="_Toc22323981"/>
      <w:bookmarkStart w:id="517" w:name="_Toc22324089"/>
      <w:bookmarkStart w:id="518" w:name="_Toc23520615"/>
      <w:bookmarkStart w:id="519" w:name="_Toc23520741"/>
      <w:bookmarkStart w:id="520" w:name="_Toc24490123"/>
      <w:bookmarkStart w:id="521" w:name="_Toc24490933"/>
      <w:bookmarkStart w:id="522" w:name="_Toc24808901"/>
      <w:bookmarkStart w:id="523" w:name="_Toc24974003"/>
      <w:bookmarkStart w:id="524" w:name="_Toc77088913"/>
      <w:bookmarkStart w:id="525" w:name="_Toc77419861"/>
      <w:bookmarkStart w:id="526" w:name="_Toc77419972"/>
      <w:bookmarkStart w:id="527" w:name="_Toc77420083"/>
      <w:bookmarkStart w:id="528" w:name="_Toc77435176"/>
      <w:bookmarkStart w:id="529" w:name="_Toc22239336"/>
      <w:bookmarkStart w:id="530" w:name="_Toc23511010"/>
      <w:bookmarkStart w:id="531" w:name="_Toc23511009"/>
      <w:bookmarkStart w:id="532" w:name="_Toc23520489"/>
      <w:bookmarkStart w:id="533" w:name="_Toc22324199"/>
      <w:bookmarkStart w:id="534" w:name="_Toc22324425"/>
      <w:bookmarkStart w:id="535" w:name="_Toc22324535"/>
      <w:bookmarkStart w:id="536" w:name="_Toc22324645"/>
      <w:bookmarkStart w:id="537" w:name="_Toc22324755"/>
      <w:bookmarkStart w:id="538" w:name="_Toc22324865"/>
      <w:bookmarkStart w:id="539" w:name="_Toc22324975"/>
      <w:bookmarkStart w:id="540" w:name="_Toc22325085"/>
      <w:bookmarkStart w:id="541" w:name="_Toc22325195"/>
      <w:bookmarkStart w:id="542" w:name="_Toc23510193"/>
      <w:bookmarkStart w:id="543" w:name="_Toc23510307"/>
      <w:bookmarkStart w:id="544" w:name="_Toc23510895"/>
      <w:bookmarkStart w:id="545" w:name="_Toc22323718"/>
      <w:bookmarkStart w:id="546" w:name="_Toc23511011"/>
      <w:bookmarkStart w:id="547" w:name="_Toc22323983"/>
      <w:bookmarkStart w:id="548" w:name="_Toc22324428"/>
      <w:bookmarkStart w:id="549" w:name="_Toc24490126"/>
      <w:bookmarkStart w:id="550" w:name="_Toc24490936"/>
      <w:bookmarkStart w:id="551" w:name="_Toc24808904"/>
      <w:bookmarkStart w:id="552" w:name="_Toc24974006"/>
      <w:bookmarkStart w:id="553" w:name="_Toc77088916"/>
      <w:bookmarkStart w:id="554" w:name="_Toc77419864"/>
      <w:bookmarkStart w:id="555" w:name="_Toc77419975"/>
      <w:bookmarkStart w:id="556" w:name="_Toc77420086"/>
      <w:bookmarkStart w:id="557" w:name="_Toc77435179"/>
      <w:bookmarkStart w:id="558" w:name="_Toc22239339"/>
      <w:bookmarkStart w:id="559" w:name="_Toc22323721"/>
      <w:bookmarkStart w:id="560" w:name="_Toc22323984"/>
      <w:bookmarkStart w:id="561" w:name="_Toc23511012"/>
      <w:bookmarkStart w:id="562" w:name="_Toc22324202"/>
      <w:bookmarkStart w:id="563" w:name="_Toc23510303"/>
      <w:bookmarkStart w:id="564" w:name="_Toc22324538"/>
      <w:bookmarkStart w:id="565" w:name="_Toc22324648"/>
      <w:bookmarkStart w:id="566" w:name="_Toc22324758"/>
      <w:bookmarkStart w:id="567" w:name="_Toc22324868"/>
      <w:bookmarkStart w:id="568" w:name="_Toc22324978"/>
      <w:bookmarkStart w:id="569" w:name="_Toc22325088"/>
      <w:bookmarkStart w:id="570" w:name="_Toc22325198"/>
      <w:bookmarkStart w:id="571" w:name="_Toc23510196"/>
      <w:bookmarkStart w:id="572" w:name="_Toc23510310"/>
      <w:bookmarkStart w:id="573" w:name="_Toc23510898"/>
      <w:bookmarkStart w:id="574" w:name="_Toc23511013"/>
      <w:bookmarkStart w:id="575" w:name="_Toc23520493"/>
      <w:bookmarkStart w:id="576" w:name="_Toc23520492"/>
      <w:bookmarkStart w:id="577" w:name="_Toc22324091"/>
      <w:bookmarkStart w:id="578" w:name="_Toc23520617"/>
      <w:bookmarkStart w:id="579" w:name="_Toc23520743"/>
      <w:bookmarkStart w:id="580" w:name="_Toc24490125"/>
      <w:bookmarkStart w:id="581" w:name="_Toc24490935"/>
      <w:bookmarkStart w:id="582" w:name="_Toc24808903"/>
      <w:bookmarkStart w:id="583" w:name="_Toc24974005"/>
      <w:bookmarkStart w:id="584" w:name="_Toc77088915"/>
      <w:bookmarkStart w:id="585" w:name="_Toc77419863"/>
      <w:bookmarkStart w:id="586" w:name="_Toc77419974"/>
      <w:bookmarkStart w:id="587" w:name="_Toc77420085"/>
      <w:bookmarkStart w:id="588" w:name="_Toc77435178"/>
      <w:bookmarkStart w:id="589" w:name="_Toc22239338"/>
      <w:bookmarkStart w:id="590" w:name="_Toc22323720"/>
      <w:bookmarkStart w:id="591" w:name="_Toc22239335"/>
      <w:bookmarkStart w:id="592" w:name="_Toc23520491"/>
      <w:bookmarkStart w:id="593" w:name="_Toc22324201"/>
      <w:bookmarkStart w:id="594" w:name="_Toc22324427"/>
      <w:bookmarkStart w:id="595" w:name="_Toc22324537"/>
      <w:bookmarkStart w:id="596" w:name="_Toc22324647"/>
      <w:bookmarkStart w:id="597" w:name="_Toc22324757"/>
      <w:bookmarkStart w:id="598" w:name="_Toc22324867"/>
      <w:bookmarkStart w:id="599" w:name="_Toc22324977"/>
      <w:bookmarkStart w:id="600" w:name="_Toc22325087"/>
      <w:bookmarkStart w:id="601" w:name="_Toc22325197"/>
      <w:bookmarkStart w:id="602" w:name="_Toc23510195"/>
      <w:bookmarkStart w:id="603" w:name="_Toc23510309"/>
      <w:bookmarkStart w:id="604" w:name="_Toc23510897"/>
      <w:bookmarkStart w:id="605" w:name="_Toc77435173"/>
      <w:bookmarkStart w:id="606" w:name="_Toc22239333"/>
      <w:bookmarkStart w:id="607" w:name="_Toc77435174"/>
      <w:bookmarkStart w:id="608" w:name="_Toc23511006"/>
      <w:bookmarkStart w:id="609" w:name="_Toc23520486"/>
      <w:bookmarkStart w:id="610" w:name="_Toc23520612"/>
      <w:bookmarkStart w:id="611" w:name="_Toc23520738"/>
      <w:bookmarkStart w:id="612" w:name="_Toc24490120"/>
      <w:bookmarkStart w:id="613" w:name="_Toc24490930"/>
      <w:bookmarkStart w:id="614" w:name="_Toc24808898"/>
      <w:bookmarkStart w:id="615" w:name="_Toc24974000"/>
      <w:bookmarkStart w:id="616" w:name="_Toc77088910"/>
      <w:bookmarkStart w:id="617" w:name="_Toc77419858"/>
      <w:bookmarkStart w:id="618" w:name="_Toc77419969"/>
      <w:bookmarkStart w:id="619" w:name="_Toc23510894"/>
      <w:bookmarkStart w:id="620" w:name="_Toc23510891"/>
      <w:bookmarkStart w:id="621" w:name="_Toc23520611"/>
      <w:bookmarkStart w:id="622" w:name="_Toc22323715"/>
      <w:bookmarkStart w:id="623" w:name="_Toc22323978"/>
      <w:bookmarkStart w:id="624" w:name="_Toc22324086"/>
      <w:bookmarkStart w:id="625" w:name="_Toc22324196"/>
      <w:bookmarkStart w:id="626" w:name="_Toc22324422"/>
      <w:bookmarkStart w:id="627" w:name="_Toc22324532"/>
      <w:bookmarkStart w:id="628" w:name="_Toc22324642"/>
      <w:bookmarkStart w:id="629" w:name="_Toc22324752"/>
      <w:bookmarkStart w:id="630" w:name="_Toc22324862"/>
      <w:bookmarkStart w:id="631" w:name="_Toc22324972"/>
      <w:bookmarkStart w:id="632" w:name="_Toc22325082"/>
      <w:bookmarkStart w:id="633" w:name="_Toc22325192"/>
      <w:bookmarkStart w:id="634" w:name="_Toc77420080"/>
      <w:bookmarkStart w:id="635" w:name="_Toc23510893"/>
      <w:bookmarkStart w:id="636" w:name="_Toc23510188"/>
      <w:bookmarkStart w:id="637" w:name="_Toc23520737"/>
      <w:bookmarkStart w:id="638" w:name="_Toc23510189"/>
      <w:bookmarkStart w:id="639" w:name="_Toc22324970"/>
      <w:bookmarkStart w:id="640" w:name="_Toc22323713"/>
      <w:bookmarkStart w:id="641" w:name="_Toc77435172"/>
      <w:bookmarkStart w:id="642" w:name="_Toc77420079"/>
      <w:bookmarkStart w:id="643" w:name="_Toc77419968"/>
      <w:bookmarkStart w:id="644" w:name="_Toc77419857"/>
      <w:bookmarkStart w:id="645" w:name="_Toc77088909"/>
      <w:bookmarkStart w:id="646" w:name="_Toc24973999"/>
      <w:bookmarkStart w:id="647" w:name="_Toc24808897"/>
      <w:bookmarkStart w:id="648" w:name="_Toc24490929"/>
      <w:bookmarkStart w:id="649" w:name="_Toc24490119"/>
      <w:bookmarkStart w:id="650" w:name="_Toc23520485"/>
      <w:bookmarkStart w:id="651" w:name="_Toc22239332"/>
      <w:bookmarkStart w:id="652" w:name="_Toc22323714"/>
      <w:bookmarkStart w:id="653" w:name="_Toc22323977"/>
      <w:bookmarkStart w:id="654" w:name="_Toc22324085"/>
      <w:bookmarkStart w:id="655" w:name="_Toc22324195"/>
      <w:bookmarkStart w:id="656" w:name="_Toc22324421"/>
      <w:bookmarkStart w:id="657" w:name="_Toc22324531"/>
      <w:bookmarkStart w:id="658" w:name="_Toc22324641"/>
      <w:bookmarkStart w:id="659" w:name="_Toc22324751"/>
      <w:bookmarkStart w:id="660" w:name="_Toc22324861"/>
      <w:bookmarkStart w:id="661" w:name="_Toc22324971"/>
      <w:bookmarkStart w:id="662" w:name="_Toc22325081"/>
      <w:bookmarkStart w:id="663" w:name="_Toc22325191"/>
      <w:bookmarkStart w:id="664" w:name="_Toc22325190"/>
      <w:bookmarkStart w:id="665" w:name="_Toc23510190"/>
      <w:bookmarkStart w:id="666" w:name="_Toc23520616"/>
      <w:bookmarkStart w:id="667" w:name="_Toc22323980"/>
      <w:bookmarkStart w:id="668" w:name="_Toc23520488"/>
      <w:bookmarkStart w:id="669" w:name="_Toc23520614"/>
      <w:bookmarkStart w:id="670" w:name="_Toc23520740"/>
      <w:bookmarkStart w:id="671" w:name="_Toc24490122"/>
      <w:bookmarkStart w:id="672" w:name="_Toc24490932"/>
      <w:bookmarkStart w:id="673" w:name="_Toc24808900"/>
      <w:bookmarkStart w:id="674" w:name="_Toc24974002"/>
      <w:bookmarkStart w:id="675" w:name="_Toc77088912"/>
      <w:bookmarkStart w:id="676" w:name="_Toc77419860"/>
      <w:bookmarkStart w:id="677" w:name="_Toc77419971"/>
      <w:bookmarkStart w:id="678" w:name="_Toc77420082"/>
      <w:bookmarkStart w:id="679" w:name="_Toc77435175"/>
      <w:bookmarkStart w:id="680" w:name="_Toc23510191"/>
      <w:bookmarkStart w:id="681" w:name="_Toc22323717"/>
      <w:bookmarkStart w:id="682" w:name="_Toc23511008"/>
      <w:bookmarkStart w:id="683" w:name="_Toc22324088"/>
      <w:bookmarkStart w:id="684" w:name="_Toc22324198"/>
      <w:bookmarkStart w:id="685" w:name="_Toc22324424"/>
      <w:bookmarkStart w:id="686" w:name="_Toc22324534"/>
      <w:bookmarkStart w:id="687" w:name="_Toc22324644"/>
      <w:bookmarkStart w:id="688" w:name="_Toc22324754"/>
      <w:bookmarkStart w:id="689" w:name="_Toc22324864"/>
      <w:bookmarkStart w:id="690" w:name="_Toc22324974"/>
      <w:bookmarkStart w:id="691" w:name="_Toc22325084"/>
      <w:bookmarkStart w:id="692" w:name="_Toc22325194"/>
      <w:bookmarkStart w:id="693" w:name="_Toc23510192"/>
      <w:bookmarkStart w:id="694" w:name="_Toc23510306"/>
      <w:bookmarkStart w:id="695" w:name="_Toc23510305"/>
      <w:bookmarkStart w:id="696" w:name="_Toc22239334"/>
      <w:bookmarkStart w:id="697" w:name="_Toc23510892"/>
      <w:bookmarkStart w:id="698" w:name="_Toc23511007"/>
      <w:bookmarkStart w:id="699" w:name="_Toc23520487"/>
      <w:bookmarkStart w:id="700" w:name="_Toc23520613"/>
      <w:bookmarkStart w:id="701" w:name="_Toc23520739"/>
      <w:bookmarkStart w:id="702" w:name="_Toc24490121"/>
      <w:bookmarkStart w:id="703" w:name="_Toc24490931"/>
      <w:bookmarkStart w:id="704" w:name="_Toc24808899"/>
      <w:bookmarkStart w:id="705" w:name="_Toc24974001"/>
      <w:bookmarkStart w:id="706" w:name="_Toc77088911"/>
      <w:bookmarkStart w:id="707" w:name="_Toc77419859"/>
      <w:bookmarkStart w:id="708" w:name="_Toc77419970"/>
      <w:bookmarkStart w:id="709" w:name="_Toc77420081"/>
      <w:bookmarkStart w:id="710" w:name="_Toc22324876"/>
      <w:bookmarkStart w:id="711" w:name="_Toc23510304"/>
      <w:bookmarkStart w:id="712" w:name="_Toc22323716"/>
      <w:bookmarkStart w:id="713" w:name="_Toc22323979"/>
      <w:bookmarkStart w:id="714" w:name="_Toc22324087"/>
      <w:bookmarkStart w:id="715" w:name="_Toc22324197"/>
      <w:bookmarkStart w:id="716" w:name="_Toc22324423"/>
      <w:bookmarkStart w:id="717" w:name="_Toc22324533"/>
      <w:bookmarkStart w:id="718" w:name="_Toc22324643"/>
      <w:bookmarkStart w:id="719" w:name="_Toc22324753"/>
      <w:bookmarkStart w:id="720" w:name="_Toc22324863"/>
      <w:bookmarkStart w:id="721" w:name="_Toc22324973"/>
      <w:bookmarkStart w:id="722" w:name="_Toc22325083"/>
      <w:bookmarkStart w:id="723" w:name="_Toc22325193"/>
      <w:bookmarkStart w:id="724" w:name="_Toc22324764"/>
      <w:bookmarkStart w:id="725" w:name="_Toc22324874"/>
      <w:bookmarkStart w:id="726" w:name="_Toc77088922"/>
      <w:bookmarkStart w:id="727" w:name="_Toc77419870"/>
      <w:bookmarkStart w:id="728" w:name="_Toc77419981"/>
      <w:bookmarkStart w:id="729" w:name="_Toc77420092"/>
      <w:bookmarkStart w:id="730" w:name="_Toc77435185"/>
      <w:bookmarkStart w:id="731" w:name="_Toc22239345"/>
      <w:bookmarkStart w:id="732" w:name="_Toc22323727"/>
      <w:bookmarkStart w:id="733" w:name="_Toc22323990"/>
      <w:bookmarkStart w:id="734" w:name="_Toc22324098"/>
      <w:bookmarkStart w:id="735" w:name="_Toc22324208"/>
      <w:bookmarkStart w:id="736" w:name="_Toc22324434"/>
      <w:bookmarkStart w:id="737" w:name="_Toc22324544"/>
      <w:bookmarkStart w:id="738" w:name="_Toc24490941"/>
      <w:bookmarkStart w:id="739" w:name="_Toc77088924"/>
      <w:bookmarkStart w:id="740" w:name="_Toc77419872"/>
      <w:bookmarkStart w:id="741" w:name="_Toc22324984"/>
      <w:bookmarkStart w:id="742" w:name="_Toc22325094"/>
      <w:bookmarkStart w:id="743" w:name="_Toc22325204"/>
      <w:bookmarkStart w:id="744" w:name="_Toc23510202"/>
      <w:bookmarkStart w:id="745" w:name="_Toc23510316"/>
      <w:bookmarkStart w:id="746" w:name="_Toc23510904"/>
      <w:bookmarkStart w:id="747" w:name="_Toc23511019"/>
      <w:bookmarkStart w:id="748" w:name="_Toc23520499"/>
      <w:bookmarkStart w:id="749" w:name="_Toc23520625"/>
      <w:bookmarkStart w:id="750" w:name="_Toc23520751"/>
      <w:bookmarkStart w:id="751" w:name="_Toc24490133"/>
      <w:bookmarkStart w:id="752" w:name="_Toc24490943"/>
      <w:bookmarkStart w:id="753" w:name="_Toc22324654"/>
      <w:bookmarkStart w:id="754" w:name="_Toc22324763"/>
      <w:bookmarkStart w:id="755" w:name="_Toc22324873"/>
      <w:bookmarkStart w:id="756" w:name="_Toc77088921"/>
      <w:bookmarkStart w:id="757" w:name="_Toc77419869"/>
      <w:bookmarkStart w:id="758" w:name="_Toc77419980"/>
      <w:bookmarkStart w:id="759" w:name="_Toc77420091"/>
      <w:bookmarkStart w:id="760" w:name="_Toc77435184"/>
      <w:bookmarkStart w:id="761" w:name="_Toc22239344"/>
      <w:bookmarkStart w:id="762" w:name="_Toc22323726"/>
      <w:bookmarkStart w:id="763" w:name="_Toc22323989"/>
      <w:bookmarkStart w:id="764" w:name="_Toc22324097"/>
      <w:bookmarkStart w:id="765" w:name="_Toc22324207"/>
      <w:bookmarkStart w:id="766" w:name="_Toc22324433"/>
      <w:bookmarkStart w:id="767" w:name="_Toc22324543"/>
      <w:bookmarkStart w:id="768" w:name="_Toc24808910"/>
      <w:bookmarkStart w:id="769" w:name="_Toc24808909"/>
      <w:bookmarkStart w:id="770" w:name="_Toc24974011"/>
      <w:bookmarkStart w:id="771" w:name="_Toc22324983"/>
      <w:bookmarkStart w:id="772" w:name="_Toc22325093"/>
      <w:bookmarkStart w:id="773" w:name="_Toc22325203"/>
      <w:bookmarkStart w:id="774" w:name="_Toc23510201"/>
      <w:bookmarkStart w:id="775" w:name="_Toc23510315"/>
      <w:bookmarkStart w:id="776" w:name="_Toc23510903"/>
      <w:bookmarkStart w:id="777" w:name="_Toc23511018"/>
      <w:bookmarkStart w:id="778" w:name="_Toc23520498"/>
      <w:bookmarkStart w:id="779" w:name="_Toc23520624"/>
      <w:bookmarkStart w:id="780" w:name="_Toc23520750"/>
      <w:bookmarkStart w:id="781" w:name="_Toc24490132"/>
      <w:bookmarkStart w:id="782" w:name="_Toc24490942"/>
      <w:bookmarkStart w:id="783" w:name="_Toc22324653"/>
      <w:bookmarkStart w:id="784" w:name="_Toc24808911"/>
      <w:bookmarkStart w:id="785" w:name="_Toc22324765"/>
      <w:bookmarkStart w:id="786" w:name="_Toc22325096"/>
      <w:bookmarkStart w:id="787" w:name="_Toc77419983"/>
      <w:bookmarkStart w:id="788" w:name="_Toc77420094"/>
      <w:bookmarkStart w:id="789" w:name="_Toc77435187"/>
      <w:bookmarkStart w:id="790" w:name="_Toc22239347"/>
      <w:bookmarkStart w:id="791" w:name="_Toc22323729"/>
      <w:bookmarkStart w:id="792" w:name="_Toc22323992"/>
      <w:bookmarkStart w:id="793" w:name="_Toc22324100"/>
      <w:bookmarkStart w:id="794" w:name="_Toc22324210"/>
      <w:bookmarkStart w:id="795" w:name="_Toc22324436"/>
      <w:bookmarkStart w:id="796" w:name="_Toc22324546"/>
      <w:bookmarkStart w:id="797" w:name="_Toc22324656"/>
      <w:bookmarkStart w:id="798" w:name="_Toc22324766"/>
      <w:bookmarkStart w:id="799" w:name="_Toc24808912"/>
      <w:bookmarkStart w:id="800" w:name="_Toc22324986"/>
      <w:bookmarkStart w:id="801" w:name="_Toc24974012"/>
      <w:bookmarkStart w:id="802" w:name="_Toc22325206"/>
      <w:bookmarkStart w:id="803" w:name="_Toc23510204"/>
      <w:bookmarkStart w:id="804" w:name="_Toc23510318"/>
      <w:bookmarkStart w:id="805" w:name="_Toc23510906"/>
      <w:bookmarkStart w:id="806" w:name="_Toc23511021"/>
      <w:bookmarkStart w:id="807" w:name="_Toc23520501"/>
      <w:bookmarkStart w:id="808" w:name="_Toc23520627"/>
      <w:bookmarkStart w:id="809" w:name="_Toc23520753"/>
      <w:bookmarkStart w:id="810" w:name="_Toc24490135"/>
      <w:bookmarkStart w:id="811" w:name="_Toc24490945"/>
      <w:bookmarkStart w:id="812" w:name="_Toc24808913"/>
      <w:bookmarkStart w:id="813" w:name="_Toc77419985"/>
      <w:bookmarkStart w:id="814" w:name="_Toc24974014"/>
      <w:bookmarkStart w:id="815" w:name="_Toc22324875"/>
      <w:bookmarkStart w:id="816" w:name="_Toc77088923"/>
      <w:bookmarkStart w:id="817" w:name="_Toc77419871"/>
      <w:bookmarkStart w:id="818" w:name="_Toc77419982"/>
      <w:bookmarkStart w:id="819" w:name="_Toc77420093"/>
      <w:bookmarkStart w:id="820" w:name="_Toc77435186"/>
      <w:bookmarkStart w:id="821" w:name="_Toc22239346"/>
      <w:bookmarkStart w:id="822" w:name="_Toc22323728"/>
      <w:bookmarkStart w:id="823" w:name="_Toc22323991"/>
      <w:bookmarkStart w:id="824" w:name="_Toc22324099"/>
      <w:bookmarkStart w:id="825" w:name="_Toc22324209"/>
      <w:bookmarkStart w:id="826" w:name="_Toc22324435"/>
      <w:bookmarkStart w:id="827" w:name="_Toc22324545"/>
      <w:bookmarkStart w:id="828" w:name="_Toc22324655"/>
      <w:bookmarkStart w:id="829" w:name="_Toc22324539"/>
      <w:bookmarkStart w:id="830" w:name="_Toc24974013"/>
      <w:bookmarkStart w:id="831" w:name="_Toc22324985"/>
      <w:bookmarkStart w:id="832" w:name="_Toc22325095"/>
      <w:bookmarkStart w:id="833" w:name="_Toc22325205"/>
      <w:bookmarkStart w:id="834" w:name="_Toc23510203"/>
      <w:bookmarkStart w:id="835" w:name="_Toc23510317"/>
      <w:bookmarkStart w:id="836" w:name="_Toc23510905"/>
      <w:bookmarkStart w:id="837" w:name="_Toc23511020"/>
      <w:bookmarkStart w:id="838" w:name="_Toc23520500"/>
      <w:bookmarkStart w:id="839" w:name="_Toc23520626"/>
      <w:bookmarkStart w:id="840" w:name="_Toc23520752"/>
      <w:bookmarkStart w:id="841" w:name="_Toc24490134"/>
      <w:bookmarkStart w:id="842" w:name="_Toc24490944"/>
      <w:bookmarkStart w:id="843" w:name="_Toc22324430"/>
      <w:bookmarkStart w:id="844" w:name="_Toc22324540"/>
      <w:bookmarkStart w:id="845" w:name="_Toc24490938"/>
      <w:bookmarkStart w:id="846" w:name="_Toc24808906"/>
      <w:bookmarkStart w:id="847" w:name="_Toc24974008"/>
      <w:bookmarkStart w:id="848" w:name="_Toc77088918"/>
      <w:bookmarkStart w:id="849" w:name="_Toc77419866"/>
      <w:bookmarkStart w:id="850" w:name="_Toc77419977"/>
      <w:bookmarkStart w:id="851" w:name="_Toc77420088"/>
      <w:bookmarkStart w:id="852" w:name="_Toc77435181"/>
      <w:bookmarkStart w:id="853" w:name="_Toc22239341"/>
      <w:bookmarkStart w:id="854" w:name="_Toc22323723"/>
      <w:bookmarkStart w:id="855" w:name="_Toc22323986"/>
      <w:bookmarkStart w:id="856" w:name="_Toc22324094"/>
      <w:bookmarkStart w:id="857" w:name="_Toc23520747"/>
      <w:bookmarkStart w:id="858" w:name="_Toc24490940"/>
      <w:bookmarkStart w:id="859" w:name="_Toc24808908"/>
      <w:bookmarkStart w:id="860" w:name="_Toc22324650"/>
      <w:bookmarkStart w:id="861" w:name="_Toc22324760"/>
      <w:bookmarkStart w:id="862" w:name="_Toc22324870"/>
      <w:bookmarkStart w:id="863" w:name="_Toc22324980"/>
      <w:bookmarkStart w:id="864" w:name="_Toc22325090"/>
      <w:bookmarkStart w:id="865" w:name="_Toc22325200"/>
      <w:bookmarkStart w:id="866" w:name="_Toc23510198"/>
      <w:bookmarkStart w:id="867" w:name="_Toc23510312"/>
      <w:bookmarkStart w:id="868" w:name="_Toc23510900"/>
      <w:bookmarkStart w:id="869" w:name="_Toc23511015"/>
      <w:bookmarkStart w:id="870" w:name="_Toc23520495"/>
      <w:bookmarkStart w:id="871" w:name="_Toc23520621"/>
      <w:bookmarkStart w:id="872" w:name="_Toc22324204"/>
      <w:bookmarkStart w:id="873" w:name="_Toc22324429"/>
      <w:bookmarkStart w:id="874" w:name="_Toc22324092"/>
      <w:bookmarkStart w:id="875" w:name="_Toc24490937"/>
      <w:bookmarkStart w:id="876" w:name="_Toc24808905"/>
      <w:bookmarkStart w:id="877" w:name="_Toc24974007"/>
      <w:bookmarkStart w:id="878" w:name="_Toc77088917"/>
      <w:bookmarkStart w:id="879" w:name="_Toc77419865"/>
      <w:bookmarkStart w:id="880" w:name="_Toc77419976"/>
      <w:bookmarkStart w:id="881" w:name="_Toc77420087"/>
      <w:bookmarkStart w:id="882" w:name="_Toc77435180"/>
      <w:bookmarkStart w:id="883" w:name="_Toc22239340"/>
      <w:bookmarkStart w:id="884" w:name="_Toc22323722"/>
      <w:bookmarkStart w:id="885" w:name="_Toc22323985"/>
      <w:bookmarkStart w:id="886" w:name="_Toc22324093"/>
      <w:bookmarkStart w:id="887" w:name="_Toc23520746"/>
      <w:bookmarkStart w:id="888" w:name="_Toc23520745"/>
      <w:bookmarkStart w:id="889" w:name="_Toc24490127"/>
      <w:bookmarkStart w:id="890" w:name="_Toc22324649"/>
      <w:bookmarkStart w:id="891" w:name="_Toc22324759"/>
      <w:bookmarkStart w:id="892" w:name="_Toc22324869"/>
      <w:bookmarkStart w:id="893" w:name="_Toc22324979"/>
      <w:bookmarkStart w:id="894" w:name="_Toc22325089"/>
      <w:bookmarkStart w:id="895" w:name="_Toc22325199"/>
      <w:bookmarkStart w:id="896" w:name="_Toc23510197"/>
      <w:bookmarkStart w:id="897" w:name="_Toc23510311"/>
      <w:bookmarkStart w:id="898" w:name="_Toc23510899"/>
      <w:bookmarkStart w:id="899" w:name="_Toc23511014"/>
      <w:bookmarkStart w:id="900" w:name="_Toc23520494"/>
      <w:bookmarkStart w:id="901" w:name="_Toc23520620"/>
      <w:bookmarkStart w:id="902" w:name="_Toc22324203"/>
      <w:bookmarkStart w:id="903" w:name="_Toc24490130"/>
      <w:bookmarkStart w:id="904" w:name="_Toc22324541"/>
      <w:bookmarkStart w:id="905" w:name="_Toc22324762"/>
      <w:bookmarkStart w:id="906" w:name="_Toc24974010"/>
      <w:bookmarkStart w:id="907" w:name="_Toc77088920"/>
      <w:bookmarkStart w:id="908" w:name="_Toc77419868"/>
      <w:bookmarkStart w:id="909" w:name="_Toc77419979"/>
      <w:bookmarkStart w:id="910" w:name="_Toc77420090"/>
      <w:bookmarkStart w:id="911" w:name="_Toc77435183"/>
      <w:bookmarkStart w:id="912" w:name="_Toc22239343"/>
      <w:bookmarkStart w:id="913" w:name="_Toc22323725"/>
      <w:bookmarkStart w:id="914" w:name="_Toc22323988"/>
      <w:bookmarkStart w:id="915" w:name="_Toc22324096"/>
      <w:bookmarkStart w:id="916" w:name="_Toc22324206"/>
      <w:bookmarkStart w:id="917" w:name="_Toc22324432"/>
      <w:bookmarkStart w:id="918" w:name="_Toc24490129"/>
      <w:bookmarkStart w:id="919" w:name="_Toc22324652"/>
      <w:bookmarkStart w:id="920" w:name="_Toc24490128"/>
      <w:bookmarkStart w:id="921" w:name="_Toc22324872"/>
      <w:bookmarkStart w:id="922" w:name="_Toc22324982"/>
      <w:bookmarkStart w:id="923" w:name="_Toc22325092"/>
      <w:bookmarkStart w:id="924" w:name="_Toc22325202"/>
      <w:bookmarkStart w:id="925" w:name="_Toc23510200"/>
      <w:bookmarkStart w:id="926" w:name="_Toc23510314"/>
      <w:bookmarkStart w:id="927" w:name="_Toc23510902"/>
      <w:bookmarkStart w:id="928" w:name="_Toc23511017"/>
      <w:bookmarkStart w:id="929" w:name="_Toc23520497"/>
      <w:bookmarkStart w:id="930" w:name="_Toc23520623"/>
      <w:bookmarkStart w:id="931" w:name="_Toc23520749"/>
      <w:bookmarkStart w:id="932" w:name="_Toc22324542"/>
      <w:bookmarkStart w:id="933" w:name="_Toc22324651"/>
      <w:bookmarkStart w:id="934" w:name="_Toc24974015"/>
      <w:bookmarkStart w:id="935" w:name="_Toc24490939"/>
      <w:bookmarkStart w:id="936" w:name="_Toc24808907"/>
      <w:bookmarkStart w:id="937" w:name="_Toc24974009"/>
      <w:bookmarkStart w:id="938" w:name="_Toc77088919"/>
      <w:bookmarkStart w:id="939" w:name="_Toc77419867"/>
      <w:bookmarkStart w:id="940" w:name="_Toc77419978"/>
      <w:bookmarkStart w:id="941" w:name="_Toc77420089"/>
      <w:bookmarkStart w:id="942" w:name="_Toc77435182"/>
      <w:bookmarkStart w:id="943" w:name="_Toc22239342"/>
      <w:bookmarkStart w:id="944" w:name="_Toc22323724"/>
      <w:bookmarkStart w:id="945" w:name="_Toc22323987"/>
      <w:bookmarkStart w:id="946" w:name="_Toc22324095"/>
      <w:bookmarkStart w:id="947" w:name="_Toc22324205"/>
      <w:bookmarkStart w:id="948" w:name="_Toc24490131"/>
      <w:bookmarkStart w:id="949" w:name="_Toc23520748"/>
      <w:bookmarkStart w:id="950" w:name="_Toc22324761"/>
      <w:bookmarkStart w:id="951" w:name="_Toc22324871"/>
      <w:bookmarkStart w:id="952" w:name="_Toc22324981"/>
      <w:bookmarkStart w:id="953" w:name="_Toc22325091"/>
      <w:bookmarkStart w:id="954" w:name="_Toc22325201"/>
      <w:bookmarkStart w:id="955" w:name="_Toc23510199"/>
      <w:bookmarkStart w:id="956" w:name="_Toc23510313"/>
      <w:bookmarkStart w:id="957" w:name="_Toc23510901"/>
      <w:bookmarkStart w:id="958" w:name="_Toc23511016"/>
      <w:bookmarkStart w:id="959" w:name="_Toc23520496"/>
      <w:bookmarkStart w:id="960" w:name="_Toc23520622"/>
      <w:bookmarkStart w:id="961" w:name="_Toc22324431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1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390500"/>
      <w:bookmarkStart w:id="964" w:name="_Toc86328322"/>
      <w:bookmarkStart w:id="965" w:name="_Toc110584925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86328323"/>
      <w:bookmarkStart w:id="967" w:name="_Toc110584926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[1] </w:t>
      </w:r>
      <w:r>
        <w:rPr/>
        <w:t>REGS-00-R0-Build Plan.docx</w:t>
      </w:r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[2] </w:t>
      </w:r>
      <w:r>
        <w:rPr/>
        <w:t>Yagi ICD</w:t>
      </w:r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[3] Document 1 TestName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6807135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>REGS-01-R0-GOES ICD</w:t>
    </w:r>
  </w:p>
  <w:p>
    <w:pPr>
      <w:pStyle w:val="Header"/>
      <w:rPr/>
    </w:pP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1774</TotalTime>
  <Application>LibreOffice/7.4.1.2$Linux_X86_64 LibreOffice_project/40$Build-2</Application>
  <AppVersion>15.0000</AppVersion>
  <Pages>6</Pages>
  <Words>293</Words>
  <Characters>1713</Characters>
  <CharactersWithSpaces>1935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2022-09-29T17:23:24Z</dcterms:modified>
  <cp:revision>452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